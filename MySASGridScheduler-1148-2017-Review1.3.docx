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4EBE54" w14:textId="550F78A5" w:rsidR="0030406D" w:rsidRPr="00CD2AB9" w:rsidRDefault="00AC353C" w:rsidP="00D053C8">
      <w:pPr>
        <w:pStyle w:val="PaperNumber"/>
        <w:keepNext/>
      </w:pPr>
      <w:r>
        <w:t xml:space="preserve"> </w:t>
      </w:r>
      <w:r w:rsidR="0030406D" w:rsidRPr="0030406D">
        <w:t xml:space="preserve">Paper </w:t>
      </w:r>
      <w:r w:rsidR="00184E8F" w:rsidRPr="00C22B16">
        <w:t>1148</w:t>
      </w:r>
      <w:r w:rsidR="0030406D" w:rsidRPr="00CD2AB9">
        <w:t>-</w:t>
      </w:r>
      <w:r w:rsidR="00CC3407">
        <w:t>201</w:t>
      </w:r>
      <w:r w:rsidR="00627845">
        <w:t>7</w:t>
      </w:r>
    </w:p>
    <w:p w14:paraId="764EBE55" w14:textId="49306FD9" w:rsidR="0030406D" w:rsidRPr="00D90770" w:rsidRDefault="00184E8F" w:rsidP="00FE19C7">
      <w:pPr>
        <w:pStyle w:val="PaperTitle"/>
      </w:pPr>
      <w:r w:rsidRPr="00184E8F">
        <w:t>My SAS</w:t>
      </w:r>
      <w:r w:rsidR="005C3DC3">
        <w:rPr>
          <w:color w:val="000000"/>
        </w:rPr>
        <w:t>®</w:t>
      </w:r>
      <w:bookmarkStart w:id="0" w:name="_GoBack"/>
      <w:bookmarkEnd w:id="0"/>
      <w:r w:rsidRPr="00184E8F">
        <w:t xml:space="preserve"> Grid Scheduler</w:t>
      </w:r>
    </w:p>
    <w:p w14:paraId="764EBE56" w14:textId="656FB8F0" w:rsidR="002D309A" w:rsidRDefault="00184E8F" w:rsidP="007A43C1">
      <w:pPr>
        <w:pStyle w:val="StylePaperAuthorArial"/>
      </w:pPr>
      <w:r>
        <w:t>Patrick Cuba</w:t>
      </w:r>
      <w:r w:rsidR="0030406D" w:rsidRPr="00B47219">
        <w:t xml:space="preserve">, </w:t>
      </w:r>
      <w:r>
        <w:t>Cub</w:t>
      </w:r>
      <w:r w:rsidR="00CC6158">
        <w:t>a</w:t>
      </w:r>
      <w:r>
        <w:t xml:space="preserve"> BI Consulting</w:t>
      </w:r>
    </w:p>
    <w:p w14:paraId="764EBE5E" w14:textId="57579CF5" w:rsidR="0030406D" w:rsidRPr="0030406D" w:rsidRDefault="0030406D" w:rsidP="00603763">
      <w:pPr>
        <w:pStyle w:val="Heading1"/>
      </w:pPr>
      <w:bookmarkStart w:id="1" w:name="_Toc272756037"/>
      <w:r w:rsidRPr="00603763">
        <w:t>A</w:t>
      </w:r>
      <w:r w:rsidR="00A03F21" w:rsidRPr="00603763">
        <w:t>bstract</w:t>
      </w:r>
      <w:bookmarkEnd w:id="1"/>
    </w:p>
    <w:p w14:paraId="764EBE60" w14:textId="02D88A88" w:rsidR="0010452F" w:rsidRPr="00C22B16" w:rsidRDefault="00384EA8" w:rsidP="000854E0">
      <w:pPr>
        <w:pStyle w:val="PaperBody"/>
        <w:jc w:val="both"/>
        <w:rPr>
          <w:rFonts w:cs="Arial"/>
        </w:rPr>
      </w:pPr>
      <w:r w:rsidRPr="00384EA8">
        <w:rPr>
          <w:rFonts w:cs="Arial"/>
        </w:rPr>
        <w:t>No Batch Scheduler? No problem!</w:t>
      </w:r>
      <w:r w:rsidR="002968F4">
        <w:rPr>
          <w:rFonts w:cs="Arial"/>
        </w:rPr>
        <w:t xml:space="preserve"> </w:t>
      </w:r>
      <w:r w:rsidRPr="00384EA8">
        <w:rPr>
          <w:rFonts w:cs="Arial"/>
        </w:rPr>
        <w:t xml:space="preserve">This paper describes the use of a </w:t>
      </w:r>
      <w:r w:rsidRPr="00CC6158">
        <w:rPr>
          <w:rFonts w:cs="Arial"/>
          <w:b/>
        </w:rPr>
        <w:t>SAS DI Studio</w:t>
      </w:r>
      <w:r w:rsidRPr="00384EA8">
        <w:rPr>
          <w:rFonts w:cs="Arial"/>
        </w:rPr>
        <w:t xml:space="preserve"> job that can be started by a time dependent scheduler like Windows Scheduler (or crontab in UNIX) to mimic a </w:t>
      </w:r>
      <w:r w:rsidR="009A5334">
        <w:rPr>
          <w:rFonts w:cs="Arial"/>
          <w:b/>
        </w:rPr>
        <w:t xml:space="preserve">batch scheduler </w:t>
      </w:r>
      <w:r w:rsidRPr="00CC6158">
        <w:rPr>
          <w:rFonts w:cs="Arial"/>
          <w:b/>
        </w:rPr>
        <w:t>on SAS Grid.</w:t>
      </w:r>
    </w:p>
    <w:p w14:paraId="764EBE61" w14:textId="572D5066" w:rsidR="0030406D" w:rsidRPr="00931670" w:rsidRDefault="0030406D" w:rsidP="00931670">
      <w:pPr>
        <w:pStyle w:val="Heading1"/>
      </w:pPr>
      <w:bookmarkStart w:id="2" w:name="_Toc272756038"/>
      <w:r w:rsidRPr="00931670">
        <w:t>I</w:t>
      </w:r>
      <w:r w:rsidR="00A03F21">
        <w:t>ntroduction</w:t>
      </w:r>
      <w:bookmarkEnd w:id="2"/>
    </w:p>
    <w:p w14:paraId="7D0CEB1E" w14:textId="77777777" w:rsidR="00874E88" w:rsidRDefault="00A92094" w:rsidP="000854E0">
      <w:pPr>
        <w:pStyle w:val="PaperBody"/>
        <w:jc w:val="both"/>
        <w:rPr>
          <w:rFonts w:cs="Arial"/>
        </w:rPr>
      </w:pPr>
      <w:r>
        <w:rPr>
          <w:rFonts w:cs="Arial"/>
        </w:rPr>
        <w:t xml:space="preserve">As business users of SAS Software sometimes you would like to run your code to a schedule or when data is available for you to run your analysis on. Having software like Platform LSF, Control-M or JAMS would free up a lot of your time to work on something else rather than having to manually run your SAS code to produce insights. </w:t>
      </w:r>
    </w:p>
    <w:p w14:paraId="40919EC6" w14:textId="7CB9EAB5" w:rsidR="00A92094" w:rsidRPr="00874E88" w:rsidRDefault="00874E88" w:rsidP="000854E0">
      <w:pPr>
        <w:pStyle w:val="PaperBody"/>
        <w:jc w:val="both"/>
      </w:pPr>
      <w:r>
        <w:t xml:space="preserve">Once you have a scheduler installed then you need someone to manage it and this is where IT would </w:t>
      </w:r>
      <w:r w:rsidRPr="00874E88">
        <w:t xml:space="preserve">take over. Your reports would then need to be analyzed and likely converted to production ready code. In some cases your code may need to be modified to conform to some sort of code governance and guidelines. Any issues with the code base and IT would be going back to the business user to see how they can fix whatever problem came up. What if you need to make </w:t>
      </w:r>
      <w:r w:rsidRPr="00CC6158">
        <w:rPr>
          <w:i/>
        </w:rPr>
        <w:t>modification</w:t>
      </w:r>
      <w:r w:rsidR="0055010C">
        <w:rPr>
          <w:i/>
        </w:rPr>
        <w:t>s</w:t>
      </w:r>
      <w:r w:rsidRPr="00874E88">
        <w:t xml:space="preserve"> to your code? You will have to engage with IT to make changes and follow internal change management procedures with change windows to when you can actually implement those changes.</w:t>
      </w:r>
    </w:p>
    <w:p w14:paraId="764EBE63" w14:textId="7141D48E" w:rsidR="0030406D" w:rsidRPr="00874E88" w:rsidRDefault="00874E88" w:rsidP="000854E0">
      <w:pPr>
        <w:pStyle w:val="PaperBody"/>
        <w:jc w:val="both"/>
      </w:pPr>
      <w:r w:rsidRPr="00874E88">
        <w:t xml:space="preserve">You could however have the </w:t>
      </w:r>
      <w:r w:rsidRPr="00CC6158">
        <w:rPr>
          <w:i/>
        </w:rPr>
        <w:t>scheduling software</w:t>
      </w:r>
      <w:r w:rsidRPr="00874E88">
        <w:t xml:space="preserve"> managed by the business department but then you would need someone in your department upskilled to manage the scheduling software.</w:t>
      </w:r>
      <w:r w:rsidR="009A5334">
        <w:t xml:space="preserve"> </w:t>
      </w:r>
      <w:r w:rsidRPr="00874E88">
        <w:t xml:space="preserve">The solution </w:t>
      </w:r>
      <w:r w:rsidR="00CC6158">
        <w:t>proposed in this paper</w:t>
      </w:r>
      <w:r w:rsidRPr="00874E88">
        <w:t xml:space="preserve"> has </w:t>
      </w:r>
      <w:r w:rsidRPr="00CC6158">
        <w:rPr>
          <w:i/>
        </w:rPr>
        <w:t xml:space="preserve">one SAS DI Job </w:t>
      </w:r>
      <w:r w:rsidRPr="00874E88">
        <w:t xml:space="preserve">scheduled through IT. </w:t>
      </w:r>
      <w:r w:rsidR="00CC6158">
        <w:t>T</w:t>
      </w:r>
      <w:r w:rsidR="001B648A">
        <w:t xml:space="preserve">his </w:t>
      </w:r>
      <w:r w:rsidR="001B648A" w:rsidRPr="001B648A">
        <w:rPr>
          <w:b/>
        </w:rPr>
        <w:t xml:space="preserve">single </w:t>
      </w:r>
      <w:r w:rsidRPr="001B648A">
        <w:rPr>
          <w:b/>
        </w:rPr>
        <w:t>SAS job</w:t>
      </w:r>
      <w:r w:rsidRPr="00874E88">
        <w:t xml:space="preserve"> will run all </w:t>
      </w:r>
      <w:r w:rsidR="0055010C">
        <w:t>users’</w:t>
      </w:r>
      <w:r>
        <w:t xml:space="preserve"> reports </w:t>
      </w:r>
      <w:r w:rsidR="00CC6158">
        <w:t>and</w:t>
      </w:r>
      <w:r w:rsidR="001B648A">
        <w:t xml:space="preserve"> also</w:t>
      </w:r>
      <w:r w:rsidR="00CC6158">
        <w:t xml:space="preserve"> allow </w:t>
      </w:r>
      <w:r w:rsidR="001B648A">
        <w:t>users the flexibility to</w:t>
      </w:r>
      <w:r w:rsidR="00CC6158">
        <w:t xml:space="preserve"> change the </w:t>
      </w:r>
      <w:r>
        <w:t xml:space="preserve">code </w:t>
      </w:r>
      <w:r w:rsidR="001B648A">
        <w:t>to meet their</w:t>
      </w:r>
      <w:r w:rsidR="00CC6158">
        <w:t xml:space="preserve"> business requirements</w:t>
      </w:r>
      <w:r>
        <w:t>.</w:t>
      </w:r>
    </w:p>
    <w:p w14:paraId="764EBE67" w14:textId="368634AC" w:rsidR="0030406D" w:rsidRPr="00931670" w:rsidRDefault="009A5334" w:rsidP="00931670">
      <w:pPr>
        <w:pStyle w:val="Heading1"/>
      </w:pPr>
      <w:r>
        <w:rPr>
          <w:noProof/>
          <w:lang w:val="en-AU" w:eastAsia="en-AU"/>
        </w:rPr>
        <w:drawing>
          <wp:anchor distT="0" distB="0" distL="114300" distR="114300" simplePos="0" relativeHeight="251685888" behindDoc="0" locked="0" layoutInCell="1" allowOverlap="1" wp14:anchorId="295F472E" wp14:editId="19B0C730">
            <wp:simplePos x="0" y="0"/>
            <wp:positionH relativeFrom="column">
              <wp:posOffset>3600450</wp:posOffset>
            </wp:positionH>
            <wp:positionV relativeFrom="paragraph">
              <wp:posOffset>305435</wp:posOffset>
            </wp:positionV>
            <wp:extent cx="2667000" cy="11442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143"/>
                    <a:stretch/>
                  </pic:blipFill>
                  <pic:spPr bwMode="auto">
                    <a:xfrm>
                      <a:off x="0" y="0"/>
                      <a:ext cx="2667000" cy="1144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EA8" w:rsidRPr="00384EA8">
        <w:t>The Classic Batch Scheduler</w:t>
      </w:r>
    </w:p>
    <w:p w14:paraId="764EBE73" w14:textId="2ED4086A" w:rsidR="00895254" w:rsidRPr="00C22B16" w:rsidRDefault="00384EA8" w:rsidP="000854E0">
      <w:pPr>
        <w:pStyle w:val="PaperBody"/>
        <w:spacing w:after="0"/>
        <w:jc w:val="both"/>
      </w:pPr>
      <w:r w:rsidRPr="00384EA8">
        <w:t xml:space="preserve">What do we mean by </w:t>
      </w:r>
      <w:r w:rsidRPr="00CC6158">
        <w:rPr>
          <w:b/>
        </w:rPr>
        <w:t>Batch Scheduling</w:t>
      </w:r>
      <w:r w:rsidRPr="00384EA8">
        <w:t xml:space="preserve">? It means we need to take a </w:t>
      </w:r>
      <w:r w:rsidR="00FB5471">
        <w:t>batch</w:t>
      </w:r>
      <w:r w:rsidRPr="00384EA8">
        <w:t xml:space="preserve"> of programs and run them at a </w:t>
      </w:r>
      <w:r w:rsidRPr="00CC6158">
        <w:rPr>
          <w:i/>
        </w:rPr>
        <w:t>specified time</w:t>
      </w:r>
      <w:r w:rsidRPr="00384EA8">
        <w:t xml:space="preserve"> and/or after a </w:t>
      </w:r>
      <w:r w:rsidRPr="00CC6158">
        <w:rPr>
          <w:i/>
        </w:rPr>
        <w:t>certain event</w:t>
      </w:r>
      <w:r w:rsidRPr="00384EA8">
        <w:t xml:space="preserve"> (a trigger). The scheduled program </w:t>
      </w:r>
      <w:r w:rsidR="00EE0050">
        <w:t xml:space="preserve">(a job) </w:t>
      </w:r>
      <w:r w:rsidRPr="00384EA8">
        <w:t xml:space="preserve">would need to be monitored, produce logs and </w:t>
      </w:r>
      <w:r w:rsidR="00CC6158">
        <w:t xml:space="preserve">generate </w:t>
      </w:r>
      <w:r w:rsidRPr="00384EA8">
        <w:t xml:space="preserve">alerts </w:t>
      </w:r>
      <w:r w:rsidR="00EE0050">
        <w:t xml:space="preserve">to be </w:t>
      </w:r>
      <w:r w:rsidRPr="00384EA8">
        <w:t xml:space="preserve">sent </w:t>
      </w:r>
      <w:r w:rsidR="00EE0050">
        <w:t>showing</w:t>
      </w:r>
      <w:r w:rsidRPr="00384EA8">
        <w:t xml:space="preserve"> the program’s success or failure. A batch scheduler should also be able to run </w:t>
      </w:r>
      <w:r w:rsidR="00C22B16" w:rsidRPr="00384EA8">
        <w:t>dependent</w:t>
      </w:r>
      <w:r w:rsidRPr="00384EA8">
        <w:t xml:space="preserve"> programs in </w:t>
      </w:r>
      <w:r w:rsidR="00FB5471">
        <w:t>independent</w:t>
      </w:r>
      <w:r w:rsidRPr="00384EA8">
        <w:t xml:space="preserve"> flow</w:t>
      </w:r>
      <w:r w:rsidR="00FB5471">
        <w:t>s</w:t>
      </w:r>
      <w:r w:rsidRPr="00384EA8">
        <w:t xml:space="preserve">, where job 2 runs after job 1 only at the </w:t>
      </w:r>
      <w:r w:rsidR="00C32855" w:rsidRPr="00C32855">
        <w:rPr>
          <w:u w:val="single"/>
        </w:rPr>
        <w:t>successful</w:t>
      </w:r>
      <w:r w:rsidR="00C32855">
        <w:t xml:space="preserve"> </w:t>
      </w:r>
      <w:r w:rsidRPr="00384EA8">
        <w:t>completion of job 1.</w:t>
      </w:r>
    </w:p>
    <w:p w14:paraId="3E8C5D6D" w14:textId="33AD18E6" w:rsidR="00384EA8" w:rsidRDefault="00AF26C3" w:rsidP="009A5334">
      <w:pPr>
        <w:pStyle w:val="Caption"/>
        <w:spacing w:before="120" w:after="0"/>
        <w:jc w:val="right"/>
      </w:pPr>
      <w:r>
        <w:t xml:space="preserve">Figure </w:t>
      </w:r>
      <w:r w:rsidR="005F3303">
        <w:fldChar w:fldCharType="begin"/>
      </w:r>
      <w:r w:rsidR="005F3303">
        <w:instrText xml:space="preserve"> SEQ Figure \* ARABIC </w:instrText>
      </w:r>
      <w:r w:rsidR="005F3303">
        <w:fldChar w:fldCharType="separate"/>
      </w:r>
      <w:r w:rsidR="00D84EFA">
        <w:rPr>
          <w:noProof/>
        </w:rPr>
        <w:t>1</w:t>
      </w:r>
      <w:r w:rsidR="005F3303">
        <w:rPr>
          <w:noProof/>
        </w:rPr>
        <w:fldChar w:fldCharType="end"/>
      </w:r>
      <w:r>
        <w:t xml:space="preserve"> Classic Batch</w:t>
      </w:r>
    </w:p>
    <w:p w14:paraId="51703027" w14:textId="45E20339" w:rsidR="00384EA8" w:rsidRDefault="005A2F01" w:rsidP="009A5334">
      <w:pPr>
        <w:pStyle w:val="Heading1"/>
        <w:spacing w:before="0"/>
      </w:pPr>
      <w:r>
        <w:t>introducing</w:t>
      </w:r>
      <w:r w:rsidR="00384EA8">
        <w:t xml:space="preserve"> my SAS Grid Scheduler</w:t>
      </w:r>
    </w:p>
    <w:p w14:paraId="13E7C2E5" w14:textId="31F05D22" w:rsidR="00384EA8" w:rsidRDefault="00EE0050" w:rsidP="005A2F01">
      <w:pPr>
        <w:pStyle w:val="PaperBody"/>
      </w:pPr>
      <w:r>
        <w:t>Let’s cover off the components we need for our scheduler</w:t>
      </w:r>
      <w:r w:rsidR="005A2F01">
        <w:t>.</w:t>
      </w:r>
    </w:p>
    <w:p w14:paraId="6FDEADF6" w14:textId="01C1B46C" w:rsidR="00384EA8" w:rsidRDefault="00384EA8" w:rsidP="00E013C6">
      <w:pPr>
        <w:pStyle w:val="PaperBody"/>
        <w:numPr>
          <w:ilvl w:val="0"/>
          <w:numId w:val="4"/>
        </w:numPr>
      </w:pPr>
      <w:r>
        <w:t>An interface to tell the scheduler:</w:t>
      </w:r>
      <w:r w:rsidR="00BF336A" w:rsidRPr="00BF336A">
        <w:rPr>
          <w:noProof/>
          <w:lang w:eastAsia="en-AU"/>
        </w:rPr>
        <w:t xml:space="preserve"> </w:t>
      </w:r>
    </w:p>
    <w:p w14:paraId="309A1C6D" w14:textId="5BAD3036" w:rsidR="00384EA8" w:rsidRDefault="00384EA8" w:rsidP="001B648A">
      <w:pPr>
        <w:pStyle w:val="PaperBody"/>
        <w:numPr>
          <w:ilvl w:val="1"/>
          <w:numId w:val="4"/>
        </w:numPr>
        <w:spacing w:after="80"/>
      </w:pPr>
      <w:r>
        <w:t>What SAS programs to run (and where to save our logs to)</w:t>
      </w:r>
      <w:r w:rsidR="009A5334">
        <w:t>;</w:t>
      </w:r>
    </w:p>
    <w:p w14:paraId="23415538" w14:textId="1E1F711E" w:rsidR="00384EA8" w:rsidRDefault="00384EA8" w:rsidP="001B648A">
      <w:pPr>
        <w:pStyle w:val="PaperBody"/>
        <w:numPr>
          <w:ilvl w:val="1"/>
          <w:numId w:val="4"/>
        </w:numPr>
        <w:spacing w:after="80"/>
      </w:pPr>
      <w:r>
        <w:t xml:space="preserve">Dependencies </w:t>
      </w:r>
      <w:r w:rsidR="00EE0050">
        <w:t>between SAS programs</w:t>
      </w:r>
      <w:r w:rsidR="009A5334">
        <w:t>;</w:t>
      </w:r>
    </w:p>
    <w:p w14:paraId="1C6F1419" w14:textId="37435C26" w:rsidR="00384EA8" w:rsidRDefault="00384EA8" w:rsidP="001B648A">
      <w:pPr>
        <w:pStyle w:val="PaperBody"/>
        <w:numPr>
          <w:ilvl w:val="1"/>
          <w:numId w:val="4"/>
        </w:numPr>
        <w:spacing w:after="80"/>
      </w:pPr>
      <w:r>
        <w:t>File event triggers</w:t>
      </w:r>
      <w:r w:rsidR="009A5334">
        <w:t>;</w:t>
      </w:r>
    </w:p>
    <w:p w14:paraId="6C62B2E2" w14:textId="2E32E5E3" w:rsidR="00384EA8" w:rsidRDefault="00384EA8" w:rsidP="001B648A">
      <w:pPr>
        <w:pStyle w:val="PaperBody"/>
        <w:numPr>
          <w:ilvl w:val="1"/>
          <w:numId w:val="4"/>
        </w:numPr>
        <w:spacing w:after="80"/>
      </w:pPr>
      <w:r>
        <w:t>Notifications</w:t>
      </w:r>
      <w:r w:rsidR="00EE0050">
        <w:t xml:space="preserve"> an</w:t>
      </w:r>
      <w:r w:rsidR="00545EAF">
        <w:t>d</w:t>
      </w:r>
      <w:r w:rsidR="00EE0050">
        <w:t xml:space="preserve"> whom to send to</w:t>
      </w:r>
      <w:r w:rsidR="009A5334">
        <w:t>; and</w:t>
      </w:r>
    </w:p>
    <w:p w14:paraId="217583F6" w14:textId="53F8D8EB" w:rsidR="00384EA8" w:rsidRDefault="00384EA8" w:rsidP="001B648A">
      <w:pPr>
        <w:pStyle w:val="PaperBody"/>
        <w:numPr>
          <w:ilvl w:val="1"/>
          <w:numId w:val="4"/>
        </w:numPr>
        <w:spacing w:after="80"/>
      </w:pPr>
      <w:r>
        <w:t>When to run</w:t>
      </w:r>
      <w:r w:rsidR="00EE0050">
        <w:t xml:space="preserve"> the SAS program</w:t>
      </w:r>
    </w:p>
    <w:p w14:paraId="34543196" w14:textId="296CF0AD" w:rsidR="00384EA8" w:rsidRDefault="00C32855" w:rsidP="001B648A">
      <w:pPr>
        <w:pStyle w:val="PaperBody"/>
        <w:numPr>
          <w:ilvl w:val="0"/>
          <w:numId w:val="4"/>
        </w:numPr>
        <w:spacing w:before="120"/>
      </w:pPr>
      <w:r>
        <w:t xml:space="preserve">SAS DI Studio with Grid/Connect </w:t>
      </w:r>
      <w:r w:rsidR="001C1339">
        <w:t>licensed</w:t>
      </w:r>
      <w:r w:rsidR="001B648A">
        <w:t>; and</w:t>
      </w:r>
    </w:p>
    <w:p w14:paraId="1CFF0A55" w14:textId="5359E5E7" w:rsidR="00384EA8" w:rsidRDefault="00384EA8" w:rsidP="001B648A">
      <w:pPr>
        <w:pStyle w:val="PaperBody"/>
        <w:numPr>
          <w:ilvl w:val="0"/>
          <w:numId w:val="4"/>
        </w:numPr>
        <w:spacing w:after="0"/>
      </w:pPr>
      <w:r>
        <w:t xml:space="preserve">Some custom SAS code logic to </w:t>
      </w:r>
      <w:r w:rsidR="008D737E">
        <w:t xml:space="preserve">further </w:t>
      </w:r>
      <w:r>
        <w:t xml:space="preserve">mimic </w:t>
      </w:r>
      <w:r w:rsidR="008D737E">
        <w:t>scheduling</w:t>
      </w:r>
      <w:r w:rsidR="00EE0050">
        <w:t xml:space="preserve"> (</w:t>
      </w:r>
      <w:r w:rsidR="00545EAF">
        <w:t>m</w:t>
      </w:r>
      <w:r w:rsidR="00EE0050">
        <w:t>ore on this later)</w:t>
      </w:r>
      <w:r w:rsidR="001B648A">
        <w:t>.</w:t>
      </w:r>
    </w:p>
    <w:p w14:paraId="5C215971" w14:textId="75D2C4FF" w:rsidR="00BF336A" w:rsidRPr="00BF336A" w:rsidRDefault="00BF336A" w:rsidP="00BF336A">
      <w:pPr>
        <w:pStyle w:val="Heading1"/>
      </w:pPr>
      <w:r w:rsidRPr="00BF336A">
        <w:lastRenderedPageBreak/>
        <w:t>Let’s examine each component in more detail…</w:t>
      </w:r>
    </w:p>
    <w:p w14:paraId="4F0D12D5" w14:textId="1ED5C427" w:rsidR="00BF336A" w:rsidRDefault="00C22B16" w:rsidP="001B648A">
      <w:pPr>
        <w:pStyle w:val="Heading2"/>
        <w:jc w:val="both"/>
        <w:rPr>
          <w:b w:val="0"/>
          <w:i/>
        </w:rPr>
      </w:pPr>
      <w:r>
        <w:t xml:space="preserve">1. </w:t>
      </w:r>
      <w:r w:rsidR="00BF336A" w:rsidRPr="00BF336A">
        <w:t xml:space="preserve">The interface </w:t>
      </w:r>
      <w:r w:rsidR="00BF336A" w:rsidRPr="00C22B16">
        <w:rPr>
          <w:b w:val="0"/>
          <w:i/>
        </w:rPr>
        <w:t>– (</w:t>
      </w:r>
      <w:r w:rsidR="00775619">
        <w:rPr>
          <w:b w:val="0"/>
          <w:i/>
          <w:caps w:val="0"/>
        </w:rPr>
        <w:t>Tell the S</w:t>
      </w:r>
      <w:r w:rsidR="00BF336A" w:rsidRPr="00775619">
        <w:rPr>
          <w:b w:val="0"/>
          <w:i/>
          <w:caps w:val="0"/>
        </w:rPr>
        <w:t>cheduler what to do</w:t>
      </w:r>
      <w:r w:rsidR="00BF336A" w:rsidRPr="00C22B16">
        <w:rPr>
          <w:b w:val="0"/>
          <w:i/>
        </w:rPr>
        <w:t>)</w:t>
      </w:r>
    </w:p>
    <w:p w14:paraId="1E09AFDF" w14:textId="77777777" w:rsidR="004D458B" w:rsidRDefault="004D458B" w:rsidP="004D458B">
      <w:pPr>
        <w:pStyle w:val="PaperBody"/>
        <w:jc w:val="both"/>
        <w:sectPr w:rsidR="004D458B" w:rsidSect="008D22B8">
          <w:footerReference w:type="default" r:id="rId14"/>
          <w:footerReference w:type="first" r:id="rId15"/>
          <w:endnotePr>
            <w:numFmt w:val="decimal"/>
          </w:endnotePr>
          <w:type w:val="continuous"/>
          <w:pgSz w:w="12240" w:h="15840" w:code="1"/>
          <w:pgMar w:top="1440" w:right="1440" w:bottom="1440" w:left="1440" w:header="720" w:footer="720" w:gutter="0"/>
          <w:cols w:space="720"/>
          <w:titlePg/>
        </w:sectPr>
      </w:pPr>
    </w:p>
    <w:p w14:paraId="6EEC9BD2" w14:textId="18BC6091" w:rsidR="00DB2491" w:rsidRDefault="00BF336A" w:rsidP="004D458B">
      <w:pPr>
        <w:pStyle w:val="PaperBody"/>
        <w:jc w:val="both"/>
      </w:pPr>
      <w:r>
        <w:lastRenderedPageBreak/>
        <w:t xml:space="preserve">a. </w:t>
      </w:r>
      <w:r w:rsidR="005A2F01">
        <w:t xml:space="preserve">For the purpose of this scheduler the </w:t>
      </w:r>
      <w:r w:rsidRPr="00C22B16">
        <w:rPr>
          <w:sz w:val="22"/>
          <w:szCs w:val="22"/>
        </w:rPr>
        <w:t>SAS program</w:t>
      </w:r>
      <w:r>
        <w:t xml:space="preserve"> you want to run on the server should be saved as </w:t>
      </w:r>
      <w:r w:rsidR="0055010C">
        <w:t xml:space="preserve">a </w:t>
      </w:r>
      <w:r>
        <w:t xml:space="preserve">.sas file. </w:t>
      </w:r>
      <w:r w:rsidR="005A2F01">
        <w:t>In</w:t>
      </w:r>
      <w:r>
        <w:t xml:space="preserve"> SAS Enterprise Guide </w:t>
      </w:r>
      <w:r w:rsidR="005A2F01">
        <w:t xml:space="preserve">you only need to </w:t>
      </w:r>
      <w:r>
        <w:t xml:space="preserve">right click the program you want to run and click “Save As” to save it to a location that will be accessible by the scheduler. This may be a network path or it could be a location set up under File Navigation (SAS Management Console). </w:t>
      </w:r>
    </w:p>
    <w:p w14:paraId="033CCCD0" w14:textId="0622B54A" w:rsidR="004D458B" w:rsidRDefault="004D458B" w:rsidP="004D458B">
      <w:pPr>
        <w:pStyle w:val="PaperBody"/>
        <w:jc w:val="both"/>
      </w:pPr>
      <w:r>
        <w:rPr>
          <w:noProof/>
          <w:lang w:val="en-AU" w:eastAsia="en-AU"/>
        </w:rPr>
        <w:lastRenderedPageBreak/>
        <w:drawing>
          <wp:inline distT="0" distB="0" distL="0" distR="0" wp14:anchorId="2EDD6AAD" wp14:editId="7F5248E8">
            <wp:extent cx="2755265" cy="1692275"/>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265" cy="1692275"/>
                    </a:xfrm>
                    <a:prstGeom prst="rect">
                      <a:avLst/>
                    </a:prstGeom>
                    <a:noFill/>
                    <a:ln>
                      <a:noFill/>
                    </a:ln>
                  </pic:spPr>
                </pic:pic>
              </a:graphicData>
            </a:graphic>
          </wp:inline>
        </w:drawing>
      </w:r>
    </w:p>
    <w:p w14:paraId="5FDD8CD2" w14:textId="4E89F784" w:rsidR="00384EA8" w:rsidRDefault="00540B85" w:rsidP="00DB2491">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2</w:t>
      </w:r>
      <w:r w:rsidR="005F3303">
        <w:rPr>
          <w:noProof/>
        </w:rPr>
        <w:fldChar w:fldCharType="end"/>
      </w:r>
      <w:r>
        <w:rPr>
          <w:noProof/>
        </w:rPr>
        <w:t>:</w:t>
      </w:r>
      <w:r>
        <w:t xml:space="preserve"> Saving a program in SAS EG</w:t>
      </w:r>
    </w:p>
    <w:p w14:paraId="627F24EF" w14:textId="77777777" w:rsidR="00DB2491" w:rsidRDefault="00DB2491" w:rsidP="004D458B">
      <w:pPr>
        <w:pStyle w:val="PaperBody"/>
        <w:sectPr w:rsidR="00DB2491" w:rsidSect="004D458B">
          <w:endnotePr>
            <w:numFmt w:val="decimal"/>
          </w:endnotePr>
          <w:type w:val="continuous"/>
          <w:pgSz w:w="12240" w:h="15840" w:code="1"/>
          <w:pgMar w:top="1440" w:right="1440" w:bottom="1440" w:left="1440" w:header="720" w:footer="720" w:gutter="0"/>
          <w:cols w:num="2" w:space="720"/>
          <w:titlePg/>
        </w:sectPr>
      </w:pPr>
    </w:p>
    <w:p w14:paraId="1CFD725B" w14:textId="610A4829" w:rsidR="004D458B" w:rsidRDefault="00BF336A" w:rsidP="000854E0">
      <w:pPr>
        <w:pStyle w:val="PaperBody"/>
        <w:jc w:val="both"/>
        <w:rPr>
          <w:noProof/>
          <w:lang w:val="en-AU" w:eastAsia="en-AU"/>
        </w:rPr>
      </w:pPr>
      <w:r>
        <w:lastRenderedPageBreak/>
        <w:t xml:space="preserve">b. </w:t>
      </w:r>
      <w:r w:rsidRPr="00BF336A">
        <w:rPr>
          <w:b/>
        </w:rPr>
        <w:t>Dependencies</w:t>
      </w:r>
      <w:r>
        <w:t>… John works for Pricing and he needs to create a report monthly. John wants to schedule this report because he wants the report to be available before he gets to the office. Mary works for Products. And she wants to ca</w:t>
      </w:r>
      <w:r w:rsidR="008D737E">
        <w:t xml:space="preserve">pture pricing metrics </w:t>
      </w:r>
      <w:r w:rsidR="005A2F01">
        <w:t xml:space="preserve">using the </w:t>
      </w:r>
      <w:r>
        <w:t xml:space="preserve">results John has </w:t>
      </w:r>
      <w:r w:rsidR="005A2F01">
        <w:t>calculated</w:t>
      </w:r>
      <w:r>
        <w:t xml:space="preserve"> and she too would like to see her reports ready by the time she gets to work. She runs her Product reports monthly too and </w:t>
      </w:r>
      <w:r w:rsidR="001D2C05">
        <w:t xml:space="preserve">on </w:t>
      </w:r>
      <w:r>
        <w:t>the same day as John. But only after John’s data is available.</w:t>
      </w:r>
      <w:r w:rsidR="004D458B" w:rsidRPr="004D458B">
        <w:rPr>
          <w:noProof/>
          <w:lang w:val="en-AU" w:eastAsia="en-AU"/>
        </w:rPr>
        <w:t xml:space="preserve"> </w:t>
      </w:r>
    </w:p>
    <w:p w14:paraId="6084FB14" w14:textId="4218C781" w:rsidR="00BF336A" w:rsidRDefault="004D458B" w:rsidP="004D458B">
      <w:pPr>
        <w:pStyle w:val="PaperBody"/>
      </w:pPr>
      <w:r>
        <w:rPr>
          <w:noProof/>
          <w:lang w:val="en-AU" w:eastAsia="en-AU"/>
        </w:rPr>
        <w:lastRenderedPageBreak/>
        <w:drawing>
          <wp:inline distT="0" distB="0" distL="0" distR="0" wp14:anchorId="525A0BE1" wp14:editId="522628F0">
            <wp:extent cx="2811145" cy="155575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1145" cy="1555750"/>
                    </a:xfrm>
                    <a:prstGeom prst="rect">
                      <a:avLst/>
                    </a:prstGeom>
                    <a:noFill/>
                  </pic:spPr>
                </pic:pic>
              </a:graphicData>
            </a:graphic>
          </wp:inline>
        </w:drawing>
      </w:r>
    </w:p>
    <w:p w14:paraId="46EBF738" w14:textId="77777777" w:rsidR="004D458B" w:rsidRDefault="004D458B" w:rsidP="004D458B">
      <w:pPr>
        <w:pStyle w:val="Caption"/>
        <w:spacing w:before="120"/>
        <w:jc w:val="right"/>
        <w:sectPr w:rsidR="004D458B" w:rsidSect="004D458B">
          <w:endnotePr>
            <w:numFmt w:val="decimal"/>
          </w:endnotePr>
          <w:type w:val="continuous"/>
          <w:pgSz w:w="12240" w:h="15840" w:code="1"/>
          <w:pgMar w:top="1440" w:right="1440" w:bottom="1440" w:left="1440" w:header="720" w:footer="720" w:gutter="0"/>
          <w:cols w:num="2" w:space="720"/>
          <w:titlePg/>
        </w:sectPr>
      </w:pPr>
    </w:p>
    <w:p w14:paraId="2ABF430A" w14:textId="3548DA50" w:rsidR="00BF336A" w:rsidRDefault="00BB07B9" w:rsidP="004D458B">
      <w:pPr>
        <w:pStyle w:val="Caption"/>
        <w:spacing w:before="120"/>
        <w:jc w:val="right"/>
      </w:pPr>
      <w:r>
        <w:lastRenderedPageBreak/>
        <w:t xml:space="preserve">Figure </w:t>
      </w:r>
      <w:r w:rsidR="005F3303">
        <w:fldChar w:fldCharType="begin"/>
      </w:r>
      <w:r w:rsidR="005F3303">
        <w:instrText xml:space="preserve"> SEQ Figure \* ARABIC </w:instrText>
      </w:r>
      <w:r w:rsidR="005F3303">
        <w:fldChar w:fldCharType="separate"/>
      </w:r>
      <w:r w:rsidR="00D84EFA">
        <w:rPr>
          <w:noProof/>
        </w:rPr>
        <w:t>3</w:t>
      </w:r>
      <w:r w:rsidR="005F3303">
        <w:rPr>
          <w:noProof/>
        </w:rPr>
        <w:fldChar w:fldCharType="end"/>
      </w:r>
      <w:r>
        <w:t xml:space="preserve"> </w:t>
      </w:r>
      <w:r w:rsidR="005A2F01">
        <w:t>Mary’s Report has a dependency on John’s Report</w:t>
      </w:r>
    </w:p>
    <w:p w14:paraId="59A1607D" w14:textId="77777777" w:rsidR="004D458B" w:rsidRDefault="004D458B" w:rsidP="004D458B">
      <w:pPr>
        <w:pStyle w:val="PaperBody"/>
        <w:jc w:val="both"/>
        <w:sectPr w:rsidR="004D458B" w:rsidSect="008D22B8">
          <w:endnotePr>
            <w:numFmt w:val="decimal"/>
          </w:endnotePr>
          <w:type w:val="continuous"/>
          <w:pgSz w:w="12240" w:h="15840" w:code="1"/>
          <w:pgMar w:top="1440" w:right="1440" w:bottom="1440" w:left="1440" w:header="720" w:footer="720" w:gutter="0"/>
          <w:cols w:space="720"/>
          <w:titlePg/>
        </w:sectPr>
      </w:pPr>
    </w:p>
    <w:p w14:paraId="09E1FC4E" w14:textId="77777777" w:rsidR="00DB2491" w:rsidRDefault="00BF336A" w:rsidP="004D458B">
      <w:pPr>
        <w:pStyle w:val="PaperBody"/>
        <w:jc w:val="both"/>
      </w:pPr>
      <w:r>
        <w:lastRenderedPageBreak/>
        <w:t xml:space="preserve">c. James works in Finance and he needs John’s data too, coincidentally he runs a monthly report on the same day as John and he would really like to have the report ready by the time he gets into the office too. But James has another dependency; he needs to wait for the arrival of </w:t>
      </w:r>
      <w:r w:rsidR="009B3852">
        <w:t>General Ledger</w:t>
      </w:r>
      <w:r>
        <w:t xml:space="preserve"> data in the form of a csv file. James has arranged that </w:t>
      </w:r>
      <w:r w:rsidR="009B3852">
        <w:t>the finance team create</w:t>
      </w:r>
      <w:r>
        <w:t xml:space="preserve"> a</w:t>
      </w:r>
      <w:r w:rsidR="001D2C05">
        <w:t>n</w:t>
      </w:r>
      <w:r>
        <w:t xml:space="preserve"> </w:t>
      </w:r>
      <w:r w:rsidR="001D2C05">
        <w:rPr>
          <w:b/>
        </w:rPr>
        <w:t xml:space="preserve">Event </w:t>
      </w:r>
      <w:r w:rsidRPr="00BF336A">
        <w:rPr>
          <w:b/>
        </w:rPr>
        <w:t>Trigger</w:t>
      </w:r>
      <w:r>
        <w:t xml:space="preserve"> (a blank text file) in a shared location that notifies James that his data is loaded and ready.</w:t>
      </w:r>
    </w:p>
    <w:p w14:paraId="49F9E1A5" w14:textId="59CFAE42" w:rsidR="004D458B" w:rsidRDefault="004D458B" w:rsidP="00DB2491">
      <w:pPr>
        <w:pStyle w:val="PaperBody"/>
        <w:jc w:val="center"/>
        <w:sectPr w:rsidR="004D458B" w:rsidSect="004D458B">
          <w:endnotePr>
            <w:numFmt w:val="decimal"/>
          </w:endnotePr>
          <w:type w:val="continuous"/>
          <w:pgSz w:w="12240" w:h="15840" w:code="1"/>
          <w:pgMar w:top="1440" w:right="1440" w:bottom="1440" w:left="1440" w:header="720" w:footer="720" w:gutter="0"/>
          <w:cols w:num="2" w:space="720"/>
          <w:titlePg/>
        </w:sectPr>
      </w:pPr>
      <w:r>
        <w:rPr>
          <w:noProof/>
          <w:lang w:val="en-AU" w:eastAsia="en-AU"/>
        </w:rPr>
        <w:lastRenderedPageBreak/>
        <w:drawing>
          <wp:inline distT="0" distB="0" distL="0" distR="0" wp14:anchorId="7520C3B4" wp14:editId="3A231515">
            <wp:extent cx="2743200" cy="218209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6927" cy="2185056"/>
                    </a:xfrm>
                    <a:prstGeom prst="rect">
                      <a:avLst/>
                    </a:prstGeom>
                    <a:noFill/>
                  </pic:spPr>
                </pic:pic>
              </a:graphicData>
            </a:graphic>
          </wp:inline>
        </w:drawing>
      </w:r>
    </w:p>
    <w:p w14:paraId="69281783" w14:textId="7965AE86" w:rsidR="00BF336A" w:rsidRDefault="00BB07B9" w:rsidP="00DB2491">
      <w:pPr>
        <w:pStyle w:val="Caption"/>
        <w:jc w:val="right"/>
      </w:pPr>
      <w:r>
        <w:lastRenderedPageBreak/>
        <w:t xml:space="preserve">Figure </w:t>
      </w:r>
      <w:r w:rsidR="005F3303">
        <w:fldChar w:fldCharType="begin"/>
      </w:r>
      <w:r w:rsidR="005F3303">
        <w:instrText xml:space="preserve"> SEQ Figure \* ARABIC </w:instrText>
      </w:r>
      <w:r w:rsidR="005F3303">
        <w:fldChar w:fldCharType="separate"/>
      </w:r>
      <w:r w:rsidR="00D84EFA">
        <w:rPr>
          <w:noProof/>
        </w:rPr>
        <w:t>4</w:t>
      </w:r>
      <w:r w:rsidR="005F3303">
        <w:rPr>
          <w:noProof/>
        </w:rPr>
        <w:fldChar w:fldCharType="end"/>
      </w:r>
      <w:r>
        <w:t xml:space="preserve"> </w:t>
      </w:r>
      <w:r w:rsidR="005A2F01">
        <w:t>Ja</w:t>
      </w:r>
      <w:r w:rsidR="004C33D2">
        <w:t>mes needs John’s data too, and</w:t>
      </w:r>
      <w:r w:rsidR="005A2F01">
        <w:t xml:space="preserve"> data from a CSV file</w:t>
      </w:r>
    </w:p>
    <w:p w14:paraId="6C0255B0" w14:textId="77777777" w:rsidR="004D458B" w:rsidRDefault="004D458B" w:rsidP="00DB2491">
      <w:pPr>
        <w:pStyle w:val="PaperBody"/>
        <w:spacing w:before="60"/>
        <w:jc w:val="both"/>
        <w:rPr>
          <w:noProof/>
          <w:lang w:val="en-AU" w:eastAsia="en-AU"/>
        </w:rPr>
        <w:sectPr w:rsidR="004D458B" w:rsidSect="008D22B8">
          <w:endnotePr>
            <w:numFmt w:val="decimal"/>
          </w:endnotePr>
          <w:type w:val="continuous"/>
          <w:pgSz w:w="12240" w:h="15840" w:code="1"/>
          <w:pgMar w:top="1440" w:right="1440" w:bottom="1440" w:left="1440" w:header="720" w:footer="720" w:gutter="0"/>
          <w:cols w:space="720"/>
          <w:titlePg/>
        </w:sectPr>
      </w:pPr>
    </w:p>
    <w:p w14:paraId="476338E4" w14:textId="57685D49" w:rsidR="00DB2491" w:rsidRDefault="00BF336A" w:rsidP="000854E0">
      <w:pPr>
        <w:pStyle w:val="PaperBody"/>
        <w:jc w:val="both"/>
        <w:rPr>
          <w:b/>
        </w:rPr>
      </w:pPr>
      <w:r>
        <w:lastRenderedPageBreak/>
        <w:t xml:space="preserve">d. </w:t>
      </w:r>
      <w:r w:rsidR="005A2F01">
        <w:t>When</w:t>
      </w:r>
      <w:r>
        <w:t xml:space="preserve"> John, Mary and James get to work they need to know that their reports are ready. They need a</w:t>
      </w:r>
      <w:r w:rsidR="00F22FAD">
        <w:t xml:space="preserve"> form of </w:t>
      </w:r>
      <w:r w:rsidRPr="00BF336A">
        <w:rPr>
          <w:b/>
        </w:rPr>
        <w:t>notification</w:t>
      </w:r>
    </w:p>
    <w:p w14:paraId="09ECAAFD" w14:textId="77777777" w:rsidR="00DB2491" w:rsidRDefault="00DB2491" w:rsidP="004D458B">
      <w:pPr>
        <w:pStyle w:val="PaperBody"/>
        <w:jc w:val="both"/>
        <w:rPr>
          <w:b/>
        </w:rPr>
      </w:pPr>
    </w:p>
    <w:p w14:paraId="41BFEA44" w14:textId="448A5506" w:rsidR="00BF336A" w:rsidRDefault="004D458B" w:rsidP="00DB2491">
      <w:pPr>
        <w:pStyle w:val="PaperBody"/>
        <w:jc w:val="center"/>
        <w:rPr>
          <w:b/>
        </w:rPr>
      </w:pPr>
      <w:r>
        <w:rPr>
          <w:noProof/>
          <w:lang w:val="en-AU" w:eastAsia="en-AU"/>
        </w:rPr>
        <w:lastRenderedPageBreak/>
        <w:drawing>
          <wp:inline distT="0" distB="0" distL="0" distR="0" wp14:anchorId="468AC164" wp14:editId="5B4200FB">
            <wp:extent cx="2422566" cy="104456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6928" cy="1050758"/>
                    </a:xfrm>
                    <a:prstGeom prst="rect">
                      <a:avLst/>
                    </a:prstGeom>
                    <a:noFill/>
                  </pic:spPr>
                </pic:pic>
              </a:graphicData>
            </a:graphic>
          </wp:inline>
        </w:drawing>
      </w:r>
    </w:p>
    <w:p w14:paraId="3A3D56DA" w14:textId="22E74D0E" w:rsidR="00F22FAD" w:rsidRDefault="004667B2" w:rsidP="00DB2491">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5</w:t>
      </w:r>
      <w:r w:rsidR="005F3303">
        <w:rPr>
          <w:noProof/>
        </w:rPr>
        <w:fldChar w:fldCharType="end"/>
      </w:r>
      <w:r>
        <w:t xml:space="preserve"> Notification</w:t>
      </w:r>
    </w:p>
    <w:p w14:paraId="7CC65DD2" w14:textId="77777777" w:rsidR="00DB2491" w:rsidRDefault="00DB2491" w:rsidP="004D458B">
      <w:pPr>
        <w:pStyle w:val="PaperBody"/>
        <w:sectPr w:rsidR="00DB2491" w:rsidSect="00DB2491">
          <w:endnotePr>
            <w:numFmt w:val="decimal"/>
          </w:endnotePr>
          <w:type w:val="continuous"/>
          <w:pgSz w:w="12240" w:h="15840" w:code="1"/>
          <w:pgMar w:top="1440" w:right="1440" w:bottom="1440" w:left="1440" w:header="720" w:footer="720" w:gutter="0"/>
          <w:cols w:num="2" w:space="720"/>
          <w:titlePg/>
        </w:sectPr>
      </w:pPr>
    </w:p>
    <w:p w14:paraId="1E777A1C" w14:textId="14683503" w:rsidR="004D458B" w:rsidRPr="004D458B" w:rsidRDefault="004D458B" w:rsidP="004D458B">
      <w:pPr>
        <w:pStyle w:val="PaperBody"/>
      </w:pPr>
    </w:p>
    <w:p w14:paraId="6B9114CE" w14:textId="25A486C9" w:rsidR="00BF336A" w:rsidRPr="00BF336A" w:rsidRDefault="00BB07B9" w:rsidP="00BF336A">
      <w:pPr>
        <w:pStyle w:val="Heading2"/>
      </w:pPr>
      <w:r>
        <w:t xml:space="preserve">2. </w:t>
      </w:r>
      <w:r w:rsidR="00BF336A" w:rsidRPr="00BF336A">
        <w:t xml:space="preserve">DI Studio and Grid </w:t>
      </w:r>
      <w:r w:rsidR="00BF336A" w:rsidRPr="00BB07B9">
        <w:rPr>
          <w:b w:val="0"/>
          <w:i/>
        </w:rPr>
        <w:t>– (</w:t>
      </w:r>
      <w:r w:rsidR="005B1D1D">
        <w:rPr>
          <w:b w:val="0"/>
          <w:i/>
          <w:caps w:val="0"/>
        </w:rPr>
        <w:t>licensed products to enable parallelism</w:t>
      </w:r>
      <w:r w:rsidR="00BF336A" w:rsidRPr="00BB07B9">
        <w:rPr>
          <w:b w:val="0"/>
          <w:i/>
        </w:rPr>
        <w:t>)</w:t>
      </w:r>
    </w:p>
    <w:p w14:paraId="7B028C88" w14:textId="77777777" w:rsidR="00905166" w:rsidRDefault="00905166" w:rsidP="00BB07B9">
      <w:pPr>
        <w:pStyle w:val="PaperBody"/>
        <w:rPr>
          <w:b/>
        </w:rPr>
        <w:sectPr w:rsidR="00905166" w:rsidSect="008D22B8">
          <w:endnotePr>
            <w:numFmt w:val="decimal"/>
          </w:endnotePr>
          <w:type w:val="continuous"/>
          <w:pgSz w:w="12240" w:h="15840" w:code="1"/>
          <w:pgMar w:top="1440" w:right="1440" w:bottom="1440" w:left="1440" w:header="720" w:footer="720" w:gutter="0"/>
          <w:cols w:space="720"/>
          <w:titlePg/>
        </w:sectPr>
      </w:pPr>
    </w:p>
    <w:p w14:paraId="534E7BE2" w14:textId="77777777" w:rsidR="00DB2491" w:rsidRDefault="00DB2491" w:rsidP="00DB2491">
      <w:pPr>
        <w:pStyle w:val="PaperBody"/>
        <w:jc w:val="both"/>
        <w:rPr>
          <w:b/>
        </w:rPr>
      </w:pPr>
    </w:p>
    <w:p w14:paraId="04F36DFD" w14:textId="77777777" w:rsidR="00DB2491" w:rsidRDefault="00DB2491" w:rsidP="00DB2491">
      <w:pPr>
        <w:pStyle w:val="PaperBody"/>
        <w:jc w:val="both"/>
        <w:rPr>
          <w:b/>
        </w:rPr>
      </w:pPr>
    </w:p>
    <w:p w14:paraId="13C434CA" w14:textId="5EA0A107" w:rsidR="00BF336A" w:rsidRDefault="00BC2428" w:rsidP="00DB2491">
      <w:pPr>
        <w:pStyle w:val="PaperBody"/>
        <w:jc w:val="both"/>
      </w:pPr>
      <w:r w:rsidRPr="00BC2428">
        <w:rPr>
          <w:b/>
        </w:rPr>
        <w:t>SAS DI Studio</w:t>
      </w:r>
      <w:r w:rsidRPr="00BC2428">
        <w:t xml:space="preserve"> </w:t>
      </w:r>
      <w:r>
        <w:t xml:space="preserve">allows one to rapidly develop standardized </w:t>
      </w:r>
      <w:r w:rsidRPr="00BC2428">
        <w:t>ETL</w:t>
      </w:r>
      <w:r>
        <w:t xml:space="preserve"> processes through SAS code generation and to </w:t>
      </w:r>
      <w:r w:rsidR="0088129C">
        <w:t>enable</w:t>
      </w:r>
      <w:r>
        <w:t xml:space="preserve"> access </w:t>
      </w:r>
      <w:r w:rsidR="0088129C">
        <w:t>to some</w:t>
      </w:r>
      <w:r w:rsidR="0042256D">
        <w:t xml:space="preserve"> SAS high performing technology</w:t>
      </w:r>
      <w:r>
        <w:t xml:space="preserve"> like Grid. Grid (once installed) allows SAS to take advantage </w:t>
      </w:r>
      <w:r w:rsidRPr="00BC2428">
        <w:rPr>
          <w:b/>
        </w:rPr>
        <w:t>Workload Balancing</w:t>
      </w:r>
      <w:r>
        <w:t xml:space="preserve"> to ensure the even distribution of processing across the server hardware’s processing power.</w:t>
      </w:r>
    </w:p>
    <w:p w14:paraId="6929DC08" w14:textId="77777777" w:rsidR="00BF336A" w:rsidRDefault="00BF336A" w:rsidP="00124E40">
      <w:pPr>
        <w:pStyle w:val="PaperBody"/>
      </w:pPr>
    </w:p>
    <w:p w14:paraId="7AA19F34" w14:textId="4F25FCCA" w:rsidR="004667B2" w:rsidRDefault="00905166" w:rsidP="004667B2">
      <w:pPr>
        <w:pStyle w:val="PaperBody"/>
        <w:keepNext/>
        <w:jc w:val="center"/>
      </w:pPr>
      <w:r>
        <w:rPr>
          <w:noProof/>
          <w:lang w:val="en-AU" w:eastAsia="en-AU"/>
        </w:rPr>
        <w:lastRenderedPageBreak/>
        <w:drawing>
          <wp:inline distT="0" distB="0" distL="0" distR="0" wp14:anchorId="41E2CE0D" wp14:editId="21BEF56C">
            <wp:extent cx="3206337" cy="1917184"/>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4947" cy="1922332"/>
                    </a:xfrm>
                    <a:prstGeom prst="rect">
                      <a:avLst/>
                    </a:prstGeom>
                    <a:noFill/>
                  </pic:spPr>
                </pic:pic>
              </a:graphicData>
            </a:graphic>
          </wp:inline>
        </w:drawing>
      </w:r>
    </w:p>
    <w:p w14:paraId="05EB1705" w14:textId="1AF04022" w:rsidR="00BF336A" w:rsidRDefault="004667B2" w:rsidP="00DB2491">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6</w:t>
      </w:r>
      <w:r w:rsidR="005F3303">
        <w:rPr>
          <w:noProof/>
        </w:rPr>
        <w:fldChar w:fldCharType="end"/>
      </w:r>
      <w:r>
        <w:t xml:space="preserve"> Simplified </w:t>
      </w:r>
      <w:r w:rsidR="0088129C">
        <w:t xml:space="preserve">view of </w:t>
      </w:r>
      <w:r>
        <w:t>GRID</w:t>
      </w:r>
    </w:p>
    <w:p w14:paraId="51B94171" w14:textId="77777777" w:rsidR="00905166" w:rsidRDefault="00905166" w:rsidP="0088129C">
      <w:pPr>
        <w:pStyle w:val="PaperBody"/>
        <w:sectPr w:rsidR="00905166" w:rsidSect="000854E0">
          <w:endnotePr>
            <w:numFmt w:val="decimal"/>
          </w:endnotePr>
          <w:type w:val="continuous"/>
          <w:pgSz w:w="12240" w:h="15840" w:code="1"/>
          <w:pgMar w:top="1440" w:right="1440" w:bottom="1440" w:left="1440" w:header="720" w:footer="720" w:gutter="0"/>
          <w:cols w:num="2" w:space="234"/>
          <w:titlePg/>
        </w:sectPr>
      </w:pPr>
    </w:p>
    <w:p w14:paraId="34CB4A8C" w14:textId="59E1AF1C" w:rsidR="00BC2428" w:rsidRPr="00BC2428" w:rsidRDefault="00BC2428" w:rsidP="00DB2491">
      <w:pPr>
        <w:pStyle w:val="PaperBody"/>
        <w:jc w:val="both"/>
      </w:pPr>
      <w:r w:rsidRPr="00BC2428">
        <w:lastRenderedPageBreak/>
        <w:t xml:space="preserve">Through a 3rd party scheduler like </w:t>
      </w:r>
      <w:r w:rsidR="00B8511C">
        <w:t xml:space="preserve">Platform </w:t>
      </w:r>
      <w:r w:rsidRPr="00BC2428">
        <w:t xml:space="preserve">LSF we </w:t>
      </w:r>
      <w:r w:rsidR="00B8511C">
        <w:t xml:space="preserve">can </w:t>
      </w:r>
      <w:r w:rsidRPr="00BC2428">
        <w:t xml:space="preserve">schedule multiple jobs and Grid takes care of the load balancing by submitting each </w:t>
      </w:r>
      <w:r w:rsidR="0042256D">
        <w:t xml:space="preserve">SAS </w:t>
      </w:r>
      <w:r w:rsidRPr="00BC2428">
        <w:t>DI Studio job</w:t>
      </w:r>
      <w:r w:rsidR="00B8511C">
        <w:t xml:space="preserve"> to an available Grid node</w:t>
      </w:r>
      <w:r w:rsidRPr="00BC2428">
        <w:t xml:space="preserve">. Often multiple SAS </w:t>
      </w:r>
      <w:r w:rsidR="00B8511C">
        <w:t xml:space="preserve">DI jobs are running in parallel and in some cases a single SAS DI </w:t>
      </w:r>
      <w:r w:rsidR="0042256D">
        <w:t xml:space="preserve">Studio </w:t>
      </w:r>
      <w:r w:rsidR="00B8511C">
        <w:t xml:space="preserve">job will submit multiple SAS execution steps to be run in parallel. </w:t>
      </w:r>
    </w:p>
    <w:p w14:paraId="4D96F9AB" w14:textId="25F73DCA" w:rsidR="00BF336A" w:rsidRPr="00BC2428" w:rsidRDefault="00B8511C" w:rsidP="00DB2491">
      <w:pPr>
        <w:pStyle w:val="PaperBody"/>
        <w:jc w:val="both"/>
      </w:pPr>
      <w:r>
        <w:t>In our example</w:t>
      </w:r>
      <w:r w:rsidR="00241BE7">
        <w:t>;</w:t>
      </w:r>
      <w:r>
        <w:t xml:space="preserve"> </w:t>
      </w:r>
      <w:r w:rsidR="0042256D">
        <w:t xml:space="preserve">after </w:t>
      </w:r>
      <w:r w:rsidR="00BC2428" w:rsidRPr="00BC2428">
        <w:t>John’s Program runs and completes successfully, Mary’s and James’ program can run at the same time because they do not share any dependencies – assuming James’ program has the CSV file he was waiting for!</w:t>
      </w:r>
    </w:p>
    <w:p w14:paraId="7E4CEBDC" w14:textId="1E599BEA" w:rsidR="00BC2428" w:rsidRPr="004B5F1F" w:rsidRDefault="00BC2428" w:rsidP="004B5F1F">
      <w:pPr>
        <w:pStyle w:val="Heading3"/>
      </w:pPr>
      <w:r w:rsidRPr="004B5F1F">
        <w:t>Scheduling is usually left to SAS Administrators</w:t>
      </w:r>
    </w:p>
    <w:p w14:paraId="209A87F8" w14:textId="77777777" w:rsidR="00905166" w:rsidRDefault="00905166" w:rsidP="00124E40">
      <w:pPr>
        <w:pStyle w:val="PaperBody"/>
        <w:rPr>
          <w:sz w:val="18"/>
        </w:rPr>
        <w:sectPr w:rsidR="00905166" w:rsidSect="008D22B8">
          <w:endnotePr>
            <w:numFmt w:val="decimal"/>
          </w:endnotePr>
          <w:type w:val="continuous"/>
          <w:pgSz w:w="12240" w:h="15840" w:code="1"/>
          <w:pgMar w:top="1440" w:right="1440" w:bottom="1440" w:left="1440" w:header="720" w:footer="720" w:gutter="0"/>
          <w:cols w:space="720"/>
          <w:titlePg/>
        </w:sectPr>
      </w:pPr>
    </w:p>
    <w:p w14:paraId="7D37F4B9" w14:textId="77777777" w:rsidR="00905166" w:rsidRDefault="00905166" w:rsidP="00124E40">
      <w:pPr>
        <w:pStyle w:val="PaperBody"/>
      </w:pPr>
    </w:p>
    <w:p w14:paraId="09CF3112" w14:textId="77777777" w:rsidR="00DB2491" w:rsidRDefault="00DB2491" w:rsidP="00124E40">
      <w:pPr>
        <w:pStyle w:val="PaperBody"/>
      </w:pPr>
    </w:p>
    <w:p w14:paraId="33F4E140" w14:textId="31B1642C" w:rsidR="00BF336A" w:rsidRPr="00905166" w:rsidRDefault="004667B2" w:rsidP="000854E0">
      <w:pPr>
        <w:pStyle w:val="PaperBody"/>
        <w:jc w:val="both"/>
      </w:pPr>
      <w:r w:rsidRPr="00905166">
        <w:t>Here is a</w:t>
      </w:r>
      <w:r w:rsidR="00171CC3" w:rsidRPr="00905166">
        <w:t xml:space="preserve"> typical</w:t>
      </w:r>
      <w:r w:rsidR="00BC2428" w:rsidRPr="00905166">
        <w:t xml:space="preserve"> job flow </w:t>
      </w:r>
      <w:r w:rsidR="00171CC3" w:rsidRPr="00905166">
        <w:t>constructed</w:t>
      </w:r>
      <w:r w:rsidR="00BC2428" w:rsidRPr="00905166">
        <w:t xml:space="preserve"> in SAS Management Console and published to </w:t>
      </w:r>
      <w:r w:rsidR="00171CC3" w:rsidRPr="00905166">
        <w:t xml:space="preserve">Platform </w:t>
      </w:r>
      <w:r w:rsidR="00BC2428" w:rsidRPr="00905166">
        <w:t>LSF Scheduler</w:t>
      </w:r>
    </w:p>
    <w:p w14:paraId="3FFB59A6" w14:textId="77777777" w:rsidR="00905166" w:rsidRPr="00905166" w:rsidRDefault="00905166" w:rsidP="000854E0">
      <w:pPr>
        <w:pStyle w:val="PaperBody"/>
        <w:jc w:val="both"/>
      </w:pPr>
    </w:p>
    <w:p w14:paraId="43740701" w14:textId="77777777" w:rsidR="00905166" w:rsidRPr="004667B2" w:rsidRDefault="00905166" w:rsidP="000854E0">
      <w:pPr>
        <w:pStyle w:val="PaperBody"/>
        <w:jc w:val="both"/>
      </w:pPr>
      <w:r w:rsidRPr="004667B2">
        <w:t xml:space="preserve">Each </w:t>
      </w:r>
      <w:r>
        <w:t>square (</w:t>
      </w:r>
      <w:r w:rsidRPr="004667B2">
        <w:t>node</w:t>
      </w:r>
      <w:r>
        <w:t>)</w:t>
      </w:r>
      <w:r w:rsidRPr="004667B2">
        <w:t xml:space="preserve"> you see in this diagram is a DI Studio job; the nodes you see in a vertical straight line can be run in parallel and is managed by </w:t>
      </w:r>
      <w:r>
        <w:t xml:space="preserve">Platform </w:t>
      </w:r>
      <w:r w:rsidRPr="004667B2">
        <w:t>LSF and Grid.</w:t>
      </w:r>
    </w:p>
    <w:p w14:paraId="6C5842DE" w14:textId="4EE20172" w:rsidR="004667B2" w:rsidRDefault="00BC2428" w:rsidP="004667B2">
      <w:pPr>
        <w:pStyle w:val="PaperBody"/>
        <w:keepNext/>
      </w:pPr>
      <w:r>
        <w:rPr>
          <w:noProof/>
          <w:lang w:val="en-AU" w:eastAsia="en-AU"/>
        </w:rPr>
        <w:lastRenderedPageBreak/>
        <w:drawing>
          <wp:inline distT="0" distB="0" distL="0" distR="0" wp14:anchorId="5092B5C5" wp14:editId="0B9E7ADB">
            <wp:extent cx="2609876" cy="214151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1789" cy="2151288"/>
                    </a:xfrm>
                    <a:prstGeom prst="rect">
                      <a:avLst/>
                    </a:prstGeom>
                    <a:noFill/>
                    <a:ln>
                      <a:noFill/>
                    </a:ln>
                  </pic:spPr>
                </pic:pic>
              </a:graphicData>
            </a:graphic>
          </wp:inline>
        </w:drawing>
      </w:r>
    </w:p>
    <w:p w14:paraId="54721CB4" w14:textId="4196F8A1" w:rsidR="00BF336A" w:rsidRDefault="00E754FF" w:rsidP="00DB2491">
      <w:pPr>
        <w:pStyle w:val="Caption"/>
        <w:jc w:val="center"/>
      </w:pPr>
      <w:r>
        <w:rPr>
          <w:noProof/>
          <w:lang w:val="en-AU" w:eastAsia="en-AU"/>
        </w:rPr>
        <w:drawing>
          <wp:anchor distT="0" distB="0" distL="114300" distR="114300" simplePos="0" relativeHeight="251686912" behindDoc="1" locked="0" layoutInCell="1" allowOverlap="1" wp14:anchorId="1DE09E0D" wp14:editId="5EDF3AD1">
            <wp:simplePos x="0" y="0"/>
            <wp:positionH relativeFrom="column">
              <wp:posOffset>1143000</wp:posOffset>
            </wp:positionH>
            <wp:positionV relativeFrom="paragraph">
              <wp:posOffset>211455</wp:posOffset>
            </wp:positionV>
            <wp:extent cx="1454150" cy="1219200"/>
            <wp:effectExtent l="0" t="0" r="0" b="0"/>
            <wp:wrapTight wrapText="bothSides">
              <wp:wrapPolygon edited="0">
                <wp:start x="2264" y="0"/>
                <wp:lineTo x="2830" y="18225"/>
                <wp:lineTo x="8206" y="20250"/>
                <wp:lineTo x="11319" y="20925"/>
                <wp:lineTo x="18959" y="20925"/>
                <wp:lineTo x="18959" y="18900"/>
                <wp:lineTo x="17827" y="16875"/>
                <wp:lineTo x="18393" y="1688"/>
                <wp:lineTo x="16978" y="1013"/>
                <wp:lineTo x="8206" y="0"/>
                <wp:lineTo x="2264"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4150" cy="1219200"/>
                    </a:xfrm>
                    <a:prstGeom prst="rect">
                      <a:avLst/>
                    </a:prstGeom>
                    <a:noFill/>
                  </pic:spPr>
                </pic:pic>
              </a:graphicData>
            </a:graphic>
            <wp14:sizeRelH relativeFrom="page">
              <wp14:pctWidth>0</wp14:pctWidth>
            </wp14:sizeRelH>
            <wp14:sizeRelV relativeFrom="page">
              <wp14:pctHeight>0</wp14:pctHeight>
            </wp14:sizeRelV>
          </wp:anchor>
        </w:drawing>
      </w:r>
      <w:r w:rsidR="004667B2">
        <w:t xml:space="preserve">Figure </w:t>
      </w:r>
      <w:r w:rsidR="005F3303">
        <w:fldChar w:fldCharType="begin"/>
      </w:r>
      <w:r w:rsidR="005F3303">
        <w:instrText xml:space="preserve"> SEQ Figure \* ARABIC </w:instrText>
      </w:r>
      <w:r w:rsidR="005F3303">
        <w:fldChar w:fldCharType="separate"/>
      </w:r>
      <w:r w:rsidR="00D84EFA">
        <w:rPr>
          <w:noProof/>
        </w:rPr>
        <w:t>7</w:t>
      </w:r>
      <w:r w:rsidR="005F3303">
        <w:rPr>
          <w:noProof/>
        </w:rPr>
        <w:fldChar w:fldCharType="end"/>
      </w:r>
      <w:r w:rsidR="004667B2">
        <w:t xml:space="preserve"> LSF Example</w:t>
      </w:r>
    </w:p>
    <w:p w14:paraId="4AF31BE0" w14:textId="77777777" w:rsidR="00905166" w:rsidRDefault="00905166" w:rsidP="004667B2">
      <w:pPr>
        <w:pStyle w:val="PaperBody"/>
        <w:sectPr w:rsidR="00905166" w:rsidSect="00905166">
          <w:endnotePr>
            <w:numFmt w:val="decimal"/>
          </w:endnotePr>
          <w:type w:val="continuous"/>
          <w:pgSz w:w="12240" w:h="15840" w:code="1"/>
          <w:pgMar w:top="1440" w:right="1440" w:bottom="1440" w:left="1440" w:header="720" w:footer="720" w:gutter="0"/>
          <w:cols w:num="2" w:space="720"/>
          <w:titlePg/>
        </w:sectPr>
      </w:pPr>
    </w:p>
    <w:p w14:paraId="5D8CC687" w14:textId="23885E50" w:rsidR="004B5F1F" w:rsidRPr="004B5F1F" w:rsidRDefault="00171CC3" w:rsidP="004B5F1F">
      <w:pPr>
        <w:pStyle w:val="Heading3"/>
      </w:pPr>
      <w:r>
        <w:lastRenderedPageBreak/>
        <w:t>Parallel processing within a SAS DI Studio job</w:t>
      </w:r>
      <w:r w:rsidR="004B5F1F" w:rsidRPr="004B5F1F">
        <w:t>.</w:t>
      </w:r>
    </w:p>
    <w:p w14:paraId="3885DB05" w14:textId="6D0E238B" w:rsidR="00E754FF" w:rsidRDefault="00CE7713" w:rsidP="000854E0">
      <w:pPr>
        <w:pStyle w:val="PaperBody"/>
        <w:jc w:val="both"/>
      </w:pPr>
      <w:r>
        <w:t>(</w:t>
      </w:r>
      <w:r w:rsidR="004B5F1F" w:rsidRPr="004667B2">
        <w:t>Re)introducing SAS DI Studio’s Loop and Loop End transformations – they must be used together and have b</w:t>
      </w:r>
      <w:r w:rsidR="00241BE7">
        <w:t>een together since DI Studio 3.3 (circa 2006</w:t>
      </w:r>
      <w:r w:rsidR="004B5F1F" w:rsidRPr="004667B2">
        <w:t>).</w:t>
      </w:r>
      <w:r w:rsidR="00E754FF">
        <w:t xml:space="preserve"> </w:t>
      </w:r>
    </w:p>
    <w:p w14:paraId="324E85BC" w14:textId="77777777" w:rsidR="00E754FF" w:rsidRDefault="00E754FF" w:rsidP="00E754FF">
      <w:pPr>
        <w:pStyle w:val="Caption"/>
      </w:pPr>
    </w:p>
    <w:p w14:paraId="39982D89" w14:textId="77777777" w:rsidR="00E754FF" w:rsidRDefault="00E754FF" w:rsidP="00E754FF">
      <w:pPr>
        <w:pStyle w:val="Caption"/>
        <w:jc w:val="right"/>
      </w:pPr>
    </w:p>
    <w:p w14:paraId="49049268" w14:textId="77777777" w:rsidR="000854E0" w:rsidRDefault="000854E0" w:rsidP="00E754FF">
      <w:pPr>
        <w:pStyle w:val="Caption"/>
        <w:jc w:val="right"/>
      </w:pPr>
    </w:p>
    <w:p w14:paraId="55DAC14C" w14:textId="17EBE9DF" w:rsidR="00BF336A" w:rsidRDefault="004667B2" w:rsidP="00E754FF">
      <w:pPr>
        <w:pStyle w:val="Caption"/>
        <w:jc w:val="right"/>
      </w:pPr>
      <w:r>
        <w:t xml:space="preserve">Figure </w:t>
      </w:r>
      <w:r w:rsidR="005F3303">
        <w:fldChar w:fldCharType="begin"/>
      </w:r>
      <w:r w:rsidR="005F3303">
        <w:instrText xml:space="preserve"> SEQ Figure \* ARABIC </w:instrText>
      </w:r>
      <w:r w:rsidR="005F3303">
        <w:fldChar w:fldCharType="separate"/>
      </w:r>
      <w:r w:rsidR="00D84EFA">
        <w:rPr>
          <w:noProof/>
        </w:rPr>
        <w:t>8</w:t>
      </w:r>
      <w:r w:rsidR="005F3303">
        <w:rPr>
          <w:noProof/>
        </w:rPr>
        <w:fldChar w:fldCharType="end"/>
      </w:r>
      <w:r>
        <w:t xml:space="preserve"> Loops </w:t>
      </w:r>
      <w:r w:rsidR="00053C0F">
        <w:t xml:space="preserve">must be used </w:t>
      </w:r>
      <w:r>
        <w:t>together</w:t>
      </w:r>
    </w:p>
    <w:p w14:paraId="0A1E1580" w14:textId="77777777" w:rsidR="002F7915" w:rsidRDefault="004B5F1F" w:rsidP="002F7915">
      <w:pPr>
        <w:pStyle w:val="PaperBody"/>
        <w:jc w:val="both"/>
        <w:rPr>
          <w:noProof/>
          <w:lang w:val="en-AU" w:eastAsia="en-AU"/>
        </w:rPr>
      </w:pPr>
      <w:r w:rsidRPr="004667B2">
        <w:lastRenderedPageBreak/>
        <w:t xml:space="preserve">They can be found under the </w:t>
      </w:r>
      <w:r w:rsidR="00053C0F">
        <w:t>Control</w:t>
      </w:r>
      <w:r w:rsidR="00171CC3">
        <w:t xml:space="preserve"> </w:t>
      </w:r>
      <w:r w:rsidRPr="004667B2">
        <w:t>transformation</w:t>
      </w:r>
      <w:r w:rsidR="00053C0F">
        <w:t>s</w:t>
      </w:r>
      <w:r w:rsidR="009D06AB">
        <w:t xml:space="preserve"> tree</w:t>
      </w:r>
      <w:r w:rsidR="00494C38">
        <w:t xml:space="preserve"> and t</w:t>
      </w:r>
      <w:r w:rsidRPr="004667B2">
        <w:t xml:space="preserve">hey act as iterators, </w:t>
      </w:r>
      <w:r w:rsidR="00171CC3">
        <w:t xml:space="preserve">A SAS DI Sub-job placed between the Loop Start and Loop End transformation will be </w:t>
      </w:r>
      <w:r w:rsidR="001046A2">
        <w:t>repeated</w:t>
      </w:r>
      <w:r w:rsidR="00171CC3">
        <w:t xml:space="preserve"> by a number you set as input to the Loop Start transformation.</w:t>
      </w:r>
      <w:r w:rsidR="002F7915" w:rsidRPr="002F7915">
        <w:rPr>
          <w:noProof/>
          <w:lang w:val="en-AU" w:eastAsia="en-AU"/>
        </w:rPr>
        <w:t xml:space="preserve"> </w:t>
      </w:r>
    </w:p>
    <w:p w14:paraId="44366B02" w14:textId="3F2B84C6" w:rsidR="00BF336A" w:rsidRPr="004667B2" w:rsidRDefault="002F7915" w:rsidP="002F7915">
      <w:pPr>
        <w:pStyle w:val="PaperBody"/>
        <w:jc w:val="center"/>
      </w:pPr>
      <w:r>
        <w:rPr>
          <w:noProof/>
          <w:lang w:val="en-AU" w:eastAsia="en-AU"/>
        </w:rPr>
        <w:drawing>
          <wp:inline distT="0" distB="0" distL="0" distR="0" wp14:anchorId="670A0BDD" wp14:editId="5C0DA500">
            <wp:extent cx="5875599" cy="175754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93" cy="1786352"/>
                    </a:xfrm>
                    <a:prstGeom prst="rect">
                      <a:avLst/>
                    </a:prstGeom>
                    <a:noFill/>
                  </pic:spPr>
                </pic:pic>
              </a:graphicData>
            </a:graphic>
          </wp:inline>
        </w:drawing>
      </w:r>
    </w:p>
    <w:p w14:paraId="2E189735" w14:textId="5BCDBFC1" w:rsidR="004B5F1F" w:rsidRDefault="004667B2" w:rsidP="00285DEC">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9</w:t>
      </w:r>
      <w:r w:rsidR="005F3303">
        <w:rPr>
          <w:noProof/>
        </w:rPr>
        <w:fldChar w:fldCharType="end"/>
      </w:r>
      <w:r>
        <w:t xml:space="preserve"> DI Studio Loops</w:t>
      </w:r>
    </w:p>
    <w:p w14:paraId="5F97DE4C" w14:textId="1AC47C43" w:rsidR="004B5F1F" w:rsidRDefault="0063179D" w:rsidP="0063179D">
      <w:pPr>
        <w:pStyle w:val="PaperBody"/>
      </w:pPr>
      <w:r>
        <w:t xml:space="preserve">Let’s </w:t>
      </w:r>
      <w:r w:rsidR="00312A62">
        <w:t xml:space="preserve">illustrate what is happening in </w:t>
      </w:r>
      <w:r w:rsidR="0030293E">
        <w:t xml:space="preserve">this job to sub-job link </w:t>
      </w:r>
      <w:r>
        <w:t>by way of some Base SAS code</w:t>
      </w:r>
    </w:p>
    <w:p w14:paraId="50F3CF7E" w14:textId="77777777" w:rsidR="004B5F1F" w:rsidRPr="004667B2" w:rsidRDefault="004B5F1F" w:rsidP="004667B2">
      <w:pPr>
        <w:pStyle w:val="PaperBody"/>
        <w:rPr>
          <w:b/>
        </w:rPr>
      </w:pPr>
      <w:r w:rsidRPr="004667B2">
        <w:rPr>
          <w:b/>
        </w:rPr>
        <w:t>Base SAS Program</w:t>
      </w:r>
    </w:p>
    <w:p w14:paraId="07A6AD35" w14:textId="77777777" w:rsidR="004B5F1F" w:rsidRPr="00FA28E1" w:rsidRDefault="004B5F1F" w:rsidP="004B5F1F">
      <w:pPr>
        <w:pStyle w:val="PaperSourceCode"/>
        <w:rPr>
          <w:sz w:val="18"/>
          <w:szCs w:val="18"/>
        </w:rPr>
      </w:pPr>
      <w:r w:rsidRPr="00FA28E1">
        <w:rPr>
          <w:sz w:val="18"/>
          <w:szCs w:val="18"/>
        </w:rPr>
        <w:t>Data Control;</w:t>
      </w:r>
    </w:p>
    <w:p w14:paraId="204F9064" w14:textId="77777777" w:rsidR="004B5F1F" w:rsidRPr="00FA28E1" w:rsidRDefault="004B5F1F" w:rsidP="004B5F1F">
      <w:pPr>
        <w:pStyle w:val="PaperSourceCode"/>
        <w:rPr>
          <w:sz w:val="18"/>
          <w:szCs w:val="18"/>
        </w:rPr>
      </w:pPr>
      <w:r w:rsidRPr="00FA28E1">
        <w:rPr>
          <w:sz w:val="18"/>
          <w:szCs w:val="18"/>
        </w:rPr>
        <w:t xml:space="preserve">   Infile Cards;</w:t>
      </w:r>
    </w:p>
    <w:p w14:paraId="27630068" w14:textId="77777777" w:rsidR="004B5F1F" w:rsidRPr="00FA28E1" w:rsidRDefault="004B5F1F" w:rsidP="004B5F1F">
      <w:pPr>
        <w:pStyle w:val="PaperSourceCode"/>
        <w:rPr>
          <w:sz w:val="18"/>
          <w:szCs w:val="18"/>
        </w:rPr>
      </w:pPr>
      <w:r w:rsidRPr="00FA28E1">
        <w:rPr>
          <w:sz w:val="18"/>
          <w:szCs w:val="18"/>
        </w:rPr>
        <w:t xml:space="preserve">   Input Name : $20.;</w:t>
      </w:r>
    </w:p>
    <w:p w14:paraId="1C13527A" w14:textId="57E80D6B" w:rsidR="004B5F1F" w:rsidRPr="00FA28E1" w:rsidRDefault="0072394E" w:rsidP="004B5F1F">
      <w:pPr>
        <w:pStyle w:val="PaperSourceCode"/>
        <w:rPr>
          <w:sz w:val="18"/>
          <w:szCs w:val="18"/>
        </w:rPr>
      </w:pPr>
      <w:r w:rsidRPr="00FA28E1">
        <w:rPr>
          <w:noProof/>
          <w:sz w:val="18"/>
          <w:szCs w:val="18"/>
          <w:lang w:val="en-AU" w:eastAsia="en-AU"/>
        </w:rPr>
        <mc:AlternateContent>
          <mc:Choice Requires="wpg">
            <w:drawing>
              <wp:anchor distT="0" distB="0" distL="114300" distR="114300" simplePos="0" relativeHeight="251664384" behindDoc="0" locked="0" layoutInCell="1" allowOverlap="1" wp14:anchorId="36A47FA0" wp14:editId="5F698598">
                <wp:simplePos x="0" y="0"/>
                <wp:positionH relativeFrom="column">
                  <wp:posOffset>771525</wp:posOffset>
                </wp:positionH>
                <wp:positionV relativeFrom="paragraph">
                  <wp:posOffset>103505</wp:posOffset>
                </wp:positionV>
                <wp:extent cx="4365959" cy="603250"/>
                <wp:effectExtent l="19050" t="0" r="0" b="0"/>
                <wp:wrapNone/>
                <wp:docPr id="27" name="Group 3"/>
                <wp:cNvGraphicFramePr/>
                <a:graphic xmlns:a="http://schemas.openxmlformats.org/drawingml/2006/main">
                  <a:graphicData uri="http://schemas.microsoft.com/office/word/2010/wordprocessingGroup">
                    <wpg:wgp>
                      <wpg:cNvGrpSpPr/>
                      <wpg:grpSpPr>
                        <a:xfrm>
                          <a:off x="0" y="0"/>
                          <a:ext cx="4365959" cy="603250"/>
                          <a:chOff x="-1524236" y="0"/>
                          <a:chExt cx="4366641" cy="603751"/>
                        </a:xfrm>
                      </wpg:grpSpPr>
                      <wps:wsp>
                        <wps:cNvPr id="32" name="Right Arrow 32"/>
                        <wps:cNvSpPr/>
                        <wps:spPr>
                          <a:xfrm rot="10800000">
                            <a:off x="-1524236" y="114395"/>
                            <a:ext cx="2388331" cy="324119"/>
                          </a:xfrm>
                          <a:prstGeom prst="rightArrow">
                            <a:avLst/>
                          </a:prstGeom>
                          <a:noFill/>
                          <a:ln w="25400" cap="flat" cmpd="sng" algn="ctr">
                            <a:solidFill>
                              <a:srgbClr val="F79646">
                                <a:lumMod val="75000"/>
                              </a:srgbClr>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TextBox 2"/>
                        <wps:cNvSpPr txBox="1"/>
                        <wps:spPr>
                          <a:xfrm>
                            <a:off x="970768" y="0"/>
                            <a:ext cx="1871637" cy="603751"/>
                          </a:xfrm>
                          <a:prstGeom prst="rect">
                            <a:avLst/>
                          </a:prstGeom>
                          <a:noFill/>
                        </wps:spPr>
                        <wps:txbx>
                          <w:txbxContent>
                            <w:p w14:paraId="772305BC" w14:textId="284B2C6C" w:rsidR="00D84EFA" w:rsidRPr="00523083" w:rsidRDefault="00D84EFA" w:rsidP="0072394E">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Each data entry represents a single iteration, here we have 3 entries</w:t>
                              </w:r>
                            </w:p>
                          </w:txbxContent>
                        </wps:txbx>
                        <wps:bodyPr wrap="square" rtlCol="0">
                          <a:spAutoFit/>
                        </wps:bodyPr>
                      </wps:wsp>
                    </wpg:wgp>
                  </a:graphicData>
                </a:graphic>
                <wp14:sizeRelH relativeFrom="margin">
                  <wp14:pctWidth>0</wp14:pctWidth>
                </wp14:sizeRelH>
              </wp:anchor>
            </w:drawing>
          </mc:Choice>
          <mc:Fallback>
            <w:pict>
              <v:group id="Group 3" o:spid="_x0000_s1026" style="position:absolute;left:0;text-align:left;margin-left:60.75pt;margin-top:8.15pt;width:343.8pt;height:47.5pt;z-index:251664384;mso-width-relative:margin" coordorigin="-15242" coordsize="43666,6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2" o:spid="_x0000_s1027" type="#_x0000_t13" style="position:absolute;left:-15242;top:1143;width:23882;height:324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urm8QA&#10;AADbAAAADwAAAGRycy9kb3ducmV2LnhtbESPT2vCQBTE70K/w/IKvUjd1IJomlVKqVi9GVt6fWRf&#10;/tDs27C7Jum3dwXB4zAzv2GyzWha0ZPzjWUFL7MEBHFhdcOVgu/T9nkJwgdkja1lUvBPHjbrh0mG&#10;qbYDH6nPQyUihH2KCuoQulRKX9Rk0M9sRxy90jqDIUpXSe1wiHDTynmSLKTBhuNCjR191FT85Wej&#10;YHlY7X77H/fZDgX3++mq0eUuV+rpcXx/AxFoDPfwrf2lFbzO4fol/gC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q5vEAAAA2wAAAA8AAAAAAAAAAAAAAAAAmAIAAGRycy9k&#10;b3ducmV2LnhtbFBLBQYAAAAABAAEAPUAAACJAwAAAAA=&#10;" adj="20134" filled="f" strokecolor="#e46c0a" strokeweight="2pt"/>
                <v:shapetype id="_x0000_t202" coordsize="21600,21600" o:spt="202" path="m,l,21600r21600,l21600,xe">
                  <v:stroke joinstyle="miter"/>
                  <v:path gradientshapeok="t" o:connecttype="rect"/>
                </v:shapetype>
                <v:shape id="TextBox 2" o:spid="_x0000_s1028" type="#_x0000_t202" style="position:absolute;left:9707;width:18717;height:6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lL8EA&#10;AADbAAAADwAAAGRycy9kb3ducmV2LnhtbESPQWvCQBSE7wX/w/IK3upGp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kpS/BAAAA2wAAAA8AAAAAAAAAAAAAAAAAmAIAAGRycy9kb3du&#10;cmV2LnhtbFBLBQYAAAAABAAEAPUAAACGAwAAAAA=&#10;" filled="f" stroked="f">
                  <v:textbox style="mso-fit-shape-to-text:t">
                    <w:txbxContent>
                      <w:p w14:paraId="772305BC" w14:textId="284B2C6C" w:rsidR="00D84EFA" w:rsidRPr="00523083" w:rsidRDefault="00D84EFA" w:rsidP="0072394E">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Each data entry represents a single iteration, here we have 3 entries</w:t>
                        </w:r>
                      </w:p>
                    </w:txbxContent>
                  </v:textbox>
                </v:shape>
              </v:group>
            </w:pict>
          </mc:Fallback>
        </mc:AlternateContent>
      </w:r>
      <w:r w:rsidR="004B5F1F" w:rsidRPr="00FA28E1">
        <w:rPr>
          <w:sz w:val="18"/>
          <w:szCs w:val="18"/>
        </w:rPr>
        <w:t xml:space="preserve">   Cards;</w:t>
      </w:r>
    </w:p>
    <w:p w14:paraId="2C4FCABE" w14:textId="4EECA335" w:rsidR="004B5F1F" w:rsidRPr="00FA28E1" w:rsidRDefault="004B5F1F" w:rsidP="004B5F1F">
      <w:pPr>
        <w:pStyle w:val="PaperSourceCode"/>
        <w:rPr>
          <w:sz w:val="18"/>
          <w:szCs w:val="18"/>
          <w:highlight w:val="yellow"/>
        </w:rPr>
      </w:pPr>
      <w:r w:rsidRPr="00FA28E1">
        <w:rPr>
          <w:sz w:val="18"/>
          <w:szCs w:val="18"/>
          <w:highlight w:val="yellow"/>
        </w:rPr>
        <w:t>John</w:t>
      </w:r>
      <w:r w:rsidR="0063179D" w:rsidRPr="00FA28E1">
        <w:rPr>
          <w:sz w:val="18"/>
          <w:szCs w:val="18"/>
          <w:highlight w:val="yellow"/>
        </w:rPr>
        <w:t xml:space="preserve">   </w:t>
      </w:r>
    </w:p>
    <w:p w14:paraId="0C21AC40" w14:textId="77777777" w:rsidR="004B5F1F" w:rsidRPr="00FA28E1" w:rsidRDefault="004B5F1F" w:rsidP="004B5F1F">
      <w:pPr>
        <w:pStyle w:val="PaperSourceCode"/>
        <w:rPr>
          <w:sz w:val="18"/>
          <w:szCs w:val="18"/>
          <w:highlight w:val="yellow"/>
        </w:rPr>
      </w:pPr>
      <w:r w:rsidRPr="00FA28E1">
        <w:rPr>
          <w:sz w:val="18"/>
          <w:szCs w:val="18"/>
          <w:highlight w:val="yellow"/>
        </w:rPr>
        <w:t>Mary</w:t>
      </w:r>
    </w:p>
    <w:p w14:paraId="02D9C2D5" w14:textId="77777777" w:rsidR="004B5F1F" w:rsidRPr="00FA28E1" w:rsidRDefault="004B5F1F" w:rsidP="004B5F1F">
      <w:pPr>
        <w:pStyle w:val="PaperSourceCode"/>
        <w:rPr>
          <w:sz w:val="18"/>
          <w:szCs w:val="18"/>
        </w:rPr>
      </w:pPr>
      <w:r w:rsidRPr="00FA28E1">
        <w:rPr>
          <w:sz w:val="18"/>
          <w:szCs w:val="18"/>
          <w:highlight w:val="yellow"/>
        </w:rPr>
        <w:t>James</w:t>
      </w:r>
    </w:p>
    <w:p w14:paraId="771425F7" w14:textId="77777777" w:rsidR="004B5F1F" w:rsidRPr="00FA28E1" w:rsidRDefault="004B5F1F" w:rsidP="004B5F1F">
      <w:pPr>
        <w:pStyle w:val="PaperSourceCode"/>
        <w:rPr>
          <w:sz w:val="18"/>
          <w:szCs w:val="18"/>
        </w:rPr>
      </w:pPr>
      <w:r w:rsidRPr="00FA28E1">
        <w:rPr>
          <w:sz w:val="18"/>
          <w:szCs w:val="18"/>
        </w:rPr>
        <w:t>;</w:t>
      </w:r>
    </w:p>
    <w:p w14:paraId="5B016499" w14:textId="762C720A" w:rsidR="004B5F1F" w:rsidRPr="00FA28E1" w:rsidRDefault="004B5F1F" w:rsidP="004B5F1F">
      <w:pPr>
        <w:pStyle w:val="PaperSourceCode"/>
        <w:rPr>
          <w:sz w:val="18"/>
          <w:szCs w:val="18"/>
        </w:rPr>
      </w:pPr>
      <w:r w:rsidRPr="00FA28E1">
        <w:rPr>
          <w:sz w:val="18"/>
          <w:szCs w:val="18"/>
        </w:rPr>
        <w:t>Run;</w:t>
      </w:r>
    </w:p>
    <w:p w14:paraId="5F7D39B1" w14:textId="4B188046" w:rsidR="004B5F1F" w:rsidRPr="00FA28E1" w:rsidRDefault="00FB5471" w:rsidP="004B5F1F">
      <w:pPr>
        <w:pStyle w:val="PaperSourceCode"/>
        <w:rPr>
          <w:sz w:val="18"/>
          <w:szCs w:val="18"/>
        </w:rPr>
      </w:pPr>
      <w:r w:rsidRPr="00FA28E1">
        <w:rPr>
          <w:noProof/>
          <w:sz w:val="18"/>
          <w:szCs w:val="18"/>
          <w:lang w:val="en-AU" w:eastAsia="en-AU"/>
        </w:rPr>
        <mc:AlternateContent>
          <mc:Choice Requires="wps">
            <w:drawing>
              <wp:anchor distT="0" distB="0" distL="114300" distR="114300" simplePos="0" relativeHeight="251666432" behindDoc="0" locked="0" layoutInCell="1" allowOverlap="1" wp14:anchorId="28109992" wp14:editId="6328BE86">
                <wp:simplePos x="0" y="0"/>
                <wp:positionH relativeFrom="column">
                  <wp:posOffset>4495800</wp:posOffset>
                </wp:positionH>
                <wp:positionV relativeFrom="paragraph">
                  <wp:posOffset>117475</wp:posOffset>
                </wp:positionV>
                <wp:extent cx="1371600" cy="1078230"/>
                <wp:effectExtent l="0" t="0" r="0" b="0"/>
                <wp:wrapNone/>
                <wp:docPr id="34" name="TextBox 4"/>
                <wp:cNvGraphicFramePr/>
                <a:graphic xmlns:a="http://schemas.openxmlformats.org/drawingml/2006/main">
                  <a:graphicData uri="http://schemas.microsoft.com/office/word/2010/wordprocessingShape">
                    <wps:wsp>
                      <wps:cNvSpPr txBox="1"/>
                      <wps:spPr>
                        <a:xfrm>
                          <a:off x="0" y="0"/>
                          <a:ext cx="1371600" cy="1078230"/>
                        </a:xfrm>
                        <a:prstGeom prst="rect">
                          <a:avLst/>
                        </a:prstGeom>
                        <a:noFill/>
                      </wps:spPr>
                      <wps:txbx>
                        <w:txbxContent>
                          <w:p w14:paraId="29D9CF47" w14:textId="701A6DD3" w:rsidR="00D84EFA" w:rsidRPr="00523083" w:rsidRDefault="00D84EFA" w:rsidP="0072394E">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Each column is a parameter that is parsed to the macro below</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4" o:spid="_x0000_s1029" type="#_x0000_t202" style="position:absolute;left:0;text-align:left;margin-left:354pt;margin-top:9.25pt;width:108pt;height:84.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" filled="f" stroked="f">
                <v:textbox>
                  <w:txbxContent>
                    <w:p w14:paraId="29D9CF47" w14:textId="701A6DD3" w:rsidR="00D84EFA" w:rsidRPr="00523083" w:rsidRDefault="00D84EFA" w:rsidP="0072394E">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Each column is a parameter that is parsed to the macro below</w:t>
                      </w:r>
                    </w:p>
                  </w:txbxContent>
                </v:textbox>
              </v:shape>
            </w:pict>
          </mc:Fallback>
        </mc:AlternateContent>
      </w:r>
    </w:p>
    <w:p w14:paraId="621B1BA8" w14:textId="77777777" w:rsidR="004B5F1F" w:rsidRPr="00FA28E1" w:rsidRDefault="004B5F1F" w:rsidP="004B5F1F">
      <w:pPr>
        <w:pStyle w:val="PaperSourceCode"/>
        <w:rPr>
          <w:sz w:val="18"/>
          <w:szCs w:val="18"/>
        </w:rPr>
      </w:pPr>
      <w:r w:rsidRPr="00FA28E1">
        <w:rPr>
          <w:sz w:val="18"/>
          <w:szCs w:val="18"/>
        </w:rPr>
        <w:t>Data _Null_;</w:t>
      </w:r>
    </w:p>
    <w:p w14:paraId="4500EC80" w14:textId="77777777" w:rsidR="004B5F1F" w:rsidRPr="00FA28E1" w:rsidRDefault="004B5F1F" w:rsidP="004B5F1F">
      <w:pPr>
        <w:pStyle w:val="PaperSourceCode"/>
        <w:rPr>
          <w:sz w:val="18"/>
          <w:szCs w:val="18"/>
        </w:rPr>
      </w:pPr>
      <w:r w:rsidRPr="00FA28E1">
        <w:rPr>
          <w:sz w:val="18"/>
          <w:szCs w:val="18"/>
        </w:rPr>
        <w:t xml:space="preserve">   Set Control;</w:t>
      </w:r>
    </w:p>
    <w:p w14:paraId="4F7DB6A0" w14:textId="78EE9C94" w:rsidR="004B5F1F" w:rsidRPr="00FA28E1" w:rsidRDefault="00FB5471" w:rsidP="004B5F1F">
      <w:pPr>
        <w:pStyle w:val="PaperSourceCode"/>
        <w:rPr>
          <w:sz w:val="18"/>
          <w:szCs w:val="18"/>
        </w:rPr>
      </w:pPr>
      <w:r w:rsidRPr="00FA28E1">
        <w:rPr>
          <w:noProof/>
          <w:sz w:val="18"/>
          <w:szCs w:val="18"/>
          <w:lang w:val="en-AU" w:eastAsia="en-AU"/>
        </w:rPr>
        <mc:AlternateContent>
          <mc:Choice Requires="wps">
            <w:drawing>
              <wp:anchor distT="0" distB="0" distL="114300" distR="114300" simplePos="0" relativeHeight="251671552" behindDoc="0" locked="0" layoutInCell="1" allowOverlap="1" wp14:anchorId="57F03187" wp14:editId="7BF9E379">
                <wp:simplePos x="0" y="0"/>
                <wp:positionH relativeFrom="column">
                  <wp:posOffset>4175760</wp:posOffset>
                </wp:positionH>
                <wp:positionV relativeFrom="paragraph">
                  <wp:posOffset>113030</wp:posOffset>
                </wp:positionV>
                <wp:extent cx="343535" cy="315595"/>
                <wp:effectExtent l="0" t="5080" r="13335" b="13335"/>
                <wp:wrapNone/>
                <wp:docPr id="25" name="Bent Arrow 25"/>
                <wp:cNvGraphicFramePr/>
                <a:graphic xmlns:a="http://schemas.openxmlformats.org/drawingml/2006/main">
                  <a:graphicData uri="http://schemas.microsoft.com/office/word/2010/wordprocessingShape">
                    <wps:wsp>
                      <wps:cNvSpPr/>
                      <wps:spPr>
                        <a:xfrm rot="16200000">
                          <a:off x="0" y="0"/>
                          <a:ext cx="343535" cy="315595"/>
                        </a:xfrm>
                        <a:prstGeom prst="bentArrow">
                          <a:avLst>
                            <a:gd name="adj1" fmla="val 20918"/>
                            <a:gd name="adj2" fmla="val 25000"/>
                            <a:gd name="adj3" fmla="val 37245"/>
                            <a:gd name="adj4" fmla="val 43750"/>
                          </a:avLst>
                        </a:prstGeom>
                        <a:noFill/>
                        <a:ln w="25400" cap="flat" cmpd="sng" algn="ctr">
                          <a:solidFill>
                            <a:srgbClr val="F79646">
                              <a:lumMod val="7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244E47" id="Bent Arrow 25" o:spid="_x0000_s1026" style="position:absolute;margin-left:328.8pt;margin-top:8.9pt;width:27.05pt;height:24.8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3535,31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" path="m,315595l,183963c,107707,61817,45890,138073,45890r87919,1l225992,,343535,78899,225992,157798r,-45891l138073,111907v-39796,,-72057,32261,-72057,72057l66016,315595,,315595xe" filled="f" strokecolor="#e46c0a" strokeweight="2pt">
                <v:path arrowok="t" o:connecttype="custom" o:connectlocs="0,315595;0,183963;138073,45890;225992,45891;225992,0;343535,78899;225992,157798;225992,111907;138073,111907;66016,183964;66016,315595;0,315595" o:connectangles="0,0,0,0,0,0,0,0,0,0,0,0"/>
              </v:shape>
            </w:pict>
          </mc:Fallback>
        </mc:AlternateContent>
      </w:r>
      <w:r w:rsidR="004B5F1F" w:rsidRPr="00FA28E1">
        <w:rPr>
          <w:sz w:val="18"/>
          <w:szCs w:val="18"/>
        </w:rPr>
        <w:t xml:space="preserve">   Call Symput(Compress('</w:t>
      </w:r>
      <w:r w:rsidR="004B5F1F" w:rsidRPr="00FA28E1">
        <w:rPr>
          <w:sz w:val="18"/>
          <w:szCs w:val="18"/>
          <w:highlight w:val="yellow"/>
        </w:rPr>
        <w:t>Loop_' || Put(_N_, 8.)</w:t>
      </w:r>
      <w:r w:rsidR="004B5F1F" w:rsidRPr="00FA28E1">
        <w:rPr>
          <w:sz w:val="18"/>
          <w:szCs w:val="18"/>
        </w:rPr>
        <w:t>), Strip(</w:t>
      </w:r>
      <w:r w:rsidR="004B5F1F" w:rsidRPr="00FA28E1">
        <w:rPr>
          <w:sz w:val="18"/>
          <w:szCs w:val="18"/>
          <w:highlight w:val="yellow"/>
        </w:rPr>
        <w:t>Name</w:t>
      </w:r>
      <w:r w:rsidR="004B5F1F" w:rsidRPr="00FA28E1">
        <w:rPr>
          <w:sz w:val="18"/>
          <w:szCs w:val="18"/>
        </w:rPr>
        <w:t>));</w:t>
      </w:r>
    </w:p>
    <w:p w14:paraId="24D406F2" w14:textId="5F5C7483" w:rsidR="004B5F1F" w:rsidRPr="00FA28E1" w:rsidRDefault="004B5F1F" w:rsidP="004B5F1F">
      <w:pPr>
        <w:pStyle w:val="PaperSourceCode"/>
        <w:rPr>
          <w:sz w:val="18"/>
          <w:szCs w:val="18"/>
        </w:rPr>
      </w:pPr>
      <w:r w:rsidRPr="00FA28E1">
        <w:rPr>
          <w:sz w:val="18"/>
          <w:szCs w:val="18"/>
        </w:rPr>
        <w:t xml:space="preserve">   Call SymputX('Loop_Max', _N_);</w:t>
      </w:r>
    </w:p>
    <w:p w14:paraId="751B3E30" w14:textId="58435F1B" w:rsidR="004B5F1F" w:rsidRPr="00FA28E1" w:rsidRDefault="004B5F1F" w:rsidP="004B5F1F">
      <w:pPr>
        <w:pStyle w:val="PaperSourceCode"/>
        <w:rPr>
          <w:sz w:val="18"/>
          <w:szCs w:val="18"/>
        </w:rPr>
      </w:pPr>
      <w:r w:rsidRPr="00FA28E1">
        <w:rPr>
          <w:sz w:val="18"/>
          <w:szCs w:val="18"/>
        </w:rPr>
        <w:t>Run;</w:t>
      </w:r>
      <w:r w:rsidR="0072394E" w:rsidRPr="00FA28E1">
        <w:rPr>
          <w:sz w:val="18"/>
          <w:szCs w:val="18"/>
        </w:rPr>
        <w:t xml:space="preserve"> </w:t>
      </w:r>
    </w:p>
    <w:p w14:paraId="312DB432" w14:textId="04676E49" w:rsidR="004B5F1F" w:rsidRPr="00FA28E1" w:rsidRDefault="0084440E" w:rsidP="004B5F1F">
      <w:pPr>
        <w:pStyle w:val="PaperSourceCode"/>
        <w:rPr>
          <w:sz w:val="18"/>
          <w:szCs w:val="18"/>
        </w:rPr>
      </w:pPr>
      <w:r>
        <w:rPr>
          <w:noProof/>
          <w:sz w:val="18"/>
          <w:szCs w:val="18"/>
          <w:lang w:val="en-AU" w:eastAsia="en-AU"/>
        </w:rPr>
        <mc:AlternateContent>
          <mc:Choice Requires="wps">
            <w:drawing>
              <wp:anchor distT="0" distB="0" distL="114300" distR="114300" simplePos="0" relativeHeight="251689984" behindDoc="0" locked="0" layoutInCell="1" allowOverlap="1" wp14:anchorId="585CEC9B" wp14:editId="423A9C08">
                <wp:simplePos x="0" y="0"/>
                <wp:positionH relativeFrom="column">
                  <wp:posOffset>4695825</wp:posOffset>
                </wp:positionH>
                <wp:positionV relativeFrom="paragraph">
                  <wp:posOffset>111760</wp:posOffset>
                </wp:positionV>
                <wp:extent cx="403860" cy="1323975"/>
                <wp:effectExtent l="0" t="0" r="15240" b="28575"/>
                <wp:wrapNone/>
                <wp:docPr id="4" name="Right Brace 4"/>
                <wp:cNvGraphicFramePr/>
                <a:graphic xmlns:a="http://schemas.openxmlformats.org/drawingml/2006/main">
                  <a:graphicData uri="http://schemas.microsoft.com/office/word/2010/wordprocessingShape">
                    <wps:wsp>
                      <wps:cNvSpPr/>
                      <wps:spPr>
                        <a:xfrm>
                          <a:off x="0" y="0"/>
                          <a:ext cx="403860" cy="1323975"/>
                        </a:xfrm>
                        <a:prstGeom prst="rightBrace">
                          <a:avLst/>
                        </a:prstGeom>
                        <a:ln w="15875">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002EED4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69.75pt;margin-top:8.8pt;width:31.8pt;height:104.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" adj="549" strokecolor="#e36c0a [2409]" strokeweight="1.25pt"/>
            </w:pict>
          </mc:Fallback>
        </mc:AlternateContent>
      </w:r>
    </w:p>
    <w:p w14:paraId="4166A646" w14:textId="28911D5A" w:rsidR="004B5F1F" w:rsidRPr="00FA28E1" w:rsidRDefault="0084440E" w:rsidP="004B5F1F">
      <w:pPr>
        <w:pStyle w:val="PaperSourceCode"/>
        <w:rPr>
          <w:sz w:val="18"/>
          <w:szCs w:val="18"/>
        </w:rPr>
      </w:pPr>
      <w:r w:rsidRPr="00FA28E1">
        <w:rPr>
          <w:noProof/>
          <w:sz w:val="18"/>
          <w:szCs w:val="18"/>
          <w:lang w:val="en-AU" w:eastAsia="en-AU"/>
        </w:rPr>
        <mc:AlternateContent>
          <mc:Choice Requires="wps">
            <w:drawing>
              <wp:anchor distT="0" distB="0" distL="114300" distR="114300" simplePos="0" relativeHeight="251692032" behindDoc="0" locked="0" layoutInCell="1" allowOverlap="1" wp14:anchorId="12ABE959" wp14:editId="531BFC18">
                <wp:simplePos x="0" y="0"/>
                <wp:positionH relativeFrom="column">
                  <wp:posOffset>5029200</wp:posOffset>
                </wp:positionH>
                <wp:positionV relativeFrom="paragraph">
                  <wp:posOffset>49530</wp:posOffset>
                </wp:positionV>
                <wp:extent cx="1371600" cy="1333500"/>
                <wp:effectExtent l="0" t="0" r="0" b="0"/>
                <wp:wrapNone/>
                <wp:docPr id="7" name="TextBox 4"/>
                <wp:cNvGraphicFramePr/>
                <a:graphic xmlns:a="http://schemas.openxmlformats.org/drawingml/2006/main">
                  <a:graphicData uri="http://schemas.microsoft.com/office/word/2010/wordprocessingShape">
                    <wps:wsp>
                      <wps:cNvSpPr txBox="1"/>
                      <wps:spPr>
                        <a:xfrm>
                          <a:off x="0" y="0"/>
                          <a:ext cx="1371600" cy="1333500"/>
                        </a:xfrm>
                        <a:prstGeom prst="rect">
                          <a:avLst/>
                        </a:prstGeom>
                        <a:noFill/>
                      </wps:spPr>
                      <wps:txbx>
                        <w:txbxContent>
                          <w:p w14:paraId="408556E0" w14:textId="3756525F" w:rsidR="00D84EFA" w:rsidRPr="00523083" w:rsidRDefault="00D84EFA" w:rsidP="00FB5471">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This code represents the subjob</w:t>
                            </w:r>
                            <w:r>
                              <w:rPr>
                                <w:rFonts w:asciiTheme="minorHAnsi" w:hAnsi="Calibri" w:cstheme="minorBidi"/>
                                <w:color w:val="548DD4" w:themeColor="text2" w:themeTint="99"/>
                                <w:kern w:val="24"/>
                                <w:sz w:val="22"/>
                                <w:lang w:val="en-US"/>
                              </w:rPr>
                              <w:t xml:space="preserve"> with parameters parsed fro</w:t>
                            </w:r>
                            <w:r w:rsidRPr="00523083">
                              <w:rPr>
                                <w:rFonts w:asciiTheme="minorHAnsi" w:hAnsi="Calibri" w:cstheme="minorBidi"/>
                                <w:color w:val="548DD4" w:themeColor="text2" w:themeTint="99"/>
                                <w:kern w:val="24"/>
                                <w:sz w:val="22"/>
                                <w:lang w:val="en-US"/>
                              </w:rPr>
                              <w:t>m the parent job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96pt;margin-top:3.9pt;width:108pt;height: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" filled="f" stroked="f">
                <v:textbox>
                  <w:txbxContent>
                    <w:p w14:paraId="408556E0" w14:textId="3756525F" w:rsidR="00D84EFA" w:rsidRPr="00523083" w:rsidRDefault="00D84EFA" w:rsidP="00FB5471">
                      <w:pPr>
                        <w:pStyle w:val="NormalWeb"/>
                        <w:spacing w:before="0" w:beforeAutospacing="0" w:after="0" w:afterAutospacing="0"/>
                        <w:rPr>
                          <w:color w:val="548DD4" w:themeColor="text2" w:themeTint="99"/>
                          <w:sz w:val="22"/>
                        </w:rPr>
                      </w:pPr>
                      <w:r w:rsidRPr="00523083">
                        <w:rPr>
                          <w:rFonts w:asciiTheme="minorHAnsi" w:hAnsi="Calibri" w:cstheme="minorBidi"/>
                          <w:color w:val="548DD4" w:themeColor="text2" w:themeTint="99"/>
                          <w:kern w:val="24"/>
                          <w:sz w:val="22"/>
                          <w:lang w:val="en-US"/>
                        </w:rPr>
                        <w:t>This code represents the subjob</w:t>
                      </w:r>
                      <w:r>
                        <w:rPr>
                          <w:rFonts w:asciiTheme="minorHAnsi" w:hAnsi="Calibri" w:cstheme="minorBidi"/>
                          <w:color w:val="548DD4" w:themeColor="text2" w:themeTint="99"/>
                          <w:kern w:val="24"/>
                          <w:sz w:val="22"/>
                          <w:lang w:val="en-US"/>
                        </w:rPr>
                        <w:t xml:space="preserve"> with parameters parsed fro</w:t>
                      </w:r>
                      <w:r w:rsidRPr="00523083">
                        <w:rPr>
                          <w:rFonts w:asciiTheme="minorHAnsi" w:hAnsi="Calibri" w:cstheme="minorBidi"/>
                          <w:color w:val="548DD4" w:themeColor="text2" w:themeTint="99"/>
                          <w:kern w:val="24"/>
                          <w:sz w:val="22"/>
                          <w:lang w:val="en-US"/>
                        </w:rPr>
                        <w:t>m the parent job</w:t>
                      </w:r>
                    </w:p>
                  </w:txbxContent>
                </v:textbox>
              </v:shape>
            </w:pict>
          </mc:Fallback>
        </mc:AlternateContent>
      </w:r>
      <w:r w:rsidR="004B5F1F" w:rsidRPr="00FA28E1">
        <w:rPr>
          <w:sz w:val="18"/>
          <w:szCs w:val="18"/>
        </w:rPr>
        <w:t>%Macro DemoLoop;</w:t>
      </w:r>
    </w:p>
    <w:p w14:paraId="1A05A98B" w14:textId="0A8EEFC5" w:rsidR="004B5F1F" w:rsidRPr="00FA28E1" w:rsidRDefault="004B5F1F" w:rsidP="004B5F1F">
      <w:pPr>
        <w:pStyle w:val="PaperSourceCode"/>
        <w:rPr>
          <w:sz w:val="18"/>
          <w:szCs w:val="18"/>
        </w:rPr>
      </w:pPr>
      <w:r w:rsidRPr="00FA28E1">
        <w:rPr>
          <w:sz w:val="18"/>
          <w:szCs w:val="18"/>
        </w:rPr>
        <w:t xml:space="preserve">   %Do I = 1 %To &amp;Loop_Max.;</w:t>
      </w:r>
    </w:p>
    <w:p w14:paraId="6645F25D" w14:textId="582DB280" w:rsidR="004B5F1F" w:rsidRPr="00FA28E1" w:rsidRDefault="004B5F1F" w:rsidP="004B5F1F">
      <w:pPr>
        <w:pStyle w:val="PaperSourceCode"/>
        <w:rPr>
          <w:sz w:val="18"/>
          <w:szCs w:val="18"/>
        </w:rPr>
      </w:pPr>
      <w:r w:rsidRPr="00FA28E1">
        <w:rPr>
          <w:sz w:val="18"/>
          <w:szCs w:val="18"/>
        </w:rPr>
        <w:t xml:space="preserve">      Data _Null_;</w:t>
      </w:r>
    </w:p>
    <w:p w14:paraId="246FD4D2" w14:textId="77777777" w:rsidR="004B5F1F" w:rsidRPr="00FA28E1" w:rsidRDefault="004B5F1F" w:rsidP="004B5F1F">
      <w:pPr>
        <w:pStyle w:val="PaperSourceCode"/>
        <w:rPr>
          <w:sz w:val="18"/>
          <w:szCs w:val="18"/>
        </w:rPr>
      </w:pPr>
      <w:r w:rsidRPr="00FA28E1">
        <w:rPr>
          <w:sz w:val="18"/>
          <w:szCs w:val="18"/>
        </w:rPr>
        <w:t xml:space="preserve">         Set Control;</w:t>
      </w:r>
    </w:p>
    <w:p w14:paraId="71443981" w14:textId="379F1C2A" w:rsidR="004B5F1F" w:rsidRPr="00FA28E1" w:rsidRDefault="004B5F1F" w:rsidP="004B5F1F">
      <w:pPr>
        <w:pStyle w:val="PaperSourceCode"/>
        <w:rPr>
          <w:sz w:val="18"/>
          <w:szCs w:val="18"/>
        </w:rPr>
      </w:pPr>
      <w:r w:rsidRPr="00FA28E1">
        <w:rPr>
          <w:sz w:val="18"/>
          <w:szCs w:val="18"/>
        </w:rPr>
        <w:t xml:space="preserve">         Putlog "NOTE: Name </w:t>
      </w:r>
      <w:r w:rsidR="00D33E43" w:rsidRPr="00FA28E1">
        <w:rPr>
          <w:sz w:val="18"/>
          <w:szCs w:val="18"/>
        </w:rPr>
        <w:t>Selected for Handle Loop_&amp;I. is</w:t>
      </w:r>
      <w:r w:rsidRPr="00FA28E1">
        <w:rPr>
          <w:sz w:val="18"/>
          <w:szCs w:val="18"/>
        </w:rPr>
        <w:t>:" Name;</w:t>
      </w:r>
    </w:p>
    <w:p w14:paraId="615EF310" w14:textId="77777777" w:rsidR="004B5F1F" w:rsidRPr="00FA28E1" w:rsidRDefault="004B5F1F" w:rsidP="004B5F1F">
      <w:pPr>
        <w:pStyle w:val="PaperSourceCode"/>
        <w:rPr>
          <w:sz w:val="18"/>
          <w:szCs w:val="18"/>
        </w:rPr>
      </w:pPr>
      <w:r w:rsidRPr="00FA28E1">
        <w:rPr>
          <w:sz w:val="18"/>
          <w:szCs w:val="18"/>
        </w:rPr>
        <w:t xml:space="preserve">         Where Name = "</w:t>
      </w:r>
      <w:r w:rsidRPr="00FA28E1">
        <w:rPr>
          <w:sz w:val="18"/>
          <w:szCs w:val="18"/>
          <w:highlight w:val="yellow"/>
        </w:rPr>
        <w:t>&amp;&amp;Loop_&amp;I.</w:t>
      </w:r>
      <w:r w:rsidRPr="00FA28E1">
        <w:rPr>
          <w:sz w:val="18"/>
          <w:szCs w:val="18"/>
        </w:rPr>
        <w:t>";</w:t>
      </w:r>
    </w:p>
    <w:p w14:paraId="129F878E" w14:textId="2FCAFDFB" w:rsidR="004B5F1F" w:rsidRPr="00FA28E1" w:rsidRDefault="004B5F1F" w:rsidP="004B5F1F">
      <w:pPr>
        <w:pStyle w:val="PaperSourceCode"/>
        <w:rPr>
          <w:sz w:val="18"/>
          <w:szCs w:val="18"/>
        </w:rPr>
      </w:pPr>
      <w:r w:rsidRPr="00FA28E1">
        <w:rPr>
          <w:sz w:val="18"/>
          <w:szCs w:val="18"/>
        </w:rPr>
        <w:t xml:space="preserve">      Run;</w:t>
      </w:r>
      <w:r w:rsidR="00FB5471" w:rsidRPr="00FB5471">
        <w:rPr>
          <w:noProof/>
          <w:sz w:val="18"/>
          <w:szCs w:val="18"/>
          <w:lang w:val="en-AU" w:eastAsia="en-AU"/>
        </w:rPr>
        <w:t xml:space="preserve"> </w:t>
      </w:r>
    </w:p>
    <w:p w14:paraId="0D2004CB" w14:textId="77777777" w:rsidR="004B5F1F" w:rsidRPr="00FA28E1" w:rsidRDefault="004B5F1F" w:rsidP="004B5F1F">
      <w:pPr>
        <w:pStyle w:val="PaperSourceCode"/>
        <w:rPr>
          <w:sz w:val="18"/>
          <w:szCs w:val="18"/>
        </w:rPr>
      </w:pPr>
      <w:r w:rsidRPr="00FA28E1">
        <w:rPr>
          <w:sz w:val="18"/>
          <w:szCs w:val="18"/>
        </w:rPr>
        <w:t xml:space="preserve">   %End;</w:t>
      </w:r>
    </w:p>
    <w:p w14:paraId="206487AF" w14:textId="1A73F3BF" w:rsidR="004B5F1F" w:rsidRPr="00FA28E1" w:rsidRDefault="004B5F1F" w:rsidP="004B5F1F">
      <w:pPr>
        <w:pStyle w:val="PaperSourceCode"/>
        <w:rPr>
          <w:sz w:val="18"/>
          <w:szCs w:val="18"/>
        </w:rPr>
      </w:pPr>
      <w:r w:rsidRPr="00FA28E1">
        <w:rPr>
          <w:sz w:val="18"/>
          <w:szCs w:val="18"/>
        </w:rPr>
        <w:t>%Mend;</w:t>
      </w:r>
      <w:r w:rsidR="0063179D" w:rsidRPr="00FA28E1">
        <w:rPr>
          <w:sz w:val="18"/>
          <w:szCs w:val="18"/>
        </w:rPr>
        <w:t xml:space="preserve"> </w:t>
      </w:r>
    </w:p>
    <w:p w14:paraId="53127F33" w14:textId="4BB6174B" w:rsidR="004B5F1F" w:rsidRPr="00FA28E1" w:rsidRDefault="004B5F1F" w:rsidP="004B5F1F">
      <w:pPr>
        <w:pStyle w:val="PaperSourceCode"/>
        <w:rPr>
          <w:sz w:val="18"/>
          <w:szCs w:val="18"/>
        </w:rPr>
      </w:pPr>
      <w:r w:rsidRPr="00FA28E1">
        <w:rPr>
          <w:sz w:val="18"/>
          <w:szCs w:val="18"/>
        </w:rPr>
        <w:t>%DemoLoop;</w:t>
      </w:r>
    </w:p>
    <w:p w14:paraId="7CF5C761" w14:textId="77777777" w:rsidR="004B5F1F" w:rsidRDefault="004B5F1F" w:rsidP="004667B2">
      <w:pPr>
        <w:pStyle w:val="PaperSourceCode"/>
        <w:ind w:left="0"/>
      </w:pPr>
    </w:p>
    <w:p w14:paraId="68169885" w14:textId="2875A7A5" w:rsidR="001520DE" w:rsidRPr="004667B2" w:rsidRDefault="001520DE" w:rsidP="004667B2">
      <w:pPr>
        <w:pStyle w:val="PaperBody"/>
        <w:rPr>
          <w:b/>
        </w:rPr>
      </w:pPr>
      <w:r w:rsidRPr="004667B2">
        <w:rPr>
          <w:b/>
        </w:rPr>
        <w:t>Log Entries</w:t>
      </w:r>
    </w:p>
    <w:tbl>
      <w:tblPr>
        <w:tblStyle w:val="TableGrid"/>
        <w:tblW w:w="0" w:type="auto"/>
        <w:tblLook w:val="04A0" w:firstRow="1" w:lastRow="0" w:firstColumn="1" w:lastColumn="0" w:noHBand="0" w:noVBand="1"/>
      </w:tblPr>
      <w:tblGrid>
        <w:gridCol w:w="9242"/>
      </w:tblGrid>
      <w:tr w:rsidR="001520DE" w:rsidRPr="00285DEC" w14:paraId="4C1D232D" w14:textId="77777777" w:rsidTr="001520DE">
        <w:tc>
          <w:tcPr>
            <w:tcW w:w="9242" w:type="dxa"/>
          </w:tcPr>
          <w:p w14:paraId="3E79BA1D" w14:textId="77777777" w:rsidR="001520DE" w:rsidRPr="00285DEC" w:rsidRDefault="001520DE" w:rsidP="000854E0">
            <w:pPr>
              <w:pStyle w:val="PaperSourceCode"/>
              <w:spacing w:before="120"/>
              <w:ind w:left="289"/>
              <w:rPr>
                <w:sz w:val="18"/>
                <w:szCs w:val="18"/>
              </w:rPr>
            </w:pPr>
            <w:r w:rsidRPr="00285DEC">
              <w:rPr>
                <w:sz w:val="18"/>
                <w:szCs w:val="18"/>
              </w:rPr>
              <w:t>NOTE: Name Selected for Handle Loop_1 is :John</w:t>
            </w:r>
          </w:p>
          <w:p w14:paraId="5EE5B5B0" w14:textId="77777777" w:rsidR="001520DE" w:rsidRPr="00285DEC" w:rsidRDefault="001520DE" w:rsidP="001520DE">
            <w:pPr>
              <w:pStyle w:val="PaperSourceCode"/>
              <w:rPr>
                <w:sz w:val="18"/>
                <w:szCs w:val="18"/>
              </w:rPr>
            </w:pPr>
            <w:r w:rsidRPr="00285DEC">
              <w:rPr>
                <w:sz w:val="18"/>
                <w:szCs w:val="18"/>
              </w:rPr>
              <w:t>NOTE: There were 1 observations read from the data set WORK.CONTROL.</w:t>
            </w:r>
          </w:p>
          <w:p w14:paraId="2D7801E5" w14:textId="77777777" w:rsidR="001520DE" w:rsidRPr="00285DEC" w:rsidRDefault="001520DE" w:rsidP="001520DE">
            <w:pPr>
              <w:pStyle w:val="PaperSourceCode"/>
              <w:rPr>
                <w:sz w:val="18"/>
                <w:szCs w:val="18"/>
              </w:rPr>
            </w:pPr>
            <w:r w:rsidRPr="00285DEC">
              <w:rPr>
                <w:sz w:val="18"/>
                <w:szCs w:val="18"/>
              </w:rPr>
              <w:t xml:space="preserve">      WHERE Name=</w:t>
            </w:r>
            <w:r w:rsidRPr="00285DEC">
              <w:rPr>
                <w:sz w:val="18"/>
                <w:szCs w:val="18"/>
                <w:highlight w:val="yellow"/>
              </w:rPr>
              <w:t>'John'</w:t>
            </w:r>
            <w:r w:rsidRPr="00285DEC">
              <w:rPr>
                <w:sz w:val="18"/>
                <w:szCs w:val="18"/>
              </w:rPr>
              <w:t>;</w:t>
            </w:r>
          </w:p>
          <w:p w14:paraId="6FED89AD" w14:textId="77777777" w:rsidR="001520DE" w:rsidRPr="00285DEC" w:rsidRDefault="001520DE" w:rsidP="001520DE">
            <w:pPr>
              <w:pStyle w:val="PaperSourceCode"/>
              <w:rPr>
                <w:sz w:val="18"/>
                <w:szCs w:val="18"/>
              </w:rPr>
            </w:pPr>
            <w:r w:rsidRPr="00285DEC">
              <w:rPr>
                <w:sz w:val="18"/>
                <w:szCs w:val="18"/>
              </w:rPr>
              <w:t>NOTE: Name Selected for Handle Loop_2 is :Mary</w:t>
            </w:r>
          </w:p>
          <w:p w14:paraId="06C7A9BD" w14:textId="77777777" w:rsidR="001520DE" w:rsidRPr="00285DEC" w:rsidRDefault="001520DE" w:rsidP="001520DE">
            <w:pPr>
              <w:pStyle w:val="PaperSourceCode"/>
              <w:rPr>
                <w:sz w:val="18"/>
                <w:szCs w:val="18"/>
              </w:rPr>
            </w:pPr>
            <w:r w:rsidRPr="00285DEC">
              <w:rPr>
                <w:sz w:val="18"/>
                <w:szCs w:val="18"/>
              </w:rPr>
              <w:t>NOTE: There were 1 observations read from the data set WORK.CONTROL.</w:t>
            </w:r>
          </w:p>
          <w:p w14:paraId="34C75CC0" w14:textId="77777777" w:rsidR="001520DE" w:rsidRPr="00285DEC" w:rsidRDefault="001520DE" w:rsidP="001520DE">
            <w:pPr>
              <w:pStyle w:val="PaperSourceCode"/>
              <w:rPr>
                <w:sz w:val="18"/>
                <w:szCs w:val="18"/>
              </w:rPr>
            </w:pPr>
            <w:r w:rsidRPr="00285DEC">
              <w:rPr>
                <w:sz w:val="18"/>
                <w:szCs w:val="18"/>
              </w:rPr>
              <w:t xml:space="preserve">      WHERE Name=</w:t>
            </w:r>
            <w:r w:rsidRPr="00285DEC">
              <w:rPr>
                <w:sz w:val="18"/>
                <w:szCs w:val="18"/>
                <w:highlight w:val="yellow"/>
              </w:rPr>
              <w:t>'Mary'</w:t>
            </w:r>
            <w:r w:rsidRPr="00285DEC">
              <w:rPr>
                <w:sz w:val="18"/>
                <w:szCs w:val="18"/>
              </w:rPr>
              <w:t>;</w:t>
            </w:r>
          </w:p>
          <w:p w14:paraId="5F3E0837" w14:textId="77777777" w:rsidR="001520DE" w:rsidRPr="00285DEC" w:rsidRDefault="001520DE" w:rsidP="001520DE">
            <w:pPr>
              <w:pStyle w:val="PaperSourceCode"/>
              <w:rPr>
                <w:sz w:val="18"/>
                <w:szCs w:val="18"/>
              </w:rPr>
            </w:pPr>
            <w:r w:rsidRPr="00285DEC">
              <w:rPr>
                <w:sz w:val="18"/>
                <w:szCs w:val="18"/>
              </w:rPr>
              <w:t>NOTE: Name Selected for Handle Loop_3 is :James</w:t>
            </w:r>
          </w:p>
          <w:p w14:paraId="69CE1758" w14:textId="77777777" w:rsidR="001520DE" w:rsidRPr="00285DEC" w:rsidRDefault="001520DE" w:rsidP="001520DE">
            <w:pPr>
              <w:pStyle w:val="PaperSourceCode"/>
              <w:rPr>
                <w:sz w:val="18"/>
                <w:szCs w:val="18"/>
              </w:rPr>
            </w:pPr>
            <w:r w:rsidRPr="00285DEC">
              <w:rPr>
                <w:sz w:val="18"/>
                <w:szCs w:val="18"/>
              </w:rPr>
              <w:t>NOTE: There were 1 observations read from the data set WORK.CONTROL.</w:t>
            </w:r>
          </w:p>
          <w:p w14:paraId="6902AA9E" w14:textId="77777777" w:rsidR="001520DE" w:rsidRDefault="001520DE" w:rsidP="000854E0">
            <w:pPr>
              <w:pStyle w:val="PaperSourceCode"/>
              <w:rPr>
                <w:sz w:val="18"/>
                <w:szCs w:val="18"/>
              </w:rPr>
            </w:pPr>
            <w:r w:rsidRPr="00285DEC">
              <w:rPr>
                <w:sz w:val="18"/>
                <w:szCs w:val="18"/>
              </w:rPr>
              <w:t xml:space="preserve">      WHERE Name=</w:t>
            </w:r>
            <w:r w:rsidRPr="00285DEC">
              <w:rPr>
                <w:sz w:val="18"/>
                <w:szCs w:val="18"/>
                <w:highlight w:val="yellow"/>
              </w:rPr>
              <w:t>'James'</w:t>
            </w:r>
            <w:r w:rsidRPr="00285DEC">
              <w:rPr>
                <w:sz w:val="18"/>
                <w:szCs w:val="18"/>
              </w:rPr>
              <w:t>;</w:t>
            </w:r>
          </w:p>
          <w:p w14:paraId="563BB860" w14:textId="77839F8D" w:rsidR="004D7556" w:rsidRPr="00285DEC" w:rsidRDefault="004D7556" w:rsidP="000854E0">
            <w:pPr>
              <w:pStyle w:val="PaperSourceCode"/>
              <w:rPr>
                <w:sz w:val="18"/>
                <w:szCs w:val="18"/>
              </w:rPr>
            </w:pPr>
          </w:p>
        </w:tc>
      </w:tr>
    </w:tbl>
    <w:p w14:paraId="0197B21D" w14:textId="0F8CDC56" w:rsidR="00EF1543" w:rsidRDefault="00EF1543" w:rsidP="000854E0">
      <w:pPr>
        <w:pStyle w:val="PaperBody"/>
        <w:spacing w:before="120"/>
        <w:jc w:val="both"/>
      </w:pPr>
      <w:r>
        <w:lastRenderedPageBreak/>
        <w:t xml:space="preserve">The Control table </w:t>
      </w:r>
      <w:r w:rsidR="00D96971">
        <w:t xml:space="preserve">in our example </w:t>
      </w:r>
      <w:r>
        <w:t xml:space="preserve">acts as a source table for the </w:t>
      </w:r>
      <w:r w:rsidR="00D96971">
        <w:t xml:space="preserve">macro </w:t>
      </w:r>
      <w:r>
        <w:t>loop (DemoLoop) in the code. Each entry is a parameter to the macro loop and because there are three entries in this control table the loop will iterate three times</w:t>
      </w:r>
      <w:r w:rsidR="00D96971">
        <w:t xml:space="preserve"> and parse each of those parameters as macro variables</w:t>
      </w:r>
      <w:r>
        <w:t>.</w:t>
      </w:r>
      <w:r w:rsidR="00F913ED">
        <w:t xml:space="preserve"> </w:t>
      </w:r>
      <w:r w:rsidR="00D96971">
        <w:t xml:space="preserve">Iteration 1 parsed the value </w:t>
      </w:r>
      <w:r w:rsidR="00540B85">
        <w:t>‘John’;</w:t>
      </w:r>
      <w:r w:rsidR="00D96971">
        <w:t xml:space="preserve"> the second was ‘Mary’ and third was ‘James’.</w:t>
      </w:r>
      <w:r w:rsidR="00312A62">
        <w:t xml:space="preserve"> The number of </w:t>
      </w:r>
      <w:r w:rsidR="00D96971">
        <w:t>records in</w:t>
      </w:r>
      <w:r w:rsidR="00312A62">
        <w:t xml:space="preserve"> </w:t>
      </w:r>
      <w:r w:rsidR="00D96971">
        <w:t>the Control</w:t>
      </w:r>
      <w:r w:rsidR="00312A62">
        <w:t xml:space="preserve"> </w:t>
      </w:r>
      <w:r w:rsidR="00D96971">
        <w:t xml:space="preserve">dataset controls </w:t>
      </w:r>
      <w:r w:rsidR="00312A62">
        <w:t>the number of iterations of the DemoLoop code</w:t>
      </w:r>
      <w:r w:rsidR="000854E0">
        <w:t>.</w:t>
      </w:r>
    </w:p>
    <w:p w14:paraId="4490B3CE" w14:textId="4BA2605E" w:rsidR="00EF1543" w:rsidRDefault="004D0CBD" w:rsidP="004667B2">
      <w:pPr>
        <w:pStyle w:val="PaperBody"/>
      </w:pPr>
      <w:r>
        <w:t>This is how we implement the same thing in SAS DI Studio</w:t>
      </w:r>
    </w:p>
    <w:p w14:paraId="5B0A21F2" w14:textId="202A9C54" w:rsidR="004667B2" w:rsidRDefault="006569A1" w:rsidP="002F7915">
      <w:pPr>
        <w:pStyle w:val="PaperBody"/>
        <w:keepNext/>
        <w:jc w:val="center"/>
      </w:pPr>
      <w:r>
        <w:rPr>
          <w:noProof/>
          <w:lang w:val="en-AU" w:eastAsia="en-AU"/>
        </w:rPr>
        <w:drawing>
          <wp:inline distT="0" distB="0" distL="0" distR="0" wp14:anchorId="4EED813B" wp14:editId="2E665FA1">
            <wp:extent cx="6022975" cy="470262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2707"/>
                    <a:stretch/>
                  </pic:blipFill>
                  <pic:spPr bwMode="auto">
                    <a:xfrm>
                      <a:off x="0" y="0"/>
                      <a:ext cx="6057180" cy="4729336"/>
                    </a:xfrm>
                    <a:prstGeom prst="rect">
                      <a:avLst/>
                    </a:prstGeom>
                    <a:noFill/>
                    <a:ln>
                      <a:noFill/>
                    </a:ln>
                    <a:extLst>
                      <a:ext uri="{53640926-AAD7-44D8-BBD7-CCE9431645EC}">
                        <a14:shadowObscured xmlns:a14="http://schemas.microsoft.com/office/drawing/2010/main"/>
                      </a:ext>
                    </a:extLst>
                  </pic:spPr>
                </pic:pic>
              </a:graphicData>
            </a:graphic>
          </wp:inline>
        </w:drawing>
      </w:r>
    </w:p>
    <w:p w14:paraId="3DEF6442" w14:textId="5BAA2E06" w:rsidR="00EF1543" w:rsidRDefault="00540B85" w:rsidP="00A133ED">
      <w:pPr>
        <w:pStyle w:val="Caption"/>
        <w:jc w:val="center"/>
        <w:rPr>
          <w:sz w:val="18"/>
        </w:rPr>
      </w:pPr>
      <w:r>
        <w:t xml:space="preserve">Figure </w:t>
      </w:r>
      <w:r w:rsidR="005F3303">
        <w:fldChar w:fldCharType="begin"/>
      </w:r>
      <w:r w:rsidR="005F3303">
        <w:instrText xml:space="preserve"> SEQ Figure \* ARABIC </w:instrText>
      </w:r>
      <w:r w:rsidR="005F3303">
        <w:fldChar w:fldCharType="separate"/>
      </w:r>
      <w:r w:rsidR="00D84EFA">
        <w:rPr>
          <w:noProof/>
        </w:rPr>
        <w:t>10</w:t>
      </w:r>
      <w:r w:rsidR="005F3303">
        <w:rPr>
          <w:noProof/>
        </w:rPr>
        <w:fldChar w:fldCharType="end"/>
      </w:r>
      <w:r>
        <w:rPr>
          <w:noProof/>
        </w:rPr>
        <w:t>:</w:t>
      </w:r>
      <w:r>
        <w:t xml:space="preserve"> Looping configuration in DI Studio</w:t>
      </w:r>
    </w:p>
    <w:p w14:paraId="3E8E4B13" w14:textId="74CD403D" w:rsidR="00EF1543" w:rsidRDefault="00CE7713" w:rsidP="00E013C6">
      <w:pPr>
        <w:pStyle w:val="PaperBody"/>
        <w:numPr>
          <w:ilvl w:val="0"/>
          <w:numId w:val="6"/>
        </w:numPr>
      </w:pPr>
      <w:r>
        <w:t>Loop Transformation p</w:t>
      </w:r>
      <w:r w:rsidR="00EF1543">
        <w:t xml:space="preserve">arses </w:t>
      </w:r>
      <w:r w:rsidR="002C1BA0">
        <w:t>the column “</w:t>
      </w:r>
      <w:r w:rsidR="00EF1543">
        <w:t>Name</w:t>
      </w:r>
      <w:r w:rsidR="002C1BA0">
        <w:t>”</w:t>
      </w:r>
      <w:r w:rsidR="006569A1">
        <w:t xml:space="preserve"> value</w:t>
      </w:r>
      <w:r w:rsidR="00EF1543">
        <w:t xml:space="preserve"> to </w:t>
      </w:r>
      <w:r w:rsidR="002C1BA0">
        <w:t xml:space="preserve">the </w:t>
      </w:r>
      <w:r w:rsidR="00EF1543">
        <w:t>Subjob</w:t>
      </w:r>
      <w:r w:rsidR="002C1BA0">
        <w:t xml:space="preserve"> (our DemoLoop)</w:t>
      </w:r>
    </w:p>
    <w:p w14:paraId="43C12FBD" w14:textId="76FBC718" w:rsidR="00EF1543" w:rsidRPr="00EF1543" w:rsidRDefault="00EF1543" w:rsidP="00E013C6">
      <w:pPr>
        <w:pStyle w:val="PaperBody"/>
        <w:numPr>
          <w:ilvl w:val="0"/>
          <w:numId w:val="6"/>
        </w:numPr>
        <w:rPr>
          <w:sz w:val="18"/>
        </w:rPr>
      </w:pPr>
      <w:r>
        <w:t xml:space="preserve">Each iteration </w:t>
      </w:r>
      <w:r w:rsidR="005079E3">
        <w:t xml:space="preserve">executes with </w:t>
      </w:r>
      <w:r w:rsidR="006569A1">
        <w:t xml:space="preserve">a </w:t>
      </w:r>
      <w:r w:rsidR="005079E3">
        <w:t>parsed parameter</w:t>
      </w:r>
    </w:p>
    <w:p w14:paraId="7D40FC81" w14:textId="3411DB28" w:rsidR="00EF1543" w:rsidRPr="006569A1" w:rsidRDefault="00022FCB" w:rsidP="006569A1">
      <w:pPr>
        <w:pStyle w:val="PaperBody"/>
        <w:rPr>
          <w:b/>
        </w:rPr>
      </w:pPr>
      <w:r w:rsidRPr="004667B2">
        <w:rPr>
          <w:b/>
        </w:rPr>
        <w:t>Log Entries</w:t>
      </w:r>
    </w:p>
    <w:tbl>
      <w:tblPr>
        <w:tblStyle w:val="TableGrid"/>
        <w:tblW w:w="0" w:type="auto"/>
        <w:tblLook w:val="04A0" w:firstRow="1" w:lastRow="0" w:firstColumn="1" w:lastColumn="0" w:noHBand="0" w:noVBand="1"/>
      </w:tblPr>
      <w:tblGrid>
        <w:gridCol w:w="9242"/>
      </w:tblGrid>
      <w:tr w:rsidR="00022FCB" w:rsidRPr="00FA28E1" w14:paraId="2D8632B8" w14:textId="77777777" w:rsidTr="00022FCB">
        <w:tc>
          <w:tcPr>
            <w:tcW w:w="9242" w:type="dxa"/>
          </w:tcPr>
          <w:p w14:paraId="10548A66" w14:textId="77777777" w:rsidR="00022FCB" w:rsidRPr="00FA28E1" w:rsidRDefault="00022FCB" w:rsidP="000854E0">
            <w:pPr>
              <w:pStyle w:val="PaperSourceCode"/>
              <w:spacing w:before="120"/>
              <w:ind w:left="289"/>
              <w:rPr>
                <w:sz w:val="18"/>
                <w:szCs w:val="18"/>
              </w:rPr>
            </w:pPr>
            <w:r w:rsidRPr="00FA28E1">
              <w:rPr>
                <w:sz w:val="18"/>
                <w:szCs w:val="18"/>
              </w:rPr>
              <w:t>NOTE: Name Selected for Handle 1 is :John</w:t>
            </w:r>
          </w:p>
          <w:p w14:paraId="164E1E75" w14:textId="77777777" w:rsidR="00022FCB" w:rsidRPr="00FA28E1" w:rsidRDefault="00022FCB" w:rsidP="00022FCB">
            <w:pPr>
              <w:pStyle w:val="PaperSourceCode"/>
              <w:rPr>
                <w:sz w:val="18"/>
                <w:szCs w:val="18"/>
              </w:rPr>
            </w:pPr>
            <w:r w:rsidRPr="00FA28E1">
              <w:rPr>
                <w:sz w:val="18"/>
                <w:szCs w:val="18"/>
              </w:rPr>
              <w:t>NOTE: There were 1 observations read from the data set STAGING.CONTROL.</w:t>
            </w:r>
          </w:p>
          <w:p w14:paraId="4DF33935" w14:textId="77777777" w:rsidR="00022FCB" w:rsidRPr="00FA28E1" w:rsidRDefault="00022FCB" w:rsidP="00022FCB">
            <w:pPr>
              <w:pStyle w:val="PaperSourceCode"/>
              <w:rPr>
                <w:sz w:val="18"/>
                <w:szCs w:val="18"/>
              </w:rPr>
            </w:pPr>
            <w:r w:rsidRPr="00FA28E1">
              <w:rPr>
                <w:sz w:val="18"/>
                <w:szCs w:val="18"/>
              </w:rPr>
              <w:t xml:space="preserve">      WHERE Name=</w:t>
            </w:r>
            <w:r w:rsidRPr="00FA28E1">
              <w:rPr>
                <w:sz w:val="18"/>
                <w:szCs w:val="18"/>
                <w:highlight w:val="yellow"/>
              </w:rPr>
              <w:t>'John'</w:t>
            </w:r>
            <w:r w:rsidRPr="00FA28E1">
              <w:rPr>
                <w:sz w:val="18"/>
                <w:szCs w:val="18"/>
              </w:rPr>
              <w:t>;</w:t>
            </w:r>
          </w:p>
          <w:p w14:paraId="06E683C5" w14:textId="77777777" w:rsidR="00022FCB" w:rsidRPr="00FA28E1" w:rsidRDefault="00022FCB" w:rsidP="00022FCB">
            <w:pPr>
              <w:pStyle w:val="PaperSourceCode"/>
              <w:rPr>
                <w:sz w:val="18"/>
                <w:szCs w:val="18"/>
              </w:rPr>
            </w:pPr>
            <w:r w:rsidRPr="00FA28E1">
              <w:rPr>
                <w:sz w:val="18"/>
                <w:szCs w:val="18"/>
              </w:rPr>
              <w:t>NOTE: Name Selected for Handle 2 is :Mary</w:t>
            </w:r>
          </w:p>
          <w:p w14:paraId="5459C40D" w14:textId="77777777" w:rsidR="00022FCB" w:rsidRPr="00FA28E1" w:rsidRDefault="00022FCB" w:rsidP="00022FCB">
            <w:pPr>
              <w:pStyle w:val="PaperSourceCode"/>
              <w:rPr>
                <w:sz w:val="18"/>
                <w:szCs w:val="18"/>
              </w:rPr>
            </w:pPr>
            <w:r w:rsidRPr="00FA28E1">
              <w:rPr>
                <w:sz w:val="18"/>
                <w:szCs w:val="18"/>
              </w:rPr>
              <w:t>NOTE: There were 1 observations read from the data set STAGING.CONTROL.</w:t>
            </w:r>
          </w:p>
          <w:p w14:paraId="12C31C5D" w14:textId="77777777" w:rsidR="00022FCB" w:rsidRPr="00FA28E1" w:rsidRDefault="00022FCB" w:rsidP="00022FCB">
            <w:pPr>
              <w:pStyle w:val="PaperSourceCode"/>
              <w:rPr>
                <w:sz w:val="18"/>
                <w:szCs w:val="18"/>
              </w:rPr>
            </w:pPr>
            <w:r w:rsidRPr="00FA28E1">
              <w:rPr>
                <w:sz w:val="18"/>
                <w:szCs w:val="18"/>
              </w:rPr>
              <w:t xml:space="preserve">      WHERE Name=</w:t>
            </w:r>
            <w:r w:rsidRPr="00FA28E1">
              <w:rPr>
                <w:sz w:val="18"/>
                <w:szCs w:val="18"/>
                <w:highlight w:val="yellow"/>
              </w:rPr>
              <w:t>'Mary'</w:t>
            </w:r>
            <w:r w:rsidRPr="00FA28E1">
              <w:rPr>
                <w:sz w:val="18"/>
                <w:szCs w:val="18"/>
              </w:rPr>
              <w:t>;</w:t>
            </w:r>
          </w:p>
          <w:p w14:paraId="6223D601" w14:textId="77777777" w:rsidR="00022FCB" w:rsidRPr="00FA28E1" w:rsidRDefault="00022FCB" w:rsidP="00022FCB">
            <w:pPr>
              <w:pStyle w:val="PaperSourceCode"/>
              <w:rPr>
                <w:sz w:val="18"/>
                <w:szCs w:val="18"/>
              </w:rPr>
            </w:pPr>
            <w:r w:rsidRPr="00FA28E1">
              <w:rPr>
                <w:sz w:val="18"/>
                <w:szCs w:val="18"/>
              </w:rPr>
              <w:t>NOTE: Name Selected for Handle 3 is :James</w:t>
            </w:r>
          </w:p>
          <w:p w14:paraId="13D5C360" w14:textId="77777777" w:rsidR="00022FCB" w:rsidRPr="00FA28E1" w:rsidRDefault="00022FCB" w:rsidP="000854E0">
            <w:pPr>
              <w:pStyle w:val="PaperSourceCode"/>
              <w:spacing w:after="120"/>
              <w:ind w:left="289"/>
              <w:rPr>
                <w:sz w:val="18"/>
                <w:szCs w:val="18"/>
              </w:rPr>
            </w:pPr>
            <w:r w:rsidRPr="00FA28E1">
              <w:rPr>
                <w:sz w:val="18"/>
                <w:szCs w:val="18"/>
              </w:rPr>
              <w:t>NOTE: There were 1 observations read from the data set STAGING.CONTROL.</w:t>
            </w:r>
          </w:p>
          <w:p w14:paraId="729A88FC" w14:textId="3A0FA9AC" w:rsidR="00022FCB" w:rsidRPr="00FA28E1" w:rsidRDefault="00022FCB" w:rsidP="000854E0">
            <w:pPr>
              <w:pStyle w:val="PaperSourceCode"/>
              <w:spacing w:after="120"/>
              <w:ind w:left="289"/>
              <w:rPr>
                <w:szCs w:val="18"/>
              </w:rPr>
            </w:pPr>
            <w:r w:rsidRPr="00FA28E1">
              <w:rPr>
                <w:sz w:val="18"/>
                <w:szCs w:val="18"/>
              </w:rPr>
              <w:t xml:space="preserve">      WHERE Name=</w:t>
            </w:r>
            <w:r w:rsidRPr="00FA28E1">
              <w:rPr>
                <w:sz w:val="18"/>
                <w:szCs w:val="18"/>
                <w:highlight w:val="yellow"/>
              </w:rPr>
              <w:t>'James'</w:t>
            </w:r>
            <w:r w:rsidRPr="00FA28E1">
              <w:rPr>
                <w:sz w:val="18"/>
                <w:szCs w:val="18"/>
              </w:rPr>
              <w:t>;</w:t>
            </w:r>
          </w:p>
        </w:tc>
      </w:tr>
    </w:tbl>
    <w:p w14:paraId="5B2D52DC" w14:textId="7A62736C" w:rsidR="00EF7B10" w:rsidRDefault="001C2969" w:rsidP="0076777E">
      <w:pPr>
        <w:pStyle w:val="PaperBody"/>
        <w:jc w:val="both"/>
      </w:pPr>
      <w:r>
        <w:lastRenderedPageBreak/>
        <w:t xml:space="preserve">Let’s </w:t>
      </w:r>
      <w:r w:rsidR="00CD7E4F">
        <w:t xml:space="preserve">illustrate how this is run </w:t>
      </w:r>
      <w:r w:rsidR="00540B85">
        <w:t>sequentially;</w:t>
      </w:r>
      <w:r w:rsidR="00CD7E4F">
        <w:t xml:space="preserve"> each iteration is essentially a job that runs Base SAS code</w:t>
      </w:r>
      <w:r>
        <w:t xml:space="preserve">. </w:t>
      </w:r>
      <w:r w:rsidR="00CD7E4F">
        <w:t>Now imagine that</w:t>
      </w:r>
      <w:r w:rsidR="00E613A6">
        <w:t xml:space="preserve"> </w:t>
      </w:r>
      <w:r w:rsidR="00EF7B10">
        <w:t xml:space="preserve">each Job has </w:t>
      </w:r>
      <w:r w:rsidR="00E613A6">
        <w:t xml:space="preserve">run in </w:t>
      </w:r>
      <w:r w:rsidR="00E47E3C">
        <w:t>the time</w:t>
      </w:r>
      <w:r w:rsidR="00CD7E4F">
        <w:t>s</w:t>
      </w:r>
      <w:r w:rsidR="00E47E3C">
        <w:t xml:space="preserve"> </w:t>
      </w:r>
      <w:r w:rsidR="00CD7E4F">
        <w:t>illustrated</w:t>
      </w:r>
      <w:r w:rsidR="00E47E3C">
        <w:t xml:space="preserve"> below</w:t>
      </w:r>
    </w:p>
    <w:p w14:paraId="3492671E" w14:textId="046A9C07" w:rsidR="00EF7B10" w:rsidRDefault="001A4F08" w:rsidP="001A4F08">
      <w:pPr>
        <w:keepNext/>
        <w:jc w:val="center"/>
      </w:pPr>
      <w:r>
        <w:rPr>
          <w:noProof/>
          <w:lang w:val="en-AU" w:eastAsia="en-AU"/>
        </w:rPr>
        <w:drawing>
          <wp:inline distT="0" distB="0" distL="0" distR="0" wp14:anchorId="21742E80" wp14:editId="7CE4D5E7">
            <wp:extent cx="5400203" cy="546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4964" cy="556862"/>
                    </a:xfrm>
                    <a:prstGeom prst="rect">
                      <a:avLst/>
                    </a:prstGeom>
                    <a:noFill/>
                  </pic:spPr>
                </pic:pic>
              </a:graphicData>
            </a:graphic>
          </wp:inline>
        </w:drawing>
      </w:r>
    </w:p>
    <w:p w14:paraId="6F8AB0C7" w14:textId="77777777" w:rsidR="00EF7B10" w:rsidRDefault="00EF7B10" w:rsidP="001A4F08">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11</w:t>
      </w:r>
      <w:r w:rsidR="005F3303">
        <w:rPr>
          <w:noProof/>
        </w:rPr>
        <w:fldChar w:fldCharType="end"/>
      </w:r>
      <w:r>
        <w:t xml:space="preserve"> Running jobs concurrently</w:t>
      </w:r>
    </w:p>
    <w:p w14:paraId="19646F5E" w14:textId="1740B78F" w:rsidR="00022FCB" w:rsidRPr="00AC5643" w:rsidRDefault="00022FCB" w:rsidP="00AC5643">
      <w:pPr>
        <w:pStyle w:val="Heading3"/>
      </w:pPr>
      <w:r w:rsidRPr="00AC5643">
        <w:t>Enable Grid</w:t>
      </w:r>
      <w:r w:rsidR="00D0201D">
        <w:t>/Connect</w:t>
      </w:r>
    </w:p>
    <w:p w14:paraId="42B790F4" w14:textId="74A93132" w:rsidR="00D0201D" w:rsidRDefault="00C40A50" w:rsidP="0076777E">
      <w:pPr>
        <w:pStyle w:val="PaperBody"/>
        <w:jc w:val="both"/>
      </w:pPr>
      <w:r>
        <w:t xml:space="preserve">Although SAS </w:t>
      </w:r>
      <w:r w:rsidR="001C2969">
        <w:t>programs are</w:t>
      </w:r>
      <w:r>
        <w:t xml:space="preserve"> executed </w:t>
      </w:r>
      <w:r w:rsidR="001C2969">
        <w:t xml:space="preserve">sequentially SAS does include products that allow us to run the </w:t>
      </w:r>
      <w:r w:rsidR="0084440E">
        <w:t>segments of code</w:t>
      </w:r>
      <w:r w:rsidR="001C2969">
        <w:t xml:space="preserve"> in parallel as subroutine</w:t>
      </w:r>
      <w:r w:rsidR="00E548E0">
        <w:t>s</w:t>
      </w:r>
      <w:r w:rsidR="001C2969">
        <w:t xml:space="preserve"> or child processes. These products are SAS/Connect and SAS/GRID</w:t>
      </w:r>
    </w:p>
    <w:p w14:paraId="2EF426AB" w14:textId="009C0969" w:rsidR="00C40A50" w:rsidRDefault="00E548E0" w:rsidP="0076777E">
      <w:pPr>
        <w:pStyle w:val="PaperBody"/>
        <w:jc w:val="both"/>
      </w:pPr>
      <w:r>
        <w:t>When executing</w:t>
      </w:r>
      <w:r w:rsidR="001C2969">
        <w:t xml:space="preserve"> these subroutines in </w:t>
      </w:r>
      <w:r w:rsidR="00C65B73">
        <w:t>parallel SAS will spawn a new vanilla SAS session for each subroutine</w:t>
      </w:r>
      <w:r w:rsidR="00DA3F94">
        <w:t xml:space="preserve"> to run</w:t>
      </w:r>
      <w:r w:rsidR="00C65B73">
        <w:t xml:space="preserve">. This means that all the macros, macro variables, libraries, formats and work tables you have assigned or created </w:t>
      </w:r>
      <w:r w:rsidR="001C2969">
        <w:t>in the parent</w:t>
      </w:r>
      <w:r w:rsidR="00C65B73">
        <w:t xml:space="preserve"> </w:t>
      </w:r>
      <w:r w:rsidR="0084440E">
        <w:t>SAS session</w:t>
      </w:r>
      <w:r w:rsidR="00C65B73">
        <w:t xml:space="preserve"> will not be available to the </w:t>
      </w:r>
      <w:r w:rsidR="0084440E">
        <w:t>child SAS session – the subjob</w:t>
      </w:r>
      <w:r w:rsidR="00C65B73">
        <w:t xml:space="preserve">. </w:t>
      </w:r>
      <w:r w:rsidR="004C3AD5">
        <w:t>But with a few SAS/Connect statements</w:t>
      </w:r>
      <w:r w:rsidR="00C65B73">
        <w:t xml:space="preserve"> we can code the parsing of these </w:t>
      </w:r>
      <w:r w:rsidR="009D479C">
        <w:t xml:space="preserve">artefacts from the parent to the child </w:t>
      </w:r>
      <w:r w:rsidR="00C65B73">
        <w:t>routines</w:t>
      </w:r>
      <w:r w:rsidR="001361DC">
        <w:t xml:space="preserve"> </w:t>
      </w:r>
      <w:r w:rsidR="005F65D5">
        <w:t xml:space="preserve">using </w:t>
      </w:r>
      <w:r w:rsidR="001361DC">
        <w:t>Base SAS</w:t>
      </w:r>
      <w:r w:rsidR="00C65B73">
        <w:t>.</w:t>
      </w:r>
      <w:r w:rsidR="006046EE">
        <w:t xml:space="preserve"> </w:t>
      </w:r>
      <w:r w:rsidR="009D479C">
        <w:t xml:space="preserve">Here are </w:t>
      </w:r>
      <w:r w:rsidR="004C3AD5">
        <w:t xml:space="preserve">a </w:t>
      </w:r>
      <w:r w:rsidR="009D479C">
        <w:t xml:space="preserve">few </w:t>
      </w:r>
      <w:r w:rsidR="004C3AD5">
        <w:t>guidelines</w:t>
      </w:r>
      <w:r w:rsidR="009D479C">
        <w:t xml:space="preserve"> </w:t>
      </w:r>
      <w:r w:rsidR="004C3AD5">
        <w:t>to link the artefacts between Parent and Child SAS sessions</w:t>
      </w:r>
    </w:p>
    <w:p w14:paraId="4420F0AC" w14:textId="13EAC8CA" w:rsidR="00C65B73" w:rsidRPr="00395FE3" w:rsidRDefault="00C65B73" w:rsidP="0076777E">
      <w:pPr>
        <w:pStyle w:val="PaperBody"/>
        <w:numPr>
          <w:ilvl w:val="0"/>
          <w:numId w:val="12"/>
        </w:numPr>
        <w:jc w:val="both"/>
        <w:rPr>
          <w:b/>
        </w:rPr>
      </w:pPr>
      <w:r w:rsidRPr="00395FE3">
        <w:rPr>
          <w:b/>
        </w:rPr>
        <w:t>Macros</w:t>
      </w:r>
    </w:p>
    <w:p w14:paraId="2FC94287" w14:textId="6AD52E06" w:rsidR="00EF7296" w:rsidRDefault="00490B15" w:rsidP="0076777E">
      <w:pPr>
        <w:pStyle w:val="PaperBody"/>
        <w:ind w:left="720"/>
        <w:jc w:val="both"/>
      </w:pPr>
      <w:r>
        <w:t xml:space="preserve">Macros created in the Parent </w:t>
      </w:r>
      <w:r w:rsidR="00A26685">
        <w:t xml:space="preserve">SAS </w:t>
      </w:r>
      <w:r>
        <w:t xml:space="preserve">session </w:t>
      </w:r>
      <w:r w:rsidR="00A26685">
        <w:t>are saved to a SAS catalog entry</w:t>
      </w:r>
      <w:r w:rsidR="005F65D5">
        <w:t xml:space="preserve"> under the Parent SAS code’s work library</w:t>
      </w:r>
      <w:r w:rsidR="00A26685">
        <w:t>, these entries can be copie</w:t>
      </w:r>
      <w:r w:rsidR="001361DC">
        <w:t xml:space="preserve">d </w:t>
      </w:r>
      <w:r w:rsidR="009B4E98">
        <w:t>up</w:t>
      </w:r>
      <w:r w:rsidR="001361DC">
        <w:t xml:space="preserve"> to the Child SAS session using </w:t>
      </w:r>
      <w:r w:rsidR="001361DC" w:rsidRPr="005F65D5">
        <w:rPr>
          <w:b/>
        </w:rPr>
        <w:t>Proc Catalog Copy</w:t>
      </w:r>
      <w:r w:rsidR="001361DC">
        <w:t xml:space="preserve"> routine</w:t>
      </w:r>
    </w:p>
    <w:p w14:paraId="3EBDD053" w14:textId="74547674" w:rsidR="00C65B73" w:rsidRPr="00395FE3" w:rsidRDefault="00C65B73" w:rsidP="0076777E">
      <w:pPr>
        <w:pStyle w:val="PaperBody"/>
        <w:numPr>
          <w:ilvl w:val="0"/>
          <w:numId w:val="12"/>
        </w:numPr>
        <w:jc w:val="both"/>
        <w:rPr>
          <w:b/>
        </w:rPr>
      </w:pPr>
      <w:r w:rsidRPr="00395FE3">
        <w:rPr>
          <w:b/>
        </w:rPr>
        <w:t>Macro Variables</w:t>
      </w:r>
    </w:p>
    <w:p w14:paraId="48B1E2AA" w14:textId="5E7BA7DA" w:rsidR="00EF7296" w:rsidRDefault="0059573F" w:rsidP="0076777E">
      <w:pPr>
        <w:pStyle w:val="PaperBody"/>
        <w:ind w:left="720"/>
        <w:jc w:val="both"/>
      </w:pPr>
      <w:r>
        <w:t xml:space="preserve">A new vanilla SAS program will not know what its parent SAS program assigned as macro variables. In order to parse these variables from parent to child SAS program you must use the </w:t>
      </w:r>
      <w:r w:rsidRPr="0059573F">
        <w:rPr>
          <w:b/>
          <w:i/>
          <w:color w:val="0F243E" w:themeColor="text2" w:themeShade="80"/>
        </w:rPr>
        <w:t>%syslput</w:t>
      </w:r>
      <w:r>
        <w:t xml:space="preserve"> statement in your code</w:t>
      </w:r>
    </w:p>
    <w:p w14:paraId="4897650B" w14:textId="67513494" w:rsidR="00C65B73" w:rsidRPr="00395FE3" w:rsidRDefault="00C65B73" w:rsidP="0076777E">
      <w:pPr>
        <w:pStyle w:val="PaperBody"/>
        <w:numPr>
          <w:ilvl w:val="0"/>
          <w:numId w:val="12"/>
        </w:numPr>
        <w:jc w:val="both"/>
        <w:rPr>
          <w:b/>
        </w:rPr>
      </w:pPr>
      <w:r w:rsidRPr="00395FE3">
        <w:rPr>
          <w:b/>
        </w:rPr>
        <w:t>Libraries</w:t>
      </w:r>
    </w:p>
    <w:p w14:paraId="25D242C2" w14:textId="7E150BE2" w:rsidR="00EF7296" w:rsidRDefault="001361DC" w:rsidP="0076777E">
      <w:pPr>
        <w:pStyle w:val="PaperBody"/>
        <w:ind w:left="720"/>
        <w:jc w:val="both"/>
      </w:pPr>
      <w:r>
        <w:t>If you set libraries as</w:t>
      </w:r>
      <w:r w:rsidR="00EF7296">
        <w:t xml:space="preserve"> Pre-assigned under SAS Management Console</w:t>
      </w:r>
      <w:r>
        <w:t xml:space="preserve"> these libraries will be </w:t>
      </w:r>
      <w:r w:rsidR="00886F47">
        <w:t xml:space="preserve">immediately </w:t>
      </w:r>
      <w:r>
        <w:t xml:space="preserve">accessible to the child SAS sessions. </w:t>
      </w:r>
    </w:p>
    <w:p w14:paraId="05A9F9D8" w14:textId="717F7626" w:rsidR="00EF7296" w:rsidRDefault="009B4E98" w:rsidP="0076777E">
      <w:pPr>
        <w:pStyle w:val="PaperBody"/>
        <w:ind w:left="720"/>
        <w:jc w:val="both"/>
      </w:pPr>
      <w:r>
        <w:t>Alternatively</w:t>
      </w:r>
      <w:r w:rsidR="001361DC">
        <w:t xml:space="preserve"> to </w:t>
      </w:r>
      <w:r w:rsidR="005F65D5">
        <w:t xml:space="preserve">parse assigned libraries </w:t>
      </w:r>
      <w:r w:rsidR="00395FE3">
        <w:t xml:space="preserve">from the parent session </w:t>
      </w:r>
      <w:r w:rsidR="005F65D5">
        <w:t>to the child SAS session</w:t>
      </w:r>
      <w:r w:rsidR="001361DC">
        <w:t xml:space="preserve"> is to use the </w:t>
      </w:r>
      <w:r w:rsidR="001361DC" w:rsidRPr="006046EE">
        <w:rPr>
          <w:b/>
          <w:i/>
          <w:color w:val="0F243E" w:themeColor="text2" w:themeShade="80"/>
        </w:rPr>
        <w:t>inheritlib</w:t>
      </w:r>
      <w:r w:rsidR="001361DC">
        <w:t xml:space="preserve"> </w:t>
      </w:r>
      <w:r>
        <w:t xml:space="preserve">option </w:t>
      </w:r>
      <w:r w:rsidR="001361DC">
        <w:t xml:space="preserve">in the </w:t>
      </w:r>
      <w:r w:rsidR="001361DC" w:rsidRPr="006046EE">
        <w:rPr>
          <w:b/>
          <w:color w:val="0F243E" w:themeColor="text2" w:themeShade="80"/>
        </w:rPr>
        <w:t>RSUBMIT</w:t>
      </w:r>
      <w:r w:rsidR="001361DC">
        <w:t xml:space="preserve"> statement</w:t>
      </w:r>
    </w:p>
    <w:p w14:paraId="664DE8F1" w14:textId="358051C3" w:rsidR="0065071F" w:rsidRPr="00395FE3" w:rsidRDefault="0065071F" w:rsidP="0076777E">
      <w:pPr>
        <w:pStyle w:val="PaperBody"/>
        <w:numPr>
          <w:ilvl w:val="0"/>
          <w:numId w:val="12"/>
        </w:numPr>
        <w:jc w:val="both"/>
        <w:rPr>
          <w:b/>
        </w:rPr>
      </w:pPr>
      <w:r w:rsidRPr="00395FE3">
        <w:rPr>
          <w:b/>
        </w:rPr>
        <w:t>Formats</w:t>
      </w:r>
    </w:p>
    <w:p w14:paraId="37994965" w14:textId="7657CACC" w:rsidR="00EF7296" w:rsidRDefault="005F65D5" w:rsidP="0076777E">
      <w:pPr>
        <w:pStyle w:val="PaperBody"/>
        <w:ind w:left="720"/>
        <w:jc w:val="both"/>
      </w:pPr>
      <w:r>
        <w:t>To inherit User Defined Formats created in the parent SAS Session</w:t>
      </w:r>
      <w:r w:rsidR="006D0E61">
        <w:t>’s WORK library</w:t>
      </w:r>
      <w:r>
        <w:t xml:space="preserve"> append the Parent SAS session’s Work library to </w:t>
      </w:r>
      <w:r w:rsidRPr="005F65D5">
        <w:rPr>
          <w:b/>
        </w:rPr>
        <w:t>FMTSEARCH</w:t>
      </w:r>
      <w:r>
        <w:t xml:space="preserve"> option</w:t>
      </w:r>
      <w:r w:rsidR="00E03AC0">
        <w:t xml:space="preserve"> in the child session.</w:t>
      </w:r>
    </w:p>
    <w:p w14:paraId="55EE6407" w14:textId="16CD6AED" w:rsidR="0065071F" w:rsidRPr="00395FE3" w:rsidRDefault="0065071F" w:rsidP="0076777E">
      <w:pPr>
        <w:pStyle w:val="PaperBody"/>
        <w:numPr>
          <w:ilvl w:val="0"/>
          <w:numId w:val="12"/>
        </w:numPr>
        <w:jc w:val="both"/>
        <w:rPr>
          <w:b/>
        </w:rPr>
      </w:pPr>
      <w:r w:rsidRPr="00395FE3">
        <w:rPr>
          <w:b/>
        </w:rPr>
        <w:t>Work Tables</w:t>
      </w:r>
    </w:p>
    <w:p w14:paraId="2646423B" w14:textId="7296A7FE" w:rsidR="000121B7" w:rsidRDefault="000121B7" w:rsidP="0076777E">
      <w:pPr>
        <w:pStyle w:val="PaperBody"/>
        <w:ind w:left="720"/>
        <w:jc w:val="both"/>
      </w:pPr>
      <w:r>
        <w:t xml:space="preserve">To make </w:t>
      </w:r>
      <w:r w:rsidR="006D0E61">
        <w:t xml:space="preserve">the </w:t>
      </w:r>
      <w:r>
        <w:t xml:space="preserve">Parent </w:t>
      </w:r>
      <w:r w:rsidR="003D58E7">
        <w:t xml:space="preserve">SAS session </w:t>
      </w:r>
      <w:r>
        <w:t xml:space="preserve">work tables accessible by the child SAS process assign the Parent Work </w:t>
      </w:r>
      <w:r w:rsidR="00395FE3">
        <w:t xml:space="preserve">library </w:t>
      </w:r>
      <w:r>
        <w:t>as a permanent library in the child SAS program</w:t>
      </w:r>
      <w:r w:rsidR="003D58E7">
        <w:t xml:space="preserve"> or use </w:t>
      </w:r>
      <w:r w:rsidR="003D58E7" w:rsidRPr="003D58E7">
        <w:rPr>
          <w:b/>
        </w:rPr>
        <w:t xml:space="preserve">Proc </w:t>
      </w:r>
      <w:r w:rsidR="00E03AC0">
        <w:rPr>
          <w:b/>
        </w:rPr>
        <w:t>Upload</w:t>
      </w:r>
      <w:r w:rsidR="003D58E7">
        <w:t xml:space="preserve"> to copy the tables </w:t>
      </w:r>
      <w:r w:rsidR="006D0E61">
        <w:t>up</w:t>
      </w:r>
      <w:r w:rsidR="00E03AC0">
        <w:t xml:space="preserve"> – to parse child work table to the parent session use the inverse </w:t>
      </w:r>
      <w:r w:rsidR="00E03AC0" w:rsidRPr="00E03AC0">
        <w:rPr>
          <w:b/>
        </w:rPr>
        <w:t>Proc Download</w:t>
      </w:r>
      <w:r w:rsidR="00E03AC0">
        <w:t xml:space="preserve"> procedure. Or you could save child session work tables permanently</w:t>
      </w:r>
      <w:r w:rsidR="006D0E61">
        <w:t>.</w:t>
      </w:r>
    </w:p>
    <w:p w14:paraId="11E9E14E" w14:textId="5A033D66" w:rsidR="00630333" w:rsidRDefault="001A4F08" w:rsidP="001A4F08">
      <w:pPr>
        <w:pStyle w:val="PaperBody"/>
        <w:jc w:val="right"/>
      </w:pPr>
      <w:r w:rsidRPr="00630333">
        <w:rPr>
          <w:noProof/>
          <w:lang w:val="en-AU" w:eastAsia="en-AU"/>
        </w:rPr>
        <w:drawing>
          <wp:anchor distT="0" distB="0" distL="114300" distR="114300" simplePos="0" relativeHeight="251679744" behindDoc="1" locked="0" layoutInCell="1" allowOverlap="1" wp14:anchorId="0E818FC5" wp14:editId="49575A94">
            <wp:simplePos x="0" y="0"/>
            <wp:positionH relativeFrom="column">
              <wp:posOffset>238125</wp:posOffset>
            </wp:positionH>
            <wp:positionV relativeFrom="paragraph">
              <wp:posOffset>80010</wp:posOffset>
            </wp:positionV>
            <wp:extent cx="904875" cy="866775"/>
            <wp:effectExtent l="0" t="0" r="9525" b="9525"/>
            <wp:wrapTight wrapText="bothSides">
              <wp:wrapPolygon edited="0">
                <wp:start x="0" y="0"/>
                <wp:lineTo x="0" y="21363"/>
                <wp:lineTo x="21373" y="21363"/>
                <wp:lineTo x="21373" y="0"/>
                <wp:lineTo x="0" y="0"/>
              </wp:wrapPolygon>
            </wp:wrapTight>
            <wp:docPr id="1026" name="Picture 2" descr="C:\Users\patri\AppData\Local\Microsoft\Windows\INetCache\IE\5D4SZPHH\pan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patri\AppData\Local\Microsoft\Windows\INetCache\IE\5D4SZPHH\panic[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397" r="9090"/>
                    <a:stretch/>
                  </pic:blipFill>
                  <pic:spPr bwMode="auto">
                    <a:xfrm>
                      <a:off x="0" y="0"/>
                      <a:ext cx="904875"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F4E0E" w14:textId="494A703F" w:rsidR="00EF7296" w:rsidRDefault="00B245D3" w:rsidP="0076777E">
      <w:pPr>
        <w:pStyle w:val="PaperBody"/>
        <w:jc w:val="both"/>
      </w:pPr>
      <w:r>
        <w:t xml:space="preserve">Going into finer detail of implementing this in Base SAS is </w:t>
      </w:r>
      <w:r w:rsidR="00395FE3">
        <w:t>not in</w:t>
      </w:r>
      <w:r>
        <w:t xml:space="preserve"> scope for this paper</w:t>
      </w:r>
      <w:r w:rsidR="00AE643B">
        <w:t xml:space="preserve">. </w:t>
      </w:r>
      <w:r w:rsidR="00B467B0">
        <w:t>Now let’s try the same</w:t>
      </w:r>
      <w:r w:rsidR="00BF6743">
        <w:t xml:space="preserve"> code generation</w:t>
      </w:r>
      <w:r w:rsidR="00B467B0">
        <w:t xml:space="preserve"> in SAS DI Studio….</w:t>
      </w:r>
      <w:r w:rsidR="00FA12D2">
        <w:t xml:space="preserve"> double-click “Loop Start” transformation</w:t>
      </w:r>
    </w:p>
    <w:p w14:paraId="33DCA265" w14:textId="2711716F" w:rsidR="004667B2" w:rsidRDefault="00BF6743" w:rsidP="004667B2">
      <w:pPr>
        <w:pStyle w:val="PaperBody"/>
        <w:keepNext/>
      </w:pPr>
      <w:r w:rsidRPr="009C63E1">
        <w:rPr>
          <w:noProof/>
          <w:lang w:val="en-AU" w:eastAsia="en-AU"/>
        </w:rPr>
        <w:lastRenderedPageBreak/>
        <mc:AlternateContent>
          <mc:Choice Requires="wpg">
            <w:drawing>
              <wp:anchor distT="0" distB="0" distL="114300" distR="114300" simplePos="0" relativeHeight="251675648" behindDoc="0" locked="0" layoutInCell="1" allowOverlap="1" wp14:anchorId="7963576A" wp14:editId="4AAFB54C">
                <wp:simplePos x="0" y="0"/>
                <wp:positionH relativeFrom="column">
                  <wp:posOffset>2447925</wp:posOffset>
                </wp:positionH>
                <wp:positionV relativeFrom="paragraph">
                  <wp:posOffset>1514475</wp:posOffset>
                </wp:positionV>
                <wp:extent cx="3675744" cy="469945"/>
                <wp:effectExtent l="19050" t="19050" r="0" b="0"/>
                <wp:wrapNone/>
                <wp:docPr id="46" name="Group 5"/>
                <wp:cNvGraphicFramePr/>
                <a:graphic xmlns:a="http://schemas.openxmlformats.org/drawingml/2006/main">
                  <a:graphicData uri="http://schemas.microsoft.com/office/word/2010/wordprocessingGroup">
                    <wpg:wgp>
                      <wpg:cNvGrpSpPr/>
                      <wpg:grpSpPr>
                        <a:xfrm>
                          <a:off x="0" y="0"/>
                          <a:ext cx="3675744" cy="469945"/>
                          <a:chOff x="-447754" y="314496"/>
                          <a:chExt cx="3677019" cy="470318"/>
                        </a:xfrm>
                      </wpg:grpSpPr>
                      <wps:wsp>
                        <wps:cNvPr id="47" name="Right Arrow 47"/>
                        <wps:cNvSpPr/>
                        <wps:spPr>
                          <a:xfrm rot="10800000">
                            <a:off x="-447754" y="314496"/>
                            <a:ext cx="1311849" cy="281458"/>
                          </a:xfrm>
                          <a:prstGeom prst="rightArrow">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TextBox 7"/>
                        <wps:cNvSpPr txBox="1"/>
                        <wps:spPr>
                          <a:xfrm>
                            <a:off x="1152095" y="324709"/>
                            <a:ext cx="2077170" cy="460105"/>
                          </a:xfrm>
                          <a:prstGeom prst="rect">
                            <a:avLst/>
                          </a:prstGeom>
                          <a:noFill/>
                        </wps:spPr>
                        <wps:txbx>
                          <w:txbxContent>
                            <w:p w14:paraId="68FF8726" w14:textId="60F45515" w:rsidR="00D84EFA" w:rsidRPr="00BF6743" w:rsidRDefault="00D84EFA" w:rsidP="00B8190D">
                              <w:pPr>
                                <w:pStyle w:val="PaperBody"/>
                                <w:rPr>
                                  <w:color w:val="548DD4" w:themeColor="text2" w:themeTint="99"/>
                                </w:rPr>
                              </w:pPr>
                              <w:r w:rsidRPr="00BF6743">
                                <w:rPr>
                                  <w:color w:val="548DD4" w:themeColor="text2" w:themeTint="99"/>
                                </w:rPr>
                                <w:t xml:space="preserve">Ensure </w:t>
                              </w:r>
                              <w:r>
                                <w:rPr>
                                  <w:color w:val="548DD4" w:themeColor="text2" w:themeTint="99"/>
                                </w:rPr>
                                <w:t>subjobs</w:t>
                              </w:r>
                              <w:r w:rsidRPr="00BF6743">
                                <w:rPr>
                                  <w:color w:val="548DD4" w:themeColor="text2" w:themeTint="99"/>
                                </w:rPr>
                                <w:t xml:space="preserve"> complete successfully before continuing</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id="Group 5" o:spid="_x0000_s1031" style="position:absolute;margin-left:192.75pt;margin-top:119.25pt;width:289.45pt;height:37pt;z-index:251675648;mso-width-relative:margin;mso-height-relative:margin" coordorigin="-4477,3144" coordsize="36770,4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">
                <v:shape id="Right Arrow 47" o:spid="_x0000_s1032" type="#_x0000_t13" style="position:absolute;left:-4477;top:3144;width:13117;height:281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y3cUA&#10;AADbAAAADwAAAGRycy9kb3ducmV2LnhtbESPT2sCMRTE7wW/Q3iCt5qtiH9Wo4il4KFF1FI8PjfP&#10;7NLNy5KkuvbTNwXB4zAzv2Hmy9bW4kI+VI4VvPQzEMSF0xUbBZ+Ht+cJiBCRNdaOScGNAiwXnac5&#10;5tpdeUeXfTQiQTjkqKCMscmlDEVJFkPfNcTJOztvMSbpjdQerwluaznIspG0WHFaKLGhdUnF9/7H&#10;Kjie1offj+mU+H1DX1vjzWD3ulKq121XMxCR2vgI39sbrWA4hv8v6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LdxQAAANsAAAAPAAAAAAAAAAAAAAAAAJgCAABkcnMv&#10;ZG93bnJldi54bWxQSwUGAAAAAAQABAD1AAAAigMAAAAA&#10;" adj="19283" filled="f" strokecolor="#e36c0a [2409]" strokeweight="2pt"/>
                <v:shape id="TextBox 7" o:spid="_x0000_s1033" type="#_x0000_t202" style="position:absolute;left:11520;top:3247;width:20772;height:4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EI74A&#10;AADbAAAADwAAAGRycy9kb3ducmV2LnhtbERPTWvCQBC9F/wPywi91Y3F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GRCO+AAAA2wAAAA8AAAAAAAAAAAAAAAAAmAIAAGRycy9kb3ducmV2&#10;LnhtbFBLBQYAAAAABAAEAPUAAACDAwAAAAA=&#10;" filled="f" stroked="f">
                  <v:textbox style="mso-fit-shape-to-text:t">
                    <w:txbxContent>
                      <w:p w14:paraId="68FF8726" w14:textId="60F45515" w:rsidR="00D84EFA" w:rsidRPr="00BF6743" w:rsidRDefault="00D84EFA" w:rsidP="00B8190D">
                        <w:pPr>
                          <w:pStyle w:val="PaperBody"/>
                          <w:rPr>
                            <w:color w:val="548DD4" w:themeColor="text2" w:themeTint="99"/>
                          </w:rPr>
                        </w:pPr>
                        <w:r w:rsidRPr="00BF6743">
                          <w:rPr>
                            <w:color w:val="548DD4" w:themeColor="text2" w:themeTint="99"/>
                          </w:rPr>
                          <w:t xml:space="preserve">Ensure </w:t>
                        </w:r>
                        <w:r>
                          <w:rPr>
                            <w:color w:val="548DD4" w:themeColor="text2" w:themeTint="99"/>
                          </w:rPr>
                          <w:t>subjobs</w:t>
                        </w:r>
                        <w:r w:rsidRPr="00BF6743">
                          <w:rPr>
                            <w:color w:val="548DD4" w:themeColor="text2" w:themeTint="99"/>
                          </w:rPr>
                          <w:t xml:space="preserve"> complete successfully before continuing</w:t>
                        </w:r>
                      </w:p>
                    </w:txbxContent>
                  </v:textbox>
                </v:shape>
              </v:group>
            </w:pict>
          </mc:Fallback>
        </mc:AlternateContent>
      </w:r>
      <w:r w:rsidRPr="009C63E1">
        <w:rPr>
          <w:noProof/>
          <w:lang w:val="en-AU" w:eastAsia="en-AU"/>
        </w:rPr>
        <mc:AlternateContent>
          <mc:Choice Requires="wpg">
            <w:drawing>
              <wp:anchor distT="0" distB="0" distL="114300" distR="114300" simplePos="0" relativeHeight="251668480" behindDoc="0" locked="0" layoutInCell="1" allowOverlap="1" wp14:anchorId="3343A67A" wp14:editId="5DF26FB2">
                <wp:simplePos x="0" y="0"/>
                <wp:positionH relativeFrom="column">
                  <wp:posOffset>2895600</wp:posOffset>
                </wp:positionH>
                <wp:positionV relativeFrom="paragraph">
                  <wp:posOffset>1228725</wp:posOffset>
                </wp:positionV>
                <wp:extent cx="3371865" cy="323895"/>
                <wp:effectExtent l="19050" t="19050" r="0" b="0"/>
                <wp:wrapNone/>
                <wp:docPr id="37" name="Group 5"/>
                <wp:cNvGraphicFramePr/>
                <a:graphic xmlns:a="http://schemas.openxmlformats.org/drawingml/2006/main">
                  <a:graphicData uri="http://schemas.microsoft.com/office/word/2010/wordprocessingGroup">
                    <wpg:wgp>
                      <wpg:cNvGrpSpPr/>
                      <wpg:grpSpPr>
                        <a:xfrm>
                          <a:off x="0" y="0"/>
                          <a:ext cx="3371865" cy="323895"/>
                          <a:chOff x="-1" y="314496"/>
                          <a:chExt cx="3372385" cy="324103"/>
                        </a:xfrm>
                      </wpg:grpSpPr>
                      <wps:wsp>
                        <wps:cNvPr id="38" name="Right Arrow 38"/>
                        <wps:cNvSpPr/>
                        <wps:spPr>
                          <a:xfrm rot="10800000">
                            <a:off x="-1" y="314496"/>
                            <a:ext cx="864096" cy="281458"/>
                          </a:xfrm>
                          <a:prstGeom prst="rightArrow">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TextBox 7"/>
                        <wps:cNvSpPr txBox="1"/>
                        <wps:spPr>
                          <a:xfrm>
                            <a:off x="1152082" y="324707"/>
                            <a:ext cx="2220302" cy="313892"/>
                          </a:xfrm>
                          <a:prstGeom prst="rect">
                            <a:avLst/>
                          </a:prstGeom>
                          <a:noFill/>
                        </wps:spPr>
                        <wps:txbx>
                          <w:txbxContent>
                            <w:p w14:paraId="0DE56FA8" w14:textId="1094F9BF" w:rsidR="00D84EFA" w:rsidRPr="00BF6743" w:rsidRDefault="00D84EFA" w:rsidP="00B8190D">
                              <w:pPr>
                                <w:pStyle w:val="PaperBody"/>
                                <w:rPr>
                                  <w:color w:val="548DD4" w:themeColor="text2" w:themeTint="99"/>
                                </w:rPr>
                              </w:pPr>
                              <w:r w:rsidRPr="00BF6743">
                                <w:rPr>
                                  <w:color w:val="548DD4" w:themeColor="text2" w:themeTint="99"/>
                                </w:rPr>
                                <w:t xml:space="preserve">Set </w:t>
                              </w:r>
                              <w:r>
                                <w:rPr>
                                  <w:color w:val="548DD4" w:themeColor="text2" w:themeTint="99"/>
                                </w:rPr>
                                <w:t xml:space="preserve">GRID </w:t>
                              </w:r>
                              <w:r w:rsidRPr="00BF6743">
                                <w:rPr>
                                  <w:color w:val="548DD4" w:themeColor="text2" w:themeTint="99"/>
                                </w:rPr>
                                <w:t>workload queues here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id="_x0000_s1034" style="position:absolute;margin-left:228pt;margin-top:96.75pt;width:265.5pt;height:25.5pt;z-index:251668480;mso-width-relative:margin;mso-height-relative:margin" coordorigin=",3144" coordsize="33723,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">
                <v:shape id="Right Arrow 38" o:spid="_x0000_s1035" type="#_x0000_t13" style="position:absolute;top:3144;width:8640;height:281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fTL8A&#10;AADbAAAADwAAAGRycy9kb3ducmV2LnhtbERPy4rCMBTdD/gP4QruxlRlRKtRfKDIIIjVD7g017bY&#10;3IQmav37yUKY5eG858vW1OJJja8sKxj0ExDEudUVFwqul933BIQPyBpry6TgTR6Wi87XHFNtX3ym&#10;ZxYKEUPYp6igDMGlUvq8JIO+bx1x5G62MRgibAqpG3zFcFPLYZKMpcGKY0OJjjYl5ffsYRT8XHcn&#10;exxnv/X2sV9nUyfdykmlet12NQMRqA3/4o/7oBWM4tj4Jf4Auf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B9MvwAAANsAAAAPAAAAAAAAAAAAAAAAAJgCAABkcnMvZG93bnJl&#10;di54bWxQSwUGAAAAAAQABAD1AAAAhAMAAAAA&#10;" adj="18082" filled="f" strokecolor="#e36c0a [2409]" strokeweight="2pt"/>
                <v:shape id="TextBox 7" o:spid="_x0000_s1036" type="#_x0000_t202" style="position:absolute;left:11520;top:3247;width:22203;height:3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14:paraId="0DE56FA8" w14:textId="1094F9BF" w:rsidR="00D84EFA" w:rsidRPr="00BF6743" w:rsidRDefault="00D84EFA" w:rsidP="00B8190D">
                        <w:pPr>
                          <w:pStyle w:val="PaperBody"/>
                          <w:rPr>
                            <w:color w:val="548DD4" w:themeColor="text2" w:themeTint="99"/>
                          </w:rPr>
                        </w:pPr>
                        <w:r w:rsidRPr="00BF6743">
                          <w:rPr>
                            <w:color w:val="548DD4" w:themeColor="text2" w:themeTint="99"/>
                          </w:rPr>
                          <w:t xml:space="preserve">Set </w:t>
                        </w:r>
                        <w:r>
                          <w:rPr>
                            <w:color w:val="548DD4" w:themeColor="text2" w:themeTint="99"/>
                          </w:rPr>
                          <w:t xml:space="preserve">GRID </w:t>
                        </w:r>
                        <w:r w:rsidRPr="00BF6743">
                          <w:rPr>
                            <w:color w:val="548DD4" w:themeColor="text2" w:themeTint="99"/>
                          </w:rPr>
                          <w:t>workload queues here</w:t>
                        </w:r>
                      </w:p>
                    </w:txbxContent>
                  </v:textbox>
                </v:shape>
              </v:group>
            </w:pict>
          </mc:Fallback>
        </mc:AlternateContent>
      </w:r>
      <w:r w:rsidR="00B8190D" w:rsidRPr="009C63E1">
        <w:rPr>
          <w:noProof/>
          <w:lang w:val="en-AU" w:eastAsia="en-AU"/>
        </w:rPr>
        <mc:AlternateContent>
          <mc:Choice Requires="wpg">
            <w:drawing>
              <wp:anchor distT="0" distB="0" distL="114300" distR="114300" simplePos="0" relativeHeight="251673600" behindDoc="0" locked="0" layoutInCell="1" allowOverlap="1" wp14:anchorId="279D84DA" wp14:editId="3FBEE3F0">
                <wp:simplePos x="0" y="0"/>
                <wp:positionH relativeFrom="column">
                  <wp:posOffset>1590675</wp:posOffset>
                </wp:positionH>
                <wp:positionV relativeFrom="paragraph">
                  <wp:posOffset>475615</wp:posOffset>
                </wp:positionV>
                <wp:extent cx="4328795" cy="323850"/>
                <wp:effectExtent l="19050" t="19050" r="0" b="0"/>
                <wp:wrapNone/>
                <wp:docPr id="30" name="Group 5"/>
                <wp:cNvGraphicFramePr/>
                <a:graphic xmlns:a="http://schemas.openxmlformats.org/drawingml/2006/main">
                  <a:graphicData uri="http://schemas.microsoft.com/office/word/2010/wordprocessingGroup">
                    <wpg:wgp>
                      <wpg:cNvGrpSpPr/>
                      <wpg:grpSpPr>
                        <a:xfrm>
                          <a:off x="0" y="0"/>
                          <a:ext cx="4328795" cy="323850"/>
                          <a:chOff x="-1305153" y="314496"/>
                          <a:chExt cx="4329556" cy="324089"/>
                        </a:xfrm>
                      </wpg:grpSpPr>
                      <wps:wsp>
                        <wps:cNvPr id="41" name="Right Arrow 41"/>
                        <wps:cNvSpPr/>
                        <wps:spPr>
                          <a:xfrm rot="10800000">
                            <a:off x="-1305153" y="314496"/>
                            <a:ext cx="2169248" cy="281458"/>
                          </a:xfrm>
                          <a:prstGeom prst="rightArrow">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TextBox 7"/>
                        <wps:cNvSpPr txBox="1"/>
                        <wps:spPr>
                          <a:xfrm>
                            <a:off x="1152097" y="324670"/>
                            <a:ext cx="1872306" cy="313915"/>
                          </a:xfrm>
                          <a:prstGeom prst="rect">
                            <a:avLst/>
                          </a:prstGeom>
                          <a:noFill/>
                        </wps:spPr>
                        <wps:txbx>
                          <w:txbxContent>
                            <w:p w14:paraId="3B806463" w14:textId="51AD47B8" w:rsidR="00D84EFA" w:rsidRPr="00BF6743" w:rsidRDefault="00D84EFA" w:rsidP="00B8190D">
                              <w:pPr>
                                <w:pStyle w:val="PaperBody"/>
                                <w:rPr>
                                  <w:color w:val="548DD4" w:themeColor="text2" w:themeTint="99"/>
                                </w:rPr>
                              </w:pPr>
                              <w:r w:rsidRPr="00BF6743">
                                <w:rPr>
                                  <w:color w:val="548DD4" w:themeColor="text2" w:themeTint="99"/>
                                </w:rPr>
                                <w:t>Enable parallelism</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id="_x0000_s1037" style="position:absolute;margin-left:125.25pt;margin-top:37.45pt;width:340.85pt;height:25.5pt;z-index:251673600;mso-width-relative:margin;mso-height-relative:margin" coordorigin="-13051,3144" coordsize="43295,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">
                <v:shape id="Right Arrow 41" o:spid="_x0000_s1038" type="#_x0000_t13" style="position:absolute;left:-13051;top:3144;width:21691;height:281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O4r8A&#10;AADbAAAADwAAAGRycy9kb3ducmV2LnhtbESPzQrCMBCE74LvEFbwpqniH9UoRRDEk38PsDRrW2w2&#10;tYm1vr0RBI/DzHzDrDatKUVDtSssKxgNIxDEqdUFZwqul91gAcJ5ZI2lZVLwJgebdbezwljbF5+o&#10;OftMBAi7GBXk3lexlC7NyaAb2oo4eDdbG/RB1pnUNb4C3JRyHEUzabDgsJBjRduc0vv5aRTsmuN7&#10;YZwePy6HpDXzdJpsD1Ol+r02WYLw1Pp/+NfeawWTEXy/hB8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Ns7ivwAAANsAAAAPAAAAAAAAAAAAAAAAAJgCAABkcnMvZG93bnJl&#10;di54bWxQSwUGAAAAAAQABAD1AAAAhAMAAAAA&#10;" adj="20199" filled="f" strokecolor="#e36c0a [2409]" strokeweight="2pt"/>
                <v:shape id="TextBox 7" o:spid="_x0000_s1039" type="#_x0000_t202" style="position:absolute;left:11520;top:3246;width:18724;height:3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14:paraId="3B806463" w14:textId="51AD47B8" w:rsidR="00D84EFA" w:rsidRPr="00BF6743" w:rsidRDefault="00D84EFA" w:rsidP="00B8190D">
                        <w:pPr>
                          <w:pStyle w:val="PaperBody"/>
                          <w:rPr>
                            <w:color w:val="548DD4" w:themeColor="text2" w:themeTint="99"/>
                          </w:rPr>
                        </w:pPr>
                        <w:r w:rsidRPr="00BF6743">
                          <w:rPr>
                            <w:color w:val="548DD4" w:themeColor="text2" w:themeTint="99"/>
                          </w:rPr>
                          <w:t>Enable parallelism</w:t>
                        </w:r>
                      </w:p>
                    </w:txbxContent>
                  </v:textbox>
                </v:shape>
              </v:group>
            </w:pict>
          </mc:Fallback>
        </mc:AlternateContent>
      </w:r>
      <w:r w:rsidR="00022FCB">
        <w:rPr>
          <w:noProof/>
          <w:lang w:val="en-AU" w:eastAsia="en-AU"/>
        </w:rPr>
        <w:drawing>
          <wp:inline distT="0" distB="0" distL="0" distR="0" wp14:anchorId="32E60BB4" wp14:editId="20002B78">
            <wp:extent cx="2952750" cy="2714625"/>
            <wp:effectExtent l="0" t="0" r="0" b="952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25314"/>
                    <a:stretch/>
                  </pic:blipFill>
                  <pic:spPr bwMode="auto">
                    <a:xfrm>
                      <a:off x="0" y="0"/>
                      <a:ext cx="2963298" cy="2724322"/>
                    </a:xfrm>
                    <a:prstGeom prst="rect">
                      <a:avLst/>
                    </a:prstGeom>
                    <a:noFill/>
                    <a:ln>
                      <a:noFill/>
                    </a:ln>
                    <a:extLst>
                      <a:ext uri="{53640926-AAD7-44D8-BBD7-CCE9431645EC}">
                        <a14:shadowObscured xmlns:a14="http://schemas.microsoft.com/office/drawing/2010/main"/>
                      </a:ext>
                    </a:extLst>
                  </pic:spPr>
                </pic:pic>
              </a:graphicData>
            </a:graphic>
          </wp:inline>
        </w:drawing>
      </w:r>
      <w:r w:rsidR="009C63E1" w:rsidRPr="009C63E1">
        <w:rPr>
          <w:noProof/>
          <w:sz w:val="18"/>
          <w:lang w:val="en-AU" w:eastAsia="en-AU"/>
        </w:rPr>
        <w:t xml:space="preserve"> </w:t>
      </w:r>
    </w:p>
    <w:p w14:paraId="3ECEF632" w14:textId="2C8DB164" w:rsidR="00022FCB" w:rsidRDefault="00540B85" w:rsidP="0076777E">
      <w:pPr>
        <w:pStyle w:val="Caption"/>
        <w:jc w:val="center"/>
        <w:rPr>
          <w:sz w:val="18"/>
        </w:rPr>
      </w:pPr>
      <w:r>
        <w:t xml:space="preserve">Figure </w:t>
      </w:r>
      <w:r w:rsidR="005F3303">
        <w:fldChar w:fldCharType="begin"/>
      </w:r>
      <w:r w:rsidR="005F3303">
        <w:instrText xml:space="preserve"> SEQ Figure \* ARABIC </w:instrText>
      </w:r>
      <w:r w:rsidR="005F3303">
        <w:fldChar w:fldCharType="separate"/>
      </w:r>
      <w:r w:rsidR="00D84EFA">
        <w:rPr>
          <w:noProof/>
        </w:rPr>
        <w:t>12</w:t>
      </w:r>
      <w:r w:rsidR="005F3303">
        <w:rPr>
          <w:noProof/>
        </w:rPr>
        <w:fldChar w:fldCharType="end"/>
      </w:r>
      <w:r>
        <w:rPr>
          <w:noProof/>
        </w:rPr>
        <w:t>:</w:t>
      </w:r>
      <w:r>
        <w:t xml:space="preserve"> Setting your GRID options in DI Studio</w:t>
      </w:r>
    </w:p>
    <w:p w14:paraId="57DF5FA3" w14:textId="56CB9079" w:rsidR="002F7915" w:rsidRDefault="002F7915" w:rsidP="002100EF">
      <w:pPr>
        <w:pStyle w:val="PaperBody"/>
      </w:pPr>
    </w:p>
    <w:p w14:paraId="0C2353E4" w14:textId="4BDEA694" w:rsidR="00022FCB" w:rsidRDefault="004B7957" w:rsidP="002100EF">
      <w:pPr>
        <w:pStyle w:val="PaperBody"/>
      </w:pPr>
      <w:r>
        <w:t xml:space="preserve">THAT’S IT!!! </w:t>
      </w:r>
      <w:r w:rsidR="00886F47">
        <w:t>EASY</w:t>
      </w:r>
      <w:r w:rsidR="00B467B0">
        <w:t>!!!</w:t>
      </w:r>
    </w:p>
    <w:p w14:paraId="76BADDE6" w14:textId="65290112" w:rsidR="003C7436" w:rsidRDefault="00E81BF3" w:rsidP="0076777E">
      <w:pPr>
        <w:pStyle w:val="PaperBody"/>
      </w:pPr>
      <w:r>
        <w:t xml:space="preserve">SAS DI Studio takes care of the generation of code and all the items we had to configure in the Base SAS sample. </w:t>
      </w:r>
      <w:r w:rsidR="004C611D">
        <w:t>W</w:t>
      </w:r>
      <w:r w:rsidR="003C7436">
        <w:t xml:space="preserve">e can now see the benefit of running jobs in parallel by the </w:t>
      </w:r>
      <w:r w:rsidR="009B4777">
        <w:t xml:space="preserve">following </w:t>
      </w:r>
      <w:r w:rsidR="003C7436">
        <w:t>image.</w:t>
      </w:r>
    </w:p>
    <w:p w14:paraId="19AEDB34" w14:textId="6C63E485" w:rsidR="0076777E" w:rsidRDefault="00666C74" w:rsidP="0076777E">
      <w:pPr>
        <w:pStyle w:val="PaperBody"/>
        <w:jc w:val="both"/>
      </w:pPr>
      <w:r>
        <w:t>The total runtime is the value of the longest running job</w:t>
      </w:r>
      <w:r w:rsidR="0076777E">
        <w:t>.</w:t>
      </w:r>
    </w:p>
    <w:p w14:paraId="7B578305" w14:textId="641C281D" w:rsidR="00666C74" w:rsidRDefault="0076777E" w:rsidP="0076777E">
      <w:pPr>
        <w:pStyle w:val="PaperBody"/>
        <w:jc w:val="center"/>
      </w:pPr>
      <w:r>
        <w:t>.</w:t>
      </w:r>
      <w:r w:rsidRPr="0076777E">
        <w:rPr>
          <w:noProof/>
          <w:lang w:val="en-AU" w:eastAsia="en-AU"/>
        </w:rPr>
        <w:t xml:space="preserve"> </w:t>
      </w:r>
      <w:r>
        <w:rPr>
          <w:noProof/>
          <w:lang w:val="en-AU" w:eastAsia="en-AU"/>
        </w:rPr>
        <w:drawing>
          <wp:inline distT="0" distB="0" distL="0" distR="0" wp14:anchorId="218F1B3C" wp14:editId="58450F2C">
            <wp:extent cx="4285418" cy="231568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9524" cy="2334118"/>
                    </a:xfrm>
                    <a:prstGeom prst="rect">
                      <a:avLst/>
                    </a:prstGeom>
                    <a:noFill/>
                  </pic:spPr>
                </pic:pic>
              </a:graphicData>
            </a:graphic>
          </wp:inline>
        </w:drawing>
      </w:r>
    </w:p>
    <w:p w14:paraId="19E41554" w14:textId="2E0481BB" w:rsidR="007D244D" w:rsidRDefault="002100EF" w:rsidP="0076777E">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13</w:t>
      </w:r>
      <w:r w:rsidR="005F3303">
        <w:rPr>
          <w:noProof/>
        </w:rPr>
        <w:fldChar w:fldCharType="end"/>
      </w:r>
      <w:r>
        <w:t xml:space="preserve"> Running jobs in parallel</w:t>
      </w:r>
    </w:p>
    <w:p w14:paraId="752C2B75" w14:textId="3A8C29A8" w:rsidR="00523083" w:rsidRDefault="00523083">
      <w:pPr>
        <w:widowControl/>
        <w:spacing w:after="0"/>
        <w:rPr>
          <w:sz w:val="20"/>
        </w:rPr>
      </w:pPr>
      <w:r>
        <w:br w:type="page"/>
      </w:r>
    </w:p>
    <w:p w14:paraId="06133BEF" w14:textId="002EEDA0" w:rsidR="00C37AC3" w:rsidRDefault="004C6852" w:rsidP="004C6852">
      <w:pPr>
        <w:pStyle w:val="Heading2"/>
      </w:pPr>
      <w:r w:rsidRPr="004C6852">
        <w:lastRenderedPageBreak/>
        <w:t>3.</w:t>
      </w:r>
      <w:r>
        <w:t xml:space="preserve"> </w:t>
      </w:r>
      <w:r w:rsidR="005B1D1D">
        <w:t xml:space="preserve">Custom code </w:t>
      </w:r>
      <w:r w:rsidR="005B1D1D" w:rsidRPr="00BB07B9">
        <w:rPr>
          <w:b w:val="0"/>
          <w:i/>
        </w:rPr>
        <w:t>– (</w:t>
      </w:r>
      <w:r w:rsidR="005B1D1D" w:rsidRPr="00905166">
        <w:rPr>
          <w:b w:val="0"/>
          <w:i/>
          <w:caps w:val="0"/>
        </w:rPr>
        <w:t>How to mimic a batch scheduler</w:t>
      </w:r>
      <w:r w:rsidR="005B1D1D" w:rsidRPr="00BB07B9">
        <w:rPr>
          <w:b w:val="0"/>
          <w:i/>
        </w:rPr>
        <w:t>)</w:t>
      </w:r>
    </w:p>
    <w:p w14:paraId="0917E837" w14:textId="7424F94C" w:rsidR="00B6139C" w:rsidRPr="00B6139C" w:rsidRDefault="00523083" w:rsidP="00B6139C">
      <w:pPr>
        <w:pStyle w:val="PaperBody"/>
      </w:pPr>
      <w:r>
        <w:t>L</w:t>
      </w:r>
      <w:r w:rsidR="000758AB">
        <w:t xml:space="preserve">et’s get into the </w:t>
      </w:r>
      <w:r w:rsidR="004C611D">
        <w:t xml:space="preserve">remainder of the </w:t>
      </w:r>
      <w:r w:rsidR="000758AB">
        <w:t>components we need to build a scheduler using SAS DI Studio.</w:t>
      </w:r>
    </w:p>
    <w:p w14:paraId="24C7FEB7" w14:textId="7C579B35" w:rsidR="00E933F2" w:rsidRDefault="00E933F2" w:rsidP="004E16C8">
      <w:pPr>
        <w:pStyle w:val="Heading3"/>
      </w:pPr>
      <w:r>
        <w:t>a. Control/Interface Table</w:t>
      </w:r>
    </w:p>
    <w:tbl>
      <w:tblPr>
        <w:tblStyle w:val="TableGrid"/>
        <w:tblW w:w="9639" w:type="dxa"/>
        <w:tblInd w:w="108" w:type="dxa"/>
        <w:tblLook w:val="04A0" w:firstRow="1" w:lastRow="0" w:firstColumn="1" w:lastColumn="0" w:noHBand="0" w:noVBand="1"/>
      </w:tblPr>
      <w:tblGrid>
        <w:gridCol w:w="3080"/>
        <w:gridCol w:w="3081"/>
        <w:gridCol w:w="3478"/>
      </w:tblGrid>
      <w:tr w:rsidR="00E933F2" w:rsidRPr="009B717C" w14:paraId="55E51CDB" w14:textId="77777777" w:rsidTr="00523083">
        <w:tc>
          <w:tcPr>
            <w:tcW w:w="3080" w:type="dxa"/>
            <w:shd w:val="clear" w:color="auto" w:fill="FABF8F" w:themeFill="accent6" w:themeFillTint="99"/>
          </w:tcPr>
          <w:p w14:paraId="7F077065" w14:textId="77777777" w:rsidR="00E933F2" w:rsidRPr="007F518E" w:rsidRDefault="00E933F2" w:rsidP="005A2F01">
            <w:pPr>
              <w:pStyle w:val="StyleBoldBefore1ptAfter2pt"/>
            </w:pPr>
            <w:r w:rsidRPr="007F518E">
              <w:t>Report Name</w:t>
            </w:r>
          </w:p>
        </w:tc>
        <w:tc>
          <w:tcPr>
            <w:tcW w:w="3081" w:type="dxa"/>
            <w:shd w:val="clear" w:color="auto" w:fill="FABF8F" w:themeFill="accent6" w:themeFillTint="99"/>
          </w:tcPr>
          <w:p w14:paraId="5B6FD1FE" w14:textId="77777777" w:rsidR="00E933F2" w:rsidRPr="007F518E" w:rsidRDefault="00E933F2" w:rsidP="005A2F01">
            <w:pPr>
              <w:pStyle w:val="StyleBoldBefore1ptAfter2pt"/>
            </w:pPr>
            <w:r w:rsidRPr="007F518E">
              <w:t>SAS program</w:t>
            </w:r>
          </w:p>
        </w:tc>
        <w:tc>
          <w:tcPr>
            <w:tcW w:w="3478" w:type="dxa"/>
            <w:shd w:val="clear" w:color="auto" w:fill="FABF8F" w:themeFill="accent6" w:themeFillTint="99"/>
          </w:tcPr>
          <w:p w14:paraId="6BD7EE7D" w14:textId="77777777" w:rsidR="00E933F2" w:rsidRPr="007F518E" w:rsidRDefault="00E933F2" w:rsidP="005A2F01">
            <w:pPr>
              <w:pStyle w:val="StyleBoldBefore1ptAfter2pt"/>
            </w:pPr>
            <w:r w:rsidRPr="007F518E">
              <w:t>Log</w:t>
            </w:r>
          </w:p>
        </w:tc>
      </w:tr>
      <w:tr w:rsidR="00E933F2" w:rsidRPr="007F518E" w14:paraId="0C179212" w14:textId="77777777" w:rsidTr="00523083">
        <w:tc>
          <w:tcPr>
            <w:tcW w:w="3080" w:type="dxa"/>
          </w:tcPr>
          <w:p w14:paraId="5190E9AE" w14:textId="77777777" w:rsidR="00E933F2" w:rsidRPr="007F518E" w:rsidRDefault="00E933F2" w:rsidP="005A2F01">
            <w:pPr>
              <w:pStyle w:val="StyleBoldBefore1ptAfter2pt"/>
              <w:rPr>
                <w:b w:val="0"/>
              </w:rPr>
            </w:pPr>
            <w:r w:rsidRPr="007F518E">
              <w:rPr>
                <w:b w:val="0"/>
              </w:rPr>
              <w:t>Johns Report</w:t>
            </w:r>
          </w:p>
        </w:tc>
        <w:tc>
          <w:tcPr>
            <w:tcW w:w="3081" w:type="dxa"/>
          </w:tcPr>
          <w:p w14:paraId="3F61962C" w14:textId="77777777" w:rsidR="00E933F2" w:rsidRPr="007F518E" w:rsidRDefault="00E933F2" w:rsidP="005A2F01">
            <w:pPr>
              <w:pStyle w:val="StyleBoldBefore1ptAfter2pt"/>
              <w:rPr>
                <w:b w:val="0"/>
              </w:rPr>
            </w:pPr>
            <w:r w:rsidRPr="007F518E">
              <w:rPr>
                <w:b w:val="0"/>
              </w:rPr>
              <w:t>F:\SAS\Programs\Pricing.sas</w:t>
            </w:r>
          </w:p>
        </w:tc>
        <w:tc>
          <w:tcPr>
            <w:tcW w:w="3478" w:type="dxa"/>
          </w:tcPr>
          <w:p w14:paraId="1DCAE749" w14:textId="77777777" w:rsidR="00E933F2" w:rsidRPr="007F518E" w:rsidRDefault="00E933F2" w:rsidP="005A2F01">
            <w:pPr>
              <w:pStyle w:val="StyleBoldBefore1ptAfter2pt"/>
              <w:rPr>
                <w:b w:val="0"/>
              </w:rPr>
            </w:pPr>
            <w:r w:rsidRPr="007F518E">
              <w:rPr>
                <w:b w:val="0"/>
              </w:rPr>
              <w:t>F:\SAS\Logs\Pricing</w:t>
            </w:r>
          </w:p>
        </w:tc>
      </w:tr>
      <w:tr w:rsidR="00E933F2" w:rsidRPr="007F518E" w14:paraId="5140E3C0" w14:textId="77777777" w:rsidTr="00523083">
        <w:tc>
          <w:tcPr>
            <w:tcW w:w="3080" w:type="dxa"/>
          </w:tcPr>
          <w:p w14:paraId="7F4B7901" w14:textId="77777777" w:rsidR="00E933F2" w:rsidRPr="007F518E" w:rsidRDefault="00E933F2" w:rsidP="005A2F01">
            <w:pPr>
              <w:pStyle w:val="StyleBoldBefore1ptAfter2pt"/>
              <w:rPr>
                <w:b w:val="0"/>
              </w:rPr>
            </w:pPr>
            <w:r w:rsidRPr="007F518E">
              <w:rPr>
                <w:b w:val="0"/>
              </w:rPr>
              <w:t>Marys Report</w:t>
            </w:r>
          </w:p>
        </w:tc>
        <w:tc>
          <w:tcPr>
            <w:tcW w:w="3081" w:type="dxa"/>
          </w:tcPr>
          <w:p w14:paraId="0D6E0B9C" w14:textId="77777777" w:rsidR="00E933F2" w:rsidRPr="007F518E" w:rsidRDefault="00E933F2" w:rsidP="005A2F01">
            <w:pPr>
              <w:pStyle w:val="StyleBoldBefore1ptAfter2pt"/>
              <w:rPr>
                <w:b w:val="0"/>
              </w:rPr>
            </w:pPr>
            <w:r w:rsidRPr="007F518E">
              <w:rPr>
                <w:b w:val="0"/>
              </w:rPr>
              <w:t>F:\SAS\Programs\Product.sas</w:t>
            </w:r>
          </w:p>
        </w:tc>
        <w:tc>
          <w:tcPr>
            <w:tcW w:w="3478" w:type="dxa"/>
          </w:tcPr>
          <w:p w14:paraId="51C0170B" w14:textId="77777777" w:rsidR="00E933F2" w:rsidRPr="007F518E" w:rsidRDefault="00E933F2" w:rsidP="005A2F01">
            <w:pPr>
              <w:pStyle w:val="StyleBoldBefore1ptAfter2pt"/>
              <w:rPr>
                <w:b w:val="0"/>
              </w:rPr>
            </w:pPr>
            <w:r w:rsidRPr="007F518E">
              <w:rPr>
                <w:b w:val="0"/>
              </w:rPr>
              <w:t>F:\SAS\Logs\Product</w:t>
            </w:r>
          </w:p>
        </w:tc>
      </w:tr>
      <w:tr w:rsidR="00E933F2" w:rsidRPr="007F518E" w14:paraId="78D72E51" w14:textId="77777777" w:rsidTr="00523083">
        <w:tc>
          <w:tcPr>
            <w:tcW w:w="3080" w:type="dxa"/>
          </w:tcPr>
          <w:p w14:paraId="416E2606" w14:textId="77777777" w:rsidR="00E933F2" w:rsidRPr="007F518E" w:rsidRDefault="00E933F2" w:rsidP="005A2F01">
            <w:pPr>
              <w:pStyle w:val="StyleBoldBefore1ptAfter2pt"/>
              <w:rPr>
                <w:b w:val="0"/>
              </w:rPr>
            </w:pPr>
            <w:r w:rsidRPr="007F518E">
              <w:rPr>
                <w:b w:val="0"/>
              </w:rPr>
              <w:t>James Report</w:t>
            </w:r>
          </w:p>
        </w:tc>
        <w:tc>
          <w:tcPr>
            <w:tcW w:w="3081" w:type="dxa"/>
          </w:tcPr>
          <w:p w14:paraId="39B595E3" w14:textId="77777777" w:rsidR="00E933F2" w:rsidRPr="007F518E" w:rsidRDefault="00E933F2" w:rsidP="005A2F01">
            <w:pPr>
              <w:pStyle w:val="StyleBoldBefore1ptAfter2pt"/>
              <w:rPr>
                <w:b w:val="0"/>
              </w:rPr>
            </w:pPr>
            <w:r w:rsidRPr="007F518E">
              <w:rPr>
                <w:b w:val="0"/>
              </w:rPr>
              <w:t>F:\SAS\Programs\Finance.sas</w:t>
            </w:r>
          </w:p>
        </w:tc>
        <w:tc>
          <w:tcPr>
            <w:tcW w:w="3478" w:type="dxa"/>
          </w:tcPr>
          <w:p w14:paraId="0643F9EA" w14:textId="77777777" w:rsidR="00E933F2" w:rsidRPr="007F518E" w:rsidRDefault="00E933F2" w:rsidP="005A2F01">
            <w:pPr>
              <w:pStyle w:val="StyleBoldBefore1ptAfter2pt"/>
              <w:keepNext/>
              <w:rPr>
                <w:b w:val="0"/>
              </w:rPr>
            </w:pPr>
            <w:r w:rsidRPr="007F518E">
              <w:rPr>
                <w:b w:val="0"/>
              </w:rPr>
              <w:t>F:\SAS\Logs\Finance</w:t>
            </w:r>
          </w:p>
        </w:tc>
      </w:tr>
    </w:tbl>
    <w:p w14:paraId="3BD790EB" w14:textId="77777777" w:rsidR="002F7915" w:rsidRDefault="002F7915" w:rsidP="00E933F2">
      <w:pPr>
        <w:pStyle w:val="PaperBody"/>
        <w:rPr>
          <w:b/>
        </w:rPr>
      </w:pPr>
    </w:p>
    <w:p w14:paraId="7218CEFC" w14:textId="77777777" w:rsidR="00E933F2" w:rsidRPr="00E933F2" w:rsidRDefault="00E933F2" w:rsidP="00A133ED">
      <w:pPr>
        <w:pStyle w:val="PaperBody"/>
        <w:jc w:val="center"/>
        <w:rPr>
          <w:b/>
        </w:rPr>
      </w:pPr>
      <w:r w:rsidRPr="00E933F2">
        <w:rPr>
          <w:b/>
        </w:rPr>
        <w:t xml:space="preserve">Table </w:t>
      </w:r>
      <w:r w:rsidRPr="00E933F2">
        <w:rPr>
          <w:b/>
        </w:rPr>
        <w:fldChar w:fldCharType="begin"/>
      </w:r>
      <w:r w:rsidRPr="00E933F2">
        <w:rPr>
          <w:b/>
        </w:rPr>
        <w:instrText xml:space="preserve"> SEQ Table \* ARABIC </w:instrText>
      </w:r>
      <w:r w:rsidRPr="00E933F2">
        <w:rPr>
          <w:b/>
        </w:rPr>
        <w:fldChar w:fldCharType="separate"/>
      </w:r>
      <w:r w:rsidR="00D84EFA">
        <w:rPr>
          <w:b/>
          <w:noProof/>
        </w:rPr>
        <w:t>1</w:t>
      </w:r>
      <w:r w:rsidRPr="00E933F2">
        <w:rPr>
          <w:b/>
          <w:noProof/>
        </w:rPr>
        <w:fldChar w:fldCharType="end"/>
      </w:r>
      <w:r w:rsidRPr="00E933F2">
        <w:rPr>
          <w:b/>
        </w:rPr>
        <w:t xml:space="preserve"> Control Table</w:t>
      </w:r>
    </w:p>
    <w:p w14:paraId="47EA446D" w14:textId="082AC0D6" w:rsidR="00E933F2" w:rsidRPr="00E933F2" w:rsidRDefault="00E933F2" w:rsidP="0076777E">
      <w:pPr>
        <w:pStyle w:val="PaperBody"/>
        <w:jc w:val="both"/>
      </w:pPr>
      <w:r>
        <w:t>Registered in a SAS dataset are the programs we want to run, we give it a name and where we want our logs to be saved.</w:t>
      </w:r>
      <w:r w:rsidR="000758AB">
        <w:t xml:space="preserve"> We have three iterations (John, Mary and James Reports) and three different parameters (“Report Name”, “SAS Program” and “Log”) we can parse.</w:t>
      </w:r>
      <w:r>
        <w:t xml:space="preserve"> </w:t>
      </w:r>
    </w:p>
    <w:p w14:paraId="4D65111D" w14:textId="11B40324" w:rsidR="004E16C8" w:rsidRPr="004E16C8" w:rsidRDefault="00E933F2" w:rsidP="004E16C8">
      <w:pPr>
        <w:pStyle w:val="Heading3"/>
      </w:pPr>
      <w:r>
        <w:t>b</w:t>
      </w:r>
      <w:r w:rsidR="004E16C8">
        <w:t xml:space="preserve">. </w:t>
      </w:r>
      <w:r w:rsidR="004E16C8" w:rsidRPr="004E16C8">
        <w:t>Batch Server Command Line</w:t>
      </w:r>
    </w:p>
    <w:p w14:paraId="61CEA38B" w14:textId="77777777" w:rsidR="0044443F" w:rsidRDefault="000758AB" w:rsidP="0076777E">
      <w:pPr>
        <w:pStyle w:val="PaperBody"/>
        <w:jc w:val="both"/>
        <w:rPr>
          <w:rFonts w:cs="Arial"/>
        </w:rPr>
      </w:pPr>
      <w:r>
        <w:rPr>
          <w:rFonts w:cs="Arial"/>
        </w:rPr>
        <w:t xml:space="preserve">Each </w:t>
      </w:r>
      <w:r w:rsidR="006D0572">
        <w:rPr>
          <w:rFonts w:cs="Arial"/>
        </w:rPr>
        <w:t>Report we run must be run as a v</w:t>
      </w:r>
      <w:r>
        <w:rPr>
          <w:rFonts w:cs="Arial"/>
        </w:rPr>
        <w:t xml:space="preserve">anilla session using the appropriate SAS executable to run the report code. </w:t>
      </w:r>
    </w:p>
    <w:p w14:paraId="5D3CEE35" w14:textId="6A62F18A" w:rsidR="002F7915" w:rsidRPr="002F7915" w:rsidRDefault="000758AB" w:rsidP="0076777E">
      <w:pPr>
        <w:pStyle w:val="PaperBody"/>
        <w:jc w:val="both"/>
        <w:rPr>
          <w:rFonts w:cs="Arial"/>
        </w:rPr>
        <w:sectPr w:rsidR="002F7915" w:rsidRPr="002F7915" w:rsidSect="008D22B8">
          <w:endnotePr>
            <w:numFmt w:val="decimal"/>
          </w:endnotePr>
          <w:type w:val="continuous"/>
          <w:pgSz w:w="12240" w:h="15840" w:code="1"/>
          <w:pgMar w:top="1440" w:right="1440" w:bottom="1440" w:left="1440" w:header="720" w:footer="720" w:gutter="0"/>
          <w:cols w:space="720"/>
          <w:titlePg/>
        </w:sectPr>
      </w:pPr>
      <w:r>
        <w:rPr>
          <w:rFonts w:cs="Arial"/>
        </w:rPr>
        <w:t xml:space="preserve">We will use the SAS Batch command line as created in SAS Management Console. </w:t>
      </w:r>
      <w:r w:rsidR="004E16C8">
        <w:rPr>
          <w:rFonts w:cs="Arial"/>
        </w:rPr>
        <w:t xml:space="preserve">To find </w:t>
      </w:r>
      <w:r>
        <w:rPr>
          <w:rFonts w:cs="Arial"/>
        </w:rPr>
        <w:t>the command line to execute</w:t>
      </w:r>
      <w:r w:rsidR="004E16C8">
        <w:rPr>
          <w:rFonts w:cs="Arial"/>
        </w:rPr>
        <w:t xml:space="preserve"> do the following</w:t>
      </w:r>
      <w:r w:rsidR="002F7915">
        <w:rPr>
          <w:rFonts w:cs="Arial"/>
        </w:rPr>
        <w:t>:</w:t>
      </w:r>
    </w:p>
    <w:p w14:paraId="6E3E0B2A" w14:textId="4ED1AF3F" w:rsidR="00C37AC3" w:rsidRPr="00AC5643" w:rsidRDefault="00C37AC3" w:rsidP="0076777E">
      <w:pPr>
        <w:pStyle w:val="PaperBody"/>
        <w:numPr>
          <w:ilvl w:val="0"/>
          <w:numId w:val="7"/>
        </w:numPr>
        <w:jc w:val="both"/>
      </w:pPr>
      <w:r w:rsidRPr="00AC5643">
        <w:lastRenderedPageBreak/>
        <w:t>Go to SAS Management Console</w:t>
      </w:r>
    </w:p>
    <w:p w14:paraId="0E0DB6EE" w14:textId="50A59463" w:rsidR="00C37AC3" w:rsidRPr="00AC5643" w:rsidRDefault="00C05245" w:rsidP="0076777E">
      <w:pPr>
        <w:pStyle w:val="PaperBody"/>
        <w:numPr>
          <w:ilvl w:val="0"/>
          <w:numId w:val="7"/>
        </w:numPr>
        <w:jc w:val="both"/>
      </w:pPr>
      <w:r>
        <w:t>Under Server Plugin e</w:t>
      </w:r>
      <w:r w:rsidR="00C37AC3" w:rsidRPr="00AC5643">
        <w:t xml:space="preserve">xpand </w:t>
      </w:r>
      <w:r>
        <w:t>“</w:t>
      </w:r>
      <w:r w:rsidR="00C37AC3" w:rsidRPr="00AC5643">
        <w:t>SAS Batch Server</w:t>
      </w:r>
      <w:r>
        <w:t>” and Right C</w:t>
      </w:r>
      <w:r w:rsidR="00C37AC3" w:rsidRPr="00AC5643">
        <w:t xml:space="preserve">lick </w:t>
      </w:r>
      <w:r>
        <w:t>“</w:t>
      </w:r>
      <w:r w:rsidR="00C37AC3" w:rsidRPr="00AC5643">
        <w:t>SAS Data Step Batch Server</w:t>
      </w:r>
      <w:r>
        <w:t>”</w:t>
      </w:r>
      <w:r w:rsidR="00C37AC3" w:rsidRPr="00AC5643">
        <w:t xml:space="preserve"> and click </w:t>
      </w:r>
      <w:r>
        <w:t>“</w:t>
      </w:r>
      <w:r w:rsidR="00C37AC3" w:rsidRPr="00AC5643">
        <w:t>Properties</w:t>
      </w:r>
      <w:r>
        <w:t>” and c</w:t>
      </w:r>
      <w:r w:rsidR="00C37AC3" w:rsidRPr="00AC5643">
        <w:t xml:space="preserve">lick </w:t>
      </w:r>
      <w:r>
        <w:t>“</w:t>
      </w:r>
      <w:r w:rsidR="00C37AC3" w:rsidRPr="00AC5643">
        <w:t>Options</w:t>
      </w:r>
      <w:r>
        <w:t>”</w:t>
      </w:r>
    </w:p>
    <w:p w14:paraId="08D563FC" w14:textId="77777777" w:rsidR="00AC5643" w:rsidRDefault="00C37AC3" w:rsidP="00AC5643">
      <w:pPr>
        <w:pStyle w:val="Caption"/>
        <w:keepNext/>
      </w:pPr>
      <w:r>
        <w:rPr>
          <w:noProof/>
          <w:lang w:val="en-AU" w:eastAsia="en-AU"/>
        </w:rPr>
        <w:lastRenderedPageBreak/>
        <w:drawing>
          <wp:inline distT="0" distB="0" distL="0" distR="0" wp14:anchorId="253F3815" wp14:editId="25694010">
            <wp:extent cx="3048000" cy="171019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710190"/>
                    </a:xfrm>
                    <a:prstGeom prst="rect">
                      <a:avLst/>
                    </a:prstGeom>
                    <a:noFill/>
                    <a:ln>
                      <a:noFill/>
                    </a:ln>
                  </pic:spPr>
                </pic:pic>
              </a:graphicData>
            </a:graphic>
          </wp:inline>
        </w:drawing>
      </w:r>
    </w:p>
    <w:p w14:paraId="4E99F5DC" w14:textId="77777777" w:rsidR="002F7915" w:rsidRDefault="002F7915" w:rsidP="00AC5643">
      <w:pPr>
        <w:pStyle w:val="Caption"/>
        <w:sectPr w:rsidR="002F7915" w:rsidSect="00523083">
          <w:endnotePr>
            <w:numFmt w:val="decimal"/>
          </w:endnotePr>
          <w:type w:val="continuous"/>
          <w:pgSz w:w="12240" w:h="15840" w:code="1"/>
          <w:pgMar w:top="1440" w:right="1440" w:bottom="1440" w:left="1440" w:header="720" w:footer="720" w:gutter="0"/>
          <w:cols w:num="2" w:space="332"/>
          <w:titlePg/>
        </w:sectPr>
      </w:pPr>
    </w:p>
    <w:p w14:paraId="10F79B73" w14:textId="058B5DCB" w:rsidR="00C37AC3" w:rsidRDefault="00540B85" w:rsidP="00A133ED">
      <w:pPr>
        <w:pStyle w:val="Caption"/>
        <w:jc w:val="center"/>
      </w:pPr>
      <w:r>
        <w:lastRenderedPageBreak/>
        <w:t xml:space="preserve">Figure </w:t>
      </w:r>
      <w:r w:rsidR="005F3303">
        <w:fldChar w:fldCharType="begin"/>
      </w:r>
      <w:r w:rsidR="005F3303">
        <w:instrText xml:space="preserve"> SEQ Figure \* ARABIC </w:instrText>
      </w:r>
      <w:r w:rsidR="005F3303">
        <w:fldChar w:fldCharType="separate"/>
      </w:r>
      <w:r w:rsidR="00D84EFA">
        <w:rPr>
          <w:noProof/>
        </w:rPr>
        <w:t>14</w:t>
      </w:r>
      <w:r w:rsidR="005F3303">
        <w:rPr>
          <w:noProof/>
        </w:rPr>
        <w:fldChar w:fldCharType="end"/>
      </w:r>
      <w:r>
        <w:rPr>
          <w:noProof/>
        </w:rPr>
        <w:t>:</w:t>
      </w:r>
      <w:r>
        <w:t xml:space="preserve"> SAS Batch Server configuration</w:t>
      </w:r>
    </w:p>
    <w:p w14:paraId="14E79A95" w14:textId="7956B8DD" w:rsidR="004E16C8" w:rsidRDefault="004E16C8" w:rsidP="0076777E">
      <w:pPr>
        <w:pStyle w:val="PaperBody"/>
        <w:jc w:val="both"/>
        <w:rPr>
          <w:rFonts w:cs="Arial"/>
        </w:rPr>
      </w:pPr>
      <w:r>
        <w:rPr>
          <w:rFonts w:cs="Arial"/>
        </w:rPr>
        <w:t xml:space="preserve">We expand the command line to include entries from our control table as parameters </w:t>
      </w:r>
      <w:r w:rsidR="000758AB">
        <w:rPr>
          <w:rFonts w:cs="Arial"/>
        </w:rPr>
        <w:t>and we can add a few parameters of our own.</w:t>
      </w:r>
    </w:p>
    <w:p w14:paraId="4C27D921" w14:textId="4829EB56" w:rsidR="00C37AC3" w:rsidRPr="00C37AC3" w:rsidRDefault="000758AB" w:rsidP="0076777E">
      <w:pPr>
        <w:pStyle w:val="PaperBody"/>
        <w:jc w:val="both"/>
        <w:rPr>
          <w:rFonts w:cs="Arial"/>
        </w:rPr>
      </w:pPr>
      <w:r>
        <w:rPr>
          <w:rFonts w:cs="Arial"/>
        </w:rPr>
        <w:t>W</w:t>
      </w:r>
      <w:r w:rsidR="00C37AC3" w:rsidRPr="00C37AC3">
        <w:rPr>
          <w:rFonts w:cs="Arial"/>
        </w:rPr>
        <w:t xml:space="preserve">e </w:t>
      </w:r>
      <w:r>
        <w:rPr>
          <w:rFonts w:cs="Arial"/>
        </w:rPr>
        <w:t>will</w:t>
      </w:r>
      <w:r w:rsidR="00C37AC3" w:rsidRPr="00C37AC3">
        <w:rPr>
          <w:rFonts w:cs="Arial"/>
        </w:rPr>
        <w:t xml:space="preserve"> </w:t>
      </w:r>
      <w:r w:rsidR="00AC5643" w:rsidRPr="00C37AC3">
        <w:rPr>
          <w:rFonts w:cs="Arial"/>
        </w:rPr>
        <w:t>parameterize</w:t>
      </w:r>
      <w:r w:rsidR="00C37AC3" w:rsidRPr="00C37AC3">
        <w:rPr>
          <w:rFonts w:cs="Arial"/>
        </w:rPr>
        <w:t xml:space="preserve"> the following </w:t>
      </w:r>
      <w:r w:rsidR="004C611D">
        <w:rPr>
          <w:rFonts w:cs="Arial"/>
        </w:rPr>
        <w:t>with command line switches:</w:t>
      </w:r>
    </w:p>
    <w:p w14:paraId="2FC1A506" w14:textId="4D0F9616" w:rsidR="00C37AC3" w:rsidRPr="00C37AC3" w:rsidRDefault="00C37AC3" w:rsidP="0076777E">
      <w:pPr>
        <w:pStyle w:val="PaperBody"/>
        <w:numPr>
          <w:ilvl w:val="0"/>
          <w:numId w:val="5"/>
        </w:numPr>
        <w:jc w:val="both"/>
        <w:rPr>
          <w:rFonts w:cs="Arial"/>
        </w:rPr>
      </w:pPr>
      <w:r w:rsidRPr="00C37AC3">
        <w:rPr>
          <w:rFonts w:cs="Arial"/>
        </w:rPr>
        <w:t>SAS program to run</w:t>
      </w:r>
      <w:r w:rsidR="004E16C8">
        <w:rPr>
          <w:rFonts w:cs="Arial"/>
        </w:rPr>
        <w:t xml:space="preserve"> (after –sysin switch)</w:t>
      </w:r>
    </w:p>
    <w:p w14:paraId="002E4604" w14:textId="1AB1D28D" w:rsidR="00C37AC3" w:rsidRDefault="00C37AC3" w:rsidP="0076777E">
      <w:pPr>
        <w:pStyle w:val="PaperBody"/>
        <w:numPr>
          <w:ilvl w:val="0"/>
          <w:numId w:val="5"/>
        </w:numPr>
        <w:jc w:val="both"/>
        <w:rPr>
          <w:rFonts w:cs="Arial"/>
        </w:rPr>
      </w:pPr>
      <w:r w:rsidRPr="00C37AC3">
        <w:rPr>
          <w:rFonts w:cs="Arial"/>
        </w:rPr>
        <w:t>Log location and name</w:t>
      </w:r>
      <w:r w:rsidR="004E16C8">
        <w:rPr>
          <w:rFonts w:cs="Arial"/>
        </w:rPr>
        <w:t xml:space="preserve"> (after –log switch)</w:t>
      </w:r>
    </w:p>
    <w:p w14:paraId="32E7304F" w14:textId="133D4225" w:rsidR="004E16C8" w:rsidRDefault="004E16C8" w:rsidP="0076777E">
      <w:pPr>
        <w:pStyle w:val="PaperBody"/>
        <w:numPr>
          <w:ilvl w:val="0"/>
          <w:numId w:val="5"/>
        </w:numPr>
        <w:jc w:val="both"/>
        <w:rPr>
          <w:rFonts w:cs="Arial"/>
        </w:rPr>
      </w:pPr>
      <w:r>
        <w:rPr>
          <w:rFonts w:cs="Arial"/>
        </w:rPr>
        <w:t>Additional switches, like –noxcmd</w:t>
      </w:r>
      <w:r w:rsidR="000758AB">
        <w:rPr>
          <w:rFonts w:cs="Arial"/>
        </w:rPr>
        <w:t xml:space="preserve"> (for security reasons)</w:t>
      </w:r>
    </w:p>
    <w:p w14:paraId="799D17F4" w14:textId="3345235D" w:rsidR="00676D61" w:rsidRDefault="00DB3DBE" w:rsidP="00523083">
      <w:pPr>
        <w:pStyle w:val="PaperBody"/>
        <w:keepNext/>
      </w:pPr>
      <w:r>
        <w:rPr>
          <w:noProof/>
          <w:lang w:val="en-AU" w:eastAsia="en-AU"/>
        </w:rPr>
        <w:drawing>
          <wp:inline distT="0" distB="0" distL="0" distR="0" wp14:anchorId="7E6A6426" wp14:editId="67D3C472">
            <wp:extent cx="6048375" cy="63984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9036"/>
                    <a:stretch/>
                  </pic:blipFill>
                  <pic:spPr bwMode="auto">
                    <a:xfrm>
                      <a:off x="0" y="0"/>
                      <a:ext cx="6061504" cy="641237"/>
                    </a:xfrm>
                    <a:prstGeom prst="rect">
                      <a:avLst/>
                    </a:prstGeom>
                    <a:ln>
                      <a:noFill/>
                    </a:ln>
                    <a:extLst>
                      <a:ext uri="{53640926-AAD7-44D8-BBD7-CCE9431645EC}">
                        <a14:shadowObscured xmlns:a14="http://schemas.microsoft.com/office/drawing/2010/main"/>
                      </a:ext>
                    </a:extLst>
                  </pic:spPr>
                </pic:pic>
              </a:graphicData>
            </a:graphic>
          </wp:inline>
        </w:drawing>
      </w:r>
    </w:p>
    <w:p w14:paraId="1A06732A" w14:textId="03AFE6D0" w:rsidR="00C37AC3" w:rsidRDefault="00676D61" w:rsidP="002F7915">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15</w:t>
      </w:r>
      <w:r w:rsidR="005F3303">
        <w:rPr>
          <w:noProof/>
        </w:rPr>
        <w:fldChar w:fldCharType="end"/>
      </w:r>
      <w:r>
        <w:t xml:space="preserve"> SAS batch command line</w:t>
      </w:r>
    </w:p>
    <w:p w14:paraId="735A47A8" w14:textId="77777777" w:rsidR="00523083" w:rsidRPr="00523083" w:rsidRDefault="00523083" w:rsidP="00523083">
      <w:pPr>
        <w:pStyle w:val="PaperBody"/>
      </w:pPr>
    </w:p>
    <w:p w14:paraId="00D8528E" w14:textId="71E95A5E" w:rsidR="00C37AC3" w:rsidRPr="004C6852" w:rsidRDefault="00671723" w:rsidP="004C6852">
      <w:pPr>
        <w:pStyle w:val="Heading3"/>
      </w:pPr>
      <w:r>
        <w:lastRenderedPageBreak/>
        <w:t>c</w:t>
      </w:r>
      <w:r w:rsidR="004E16C8">
        <w:t>. Assigning Dependencies</w:t>
      </w:r>
    </w:p>
    <w:p w14:paraId="3AA6A130" w14:textId="77777777" w:rsidR="004C611D" w:rsidRDefault="00C37AC3" w:rsidP="007F518E">
      <w:pPr>
        <w:pStyle w:val="PaperBody"/>
      </w:pPr>
      <w:r>
        <w:t xml:space="preserve">We need to instruct </w:t>
      </w:r>
      <w:r w:rsidR="00BF5498">
        <w:t>SAS DI Studio the</w:t>
      </w:r>
      <w:r w:rsidR="005772F5">
        <w:t xml:space="preserve"> order </w:t>
      </w:r>
      <w:r w:rsidR="00BE58E2">
        <w:t xml:space="preserve">in which </w:t>
      </w:r>
      <w:r w:rsidR="00BF5498">
        <w:t xml:space="preserve">we want it </w:t>
      </w:r>
      <w:r>
        <w:t xml:space="preserve">to run the </w:t>
      </w:r>
      <w:r w:rsidR="005772F5">
        <w:t xml:space="preserve">SAS </w:t>
      </w:r>
      <w:r>
        <w:t xml:space="preserve">programs. </w:t>
      </w:r>
    </w:p>
    <w:p w14:paraId="05E3BD33" w14:textId="25827E17" w:rsidR="00C37AC3" w:rsidRDefault="00C37AC3" w:rsidP="007F518E">
      <w:pPr>
        <w:pStyle w:val="PaperBody"/>
      </w:pPr>
      <w:r>
        <w:t>Let’s start b</w:t>
      </w:r>
      <w:r w:rsidR="004C611D">
        <w:t>y numbering the programs to run sequentially as “Report ID”.</w:t>
      </w:r>
    </w:p>
    <w:p w14:paraId="160CB622" w14:textId="26E1E14A" w:rsidR="00E933F2" w:rsidRDefault="00E933F2" w:rsidP="007F518E">
      <w:pPr>
        <w:pStyle w:val="PaperBody"/>
      </w:pPr>
      <w:r>
        <w:t>We add a new column</w:t>
      </w:r>
      <w:r w:rsidR="00671723">
        <w:t xml:space="preserve"> called</w:t>
      </w:r>
      <w:r>
        <w:t xml:space="preserve"> “Depends On” that relates to the “R</w:t>
      </w:r>
      <w:r w:rsidR="00B91421">
        <w:t>eport ID” a report is depending</w:t>
      </w:r>
      <w:r w:rsidR="00BE58E2">
        <w:t xml:space="preserve"> on</w:t>
      </w:r>
      <w:r w:rsidR="00B91421">
        <w:t xml:space="preserve">. </w:t>
      </w:r>
    </w:p>
    <w:p w14:paraId="699018AD" w14:textId="3C74F5D2" w:rsidR="00B91421" w:rsidRDefault="00BF5498" w:rsidP="007F518E">
      <w:pPr>
        <w:pStyle w:val="PaperBody"/>
      </w:pPr>
      <w:r>
        <w:t>“</w:t>
      </w:r>
      <w:r w:rsidR="00B91421">
        <w:t>Depends On</w:t>
      </w:r>
      <w:r>
        <w:t>”</w:t>
      </w:r>
      <w:r w:rsidR="00B91421">
        <w:t xml:space="preserve"> and </w:t>
      </w:r>
      <w:r>
        <w:t>“</w:t>
      </w:r>
      <w:r w:rsidR="00B91421">
        <w:t>Report ID</w:t>
      </w:r>
      <w:r>
        <w:t>”</w:t>
      </w:r>
      <w:r w:rsidR="00B91421">
        <w:t xml:space="preserve"> are new parameters that we can now parse</w:t>
      </w:r>
    </w:p>
    <w:tbl>
      <w:tblPr>
        <w:tblStyle w:val="TableGrid"/>
        <w:tblW w:w="9781" w:type="dxa"/>
        <w:tblInd w:w="250" w:type="dxa"/>
        <w:tblLook w:val="04A0" w:firstRow="1" w:lastRow="0" w:firstColumn="1" w:lastColumn="0" w:noHBand="0" w:noVBand="1"/>
      </w:tblPr>
      <w:tblGrid>
        <w:gridCol w:w="1036"/>
        <w:gridCol w:w="1616"/>
        <w:gridCol w:w="2909"/>
        <w:gridCol w:w="2661"/>
        <w:gridCol w:w="1559"/>
      </w:tblGrid>
      <w:tr w:rsidR="00C37AC3" w:rsidRPr="009B717C" w14:paraId="41C8EBC2" w14:textId="77777777" w:rsidTr="00030F5F">
        <w:trPr>
          <w:tblHeader/>
        </w:trPr>
        <w:tc>
          <w:tcPr>
            <w:tcW w:w="1036" w:type="dxa"/>
            <w:shd w:val="clear" w:color="auto" w:fill="FABF8F" w:themeFill="accent6" w:themeFillTint="99"/>
          </w:tcPr>
          <w:p w14:paraId="0CDDF611" w14:textId="77777777" w:rsidR="00C37AC3" w:rsidRPr="009B717C" w:rsidRDefault="00C37AC3" w:rsidP="00523083">
            <w:pPr>
              <w:spacing w:after="0"/>
              <w:rPr>
                <w:b/>
              </w:rPr>
            </w:pPr>
            <w:r>
              <w:rPr>
                <w:b/>
              </w:rPr>
              <w:t>Report ID</w:t>
            </w:r>
          </w:p>
        </w:tc>
        <w:tc>
          <w:tcPr>
            <w:tcW w:w="1616" w:type="dxa"/>
            <w:shd w:val="clear" w:color="auto" w:fill="FABF8F" w:themeFill="accent6" w:themeFillTint="99"/>
          </w:tcPr>
          <w:p w14:paraId="3A35B36A" w14:textId="77777777" w:rsidR="00C37AC3" w:rsidRPr="009B717C" w:rsidRDefault="00C37AC3" w:rsidP="00523083">
            <w:pPr>
              <w:spacing w:after="0"/>
              <w:rPr>
                <w:b/>
              </w:rPr>
            </w:pPr>
            <w:r w:rsidRPr="009B717C">
              <w:rPr>
                <w:b/>
              </w:rPr>
              <w:t>Report Name</w:t>
            </w:r>
          </w:p>
        </w:tc>
        <w:tc>
          <w:tcPr>
            <w:tcW w:w="2909" w:type="dxa"/>
            <w:shd w:val="clear" w:color="auto" w:fill="FABF8F" w:themeFill="accent6" w:themeFillTint="99"/>
          </w:tcPr>
          <w:p w14:paraId="3930BDC9" w14:textId="77777777" w:rsidR="00C37AC3" w:rsidRPr="009B717C" w:rsidRDefault="00C37AC3" w:rsidP="00523083">
            <w:pPr>
              <w:spacing w:after="0"/>
              <w:rPr>
                <w:b/>
              </w:rPr>
            </w:pPr>
            <w:r w:rsidRPr="009B717C">
              <w:rPr>
                <w:b/>
              </w:rPr>
              <w:t>SAS program</w:t>
            </w:r>
          </w:p>
        </w:tc>
        <w:tc>
          <w:tcPr>
            <w:tcW w:w="2661" w:type="dxa"/>
            <w:shd w:val="clear" w:color="auto" w:fill="FABF8F" w:themeFill="accent6" w:themeFillTint="99"/>
          </w:tcPr>
          <w:p w14:paraId="1DED90A1" w14:textId="77777777" w:rsidR="00C37AC3" w:rsidRPr="009B717C" w:rsidRDefault="00C37AC3" w:rsidP="00523083">
            <w:pPr>
              <w:spacing w:after="0"/>
              <w:rPr>
                <w:b/>
              </w:rPr>
            </w:pPr>
            <w:r w:rsidRPr="009B717C">
              <w:rPr>
                <w:b/>
              </w:rPr>
              <w:t>Log</w:t>
            </w:r>
          </w:p>
        </w:tc>
        <w:tc>
          <w:tcPr>
            <w:tcW w:w="1559" w:type="dxa"/>
            <w:shd w:val="clear" w:color="auto" w:fill="FABF8F" w:themeFill="accent6" w:themeFillTint="99"/>
          </w:tcPr>
          <w:p w14:paraId="3DD22457" w14:textId="77777777" w:rsidR="00C37AC3" w:rsidRPr="009B717C" w:rsidRDefault="00C37AC3" w:rsidP="00523083">
            <w:pPr>
              <w:spacing w:after="0"/>
              <w:rPr>
                <w:b/>
              </w:rPr>
            </w:pPr>
            <w:r>
              <w:rPr>
                <w:b/>
              </w:rPr>
              <w:t>Depends On</w:t>
            </w:r>
          </w:p>
        </w:tc>
      </w:tr>
      <w:tr w:rsidR="00C37AC3" w14:paraId="48CC8692" w14:textId="77777777" w:rsidTr="00030F5F">
        <w:trPr>
          <w:tblHeader/>
        </w:trPr>
        <w:tc>
          <w:tcPr>
            <w:tcW w:w="1036" w:type="dxa"/>
          </w:tcPr>
          <w:p w14:paraId="54093643" w14:textId="77777777" w:rsidR="00C37AC3" w:rsidRDefault="00C37AC3" w:rsidP="00523083">
            <w:pPr>
              <w:spacing w:before="60" w:after="60"/>
            </w:pPr>
            <w:r w:rsidRPr="00E933F2">
              <w:rPr>
                <w:highlight w:val="yellow"/>
              </w:rPr>
              <w:t>1</w:t>
            </w:r>
          </w:p>
        </w:tc>
        <w:tc>
          <w:tcPr>
            <w:tcW w:w="1616" w:type="dxa"/>
          </w:tcPr>
          <w:p w14:paraId="00737871" w14:textId="77777777" w:rsidR="00C37AC3" w:rsidRDefault="00C37AC3" w:rsidP="00523083">
            <w:pPr>
              <w:spacing w:before="60" w:after="60"/>
            </w:pPr>
            <w:r>
              <w:t>Johns Report</w:t>
            </w:r>
          </w:p>
        </w:tc>
        <w:tc>
          <w:tcPr>
            <w:tcW w:w="2909" w:type="dxa"/>
          </w:tcPr>
          <w:p w14:paraId="68E04131" w14:textId="77777777" w:rsidR="00C37AC3" w:rsidRDefault="00C37AC3" w:rsidP="00523083">
            <w:pPr>
              <w:spacing w:before="60" w:after="60"/>
            </w:pPr>
            <w:r>
              <w:t>F:\SAS\Programs\Pricing.sas</w:t>
            </w:r>
          </w:p>
        </w:tc>
        <w:tc>
          <w:tcPr>
            <w:tcW w:w="2661" w:type="dxa"/>
          </w:tcPr>
          <w:p w14:paraId="7E31F334" w14:textId="77777777" w:rsidR="00C37AC3" w:rsidRDefault="00C37AC3" w:rsidP="00523083">
            <w:pPr>
              <w:spacing w:before="60" w:after="60"/>
            </w:pPr>
            <w:r>
              <w:t>F:\SAS\Logs\Pricing</w:t>
            </w:r>
          </w:p>
        </w:tc>
        <w:tc>
          <w:tcPr>
            <w:tcW w:w="1559" w:type="dxa"/>
          </w:tcPr>
          <w:p w14:paraId="5D4C079A" w14:textId="77777777" w:rsidR="00C37AC3" w:rsidRPr="007113BB" w:rsidRDefault="00C37AC3" w:rsidP="00523083">
            <w:pPr>
              <w:spacing w:before="60" w:after="60"/>
              <w:rPr>
                <w:highlight w:val="yellow"/>
              </w:rPr>
            </w:pPr>
          </w:p>
        </w:tc>
      </w:tr>
      <w:tr w:rsidR="00C37AC3" w14:paraId="4D454072" w14:textId="77777777" w:rsidTr="00030F5F">
        <w:trPr>
          <w:tblHeader/>
        </w:trPr>
        <w:tc>
          <w:tcPr>
            <w:tcW w:w="1036" w:type="dxa"/>
          </w:tcPr>
          <w:p w14:paraId="695370E5" w14:textId="77777777" w:rsidR="00C37AC3" w:rsidRDefault="00C37AC3" w:rsidP="00523083">
            <w:pPr>
              <w:spacing w:before="60" w:after="60"/>
            </w:pPr>
            <w:r>
              <w:t>2</w:t>
            </w:r>
          </w:p>
        </w:tc>
        <w:tc>
          <w:tcPr>
            <w:tcW w:w="1616" w:type="dxa"/>
          </w:tcPr>
          <w:p w14:paraId="411EE393" w14:textId="77777777" w:rsidR="00C37AC3" w:rsidRDefault="00C37AC3" w:rsidP="00523083">
            <w:pPr>
              <w:spacing w:before="60" w:after="60"/>
            </w:pPr>
            <w:r>
              <w:t>Marys Report</w:t>
            </w:r>
          </w:p>
        </w:tc>
        <w:tc>
          <w:tcPr>
            <w:tcW w:w="2909" w:type="dxa"/>
          </w:tcPr>
          <w:p w14:paraId="590D44D5" w14:textId="77777777" w:rsidR="00C37AC3" w:rsidRDefault="00C37AC3" w:rsidP="00523083">
            <w:pPr>
              <w:spacing w:before="60" w:after="60"/>
            </w:pPr>
            <w:r>
              <w:t>F:\SAS\Programs\Product.sas</w:t>
            </w:r>
          </w:p>
        </w:tc>
        <w:tc>
          <w:tcPr>
            <w:tcW w:w="2661" w:type="dxa"/>
          </w:tcPr>
          <w:p w14:paraId="6D1695B0" w14:textId="77777777" w:rsidR="00C37AC3" w:rsidRDefault="00C37AC3" w:rsidP="00523083">
            <w:pPr>
              <w:spacing w:before="60" w:after="60"/>
            </w:pPr>
            <w:r>
              <w:t>F:\SAS\Logs\Product</w:t>
            </w:r>
          </w:p>
        </w:tc>
        <w:tc>
          <w:tcPr>
            <w:tcW w:w="1559" w:type="dxa"/>
          </w:tcPr>
          <w:p w14:paraId="167979E0" w14:textId="77777777" w:rsidR="00C37AC3" w:rsidRPr="007113BB" w:rsidRDefault="00C37AC3" w:rsidP="00523083">
            <w:pPr>
              <w:spacing w:before="60" w:after="60"/>
              <w:rPr>
                <w:highlight w:val="yellow"/>
              </w:rPr>
            </w:pPr>
            <w:r w:rsidRPr="007113BB">
              <w:rPr>
                <w:highlight w:val="yellow"/>
              </w:rPr>
              <w:t>1</w:t>
            </w:r>
          </w:p>
        </w:tc>
      </w:tr>
      <w:tr w:rsidR="00C37AC3" w14:paraId="7D90762A" w14:textId="77777777" w:rsidTr="00030F5F">
        <w:trPr>
          <w:tblHeader/>
        </w:trPr>
        <w:tc>
          <w:tcPr>
            <w:tcW w:w="1036" w:type="dxa"/>
          </w:tcPr>
          <w:p w14:paraId="74C6267C" w14:textId="77777777" w:rsidR="00C37AC3" w:rsidRDefault="00C37AC3" w:rsidP="00523083">
            <w:pPr>
              <w:spacing w:before="60" w:after="60"/>
            </w:pPr>
            <w:r>
              <w:t>3</w:t>
            </w:r>
          </w:p>
        </w:tc>
        <w:tc>
          <w:tcPr>
            <w:tcW w:w="1616" w:type="dxa"/>
          </w:tcPr>
          <w:p w14:paraId="70BF516A" w14:textId="77777777" w:rsidR="00C37AC3" w:rsidRDefault="00C37AC3" w:rsidP="00523083">
            <w:pPr>
              <w:spacing w:before="60" w:after="60"/>
            </w:pPr>
            <w:r>
              <w:t>James Report</w:t>
            </w:r>
          </w:p>
        </w:tc>
        <w:tc>
          <w:tcPr>
            <w:tcW w:w="2909" w:type="dxa"/>
          </w:tcPr>
          <w:p w14:paraId="76A33EC6" w14:textId="77777777" w:rsidR="00C37AC3" w:rsidRDefault="00C37AC3" w:rsidP="00523083">
            <w:pPr>
              <w:spacing w:before="60" w:after="60"/>
            </w:pPr>
            <w:r>
              <w:t>F:\SAS\Programs\Finance.sas</w:t>
            </w:r>
          </w:p>
        </w:tc>
        <w:tc>
          <w:tcPr>
            <w:tcW w:w="2661" w:type="dxa"/>
          </w:tcPr>
          <w:p w14:paraId="6FAC2817" w14:textId="77777777" w:rsidR="00C37AC3" w:rsidRDefault="00C37AC3" w:rsidP="00523083">
            <w:pPr>
              <w:spacing w:before="60" w:after="60"/>
            </w:pPr>
            <w:r>
              <w:t>F:\SAS\Logs\Finance</w:t>
            </w:r>
          </w:p>
        </w:tc>
        <w:tc>
          <w:tcPr>
            <w:tcW w:w="1559" w:type="dxa"/>
          </w:tcPr>
          <w:p w14:paraId="3A8AE56E" w14:textId="77777777" w:rsidR="00C37AC3" w:rsidRPr="007113BB" w:rsidRDefault="00C37AC3" w:rsidP="00523083">
            <w:pPr>
              <w:keepNext/>
              <w:spacing w:before="60" w:after="60"/>
              <w:rPr>
                <w:highlight w:val="yellow"/>
              </w:rPr>
            </w:pPr>
            <w:r w:rsidRPr="007113BB">
              <w:rPr>
                <w:highlight w:val="yellow"/>
              </w:rPr>
              <w:t>1</w:t>
            </w:r>
          </w:p>
        </w:tc>
      </w:tr>
    </w:tbl>
    <w:p w14:paraId="70BEB18B" w14:textId="2F6B782D" w:rsidR="007F518E" w:rsidRDefault="007F518E" w:rsidP="00E665FE">
      <w:pPr>
        <w:pStyle w:val="Caption"/>
        <w:jc w:val="center"/>
      </w:pPr>
      <w:bookmarkStart w:id="3" w:name="_File_Navigation_setup"/>
      <w:bookmarkEnd w:id="3"/>
      <w:r>
        <w:t xml:space="preserve">Table </w:t>
      </w:r>
      <w:r w:rsidR="005F3303">
        <w:fldChar w:fldCharType="begin"/>
      </w:r>
      <w:r w:rsidR="005F3303">
        <w:instrText xml:space="preserve"> SEQ Table \* ARABIC </w:instrText>
      </w:r>
      <w:r w:rsidR="005F3303">
        <w:fldChar w:fldCharType="separate"/>
      </w:r>
      <w:r w:rsidR="00D84EFA">
        <w:rPr>
          <w:noProof/>
        </w:rPr>
        <w:t>2</w:t>
      </w:r>
      <w:r w:rsidR="005F3303">
        <w:rPr>
          <w:noProof/>
        </w:rPr>
        <w:fldChar w:fldCharType="end"/>
      </w:r>
      <w:r>
        <w:t xml:space="preserve"> Control Table with Dependency</w:t>
      </w:r>
    </w:p>
    <w:p w14:paraId="2A1214DB" w14:textId="428C8DE1" w:rsidR="00C37AC3" w:rsidRDefault="00671723" w:rsidP="0076777E">
      <w:pPr>
        <w:pStyle w:val="PaperBody"/>
        <w:jc w:val="both"/>
      </w:pPr>
      <w:r>
        <w:t xml:space="preserve">Looking at the dependencies we can establish a Run Order, i.e. </w:t>
      </w:r>
      <w:r w:rsidR="00E933F2">
        <w:t>Report IDs 2 and 3 cannot run without the successful completion of Report ID 1.</w:t>
      </w:r>
      <w:r>
        <w:t xml:space="preserve"> Therefore Report ID 1 will run 1</w:t>
      </w:r>
      <w:r w:rsidRPr="00671723">
        <w:rPr>
          <w:vertAlign w:val="superscript"/>
        </w:rPr>
        <w:t>st</w:t>
      </w:r>
      <w:r>
        <w:t xml:space="preserve"> and Report IDs 2 and 3 will run second</w:t>
      </w:r>
    </w:p>
    <w:tbl>
      <w:tblPr>
        <w:tblStyle w:val="TableGrid"/>
        <w:tblW w:w="9781" w:type="dxa"/>
        <w:tblInd w:w="250" w:type="dxa"/>
        <w:tblLook w:val="04A0" w:firstRow="1" w:lastRow="0" w:firstColumn="1" w:lastColumn="0" w:noHBand="0" w:noVBand="1"/>
      </w:tblPr>
      <w:tblGrid>
        <w:gridCol w:w="1036"/>
        <w:gridCol w:w="1616"/>
        <w:gridCol w:w="2735"/>
        <w:gridCol w:w="1952"/>
        <w:gridCol w:w="2442"/>
      </w:tblGrid>
      <w:tr w:rsidR="00C37AC3" w:rsidRPr="00B72130" w14:paraId="6AD4B487" w14:textId="77777777" w:rsidTr="00030F5F">
        <w:tc>
          <w:tcPr>
            <w:tcW w:w="1036" w:type="dxa"/>
            <w:shd w:val="clear" w:color="auto" w:fill="B6DDE8" w:themeFill="accent5" w:themeFillTint="66"/>
          </w:tcPr>
          <w:p w14:paraId="12B6E91B" w14:textId="77777777" w:rsidR="00C37AC3" w:rsidRPr="00B72130" w:rsidRDefault="00C37AC3" w:rsidP="00523083">
            <w:pPr>
              <w:spacing w:after="0"/>
              <w:rPr>
                <w:b/>
              </w:rPr>
            </w:pPr>
            <w:r w:rsidRPr="00B72130">
              <w:rPr>
                <w:b/>
              </w:rPr>
              <w:t>Report ID</w:t>
            </w:r>
          </w:p>
        </w:tc>
        <w:tc>
          <w:tcPr>
            <w:tcW w:w="1616" w:type="dxa"/>
            <w:shd w:val="clear" w:color="auto" w:fill="B6DDE8" w:themeFill="accent5" w:themeFillTint="66"/>
          </w:tcPr>
          <w:p w14:paraId="0E197898" w14:textId="77777777" w:rsidR="00C37AC3" w:rsidRPr="00B72130" w:rsidRDefault="00C37AC3" w:rsidP="00523083">
            <w:pPr>
              <w:spacing w:after="0"/>
              <w:rPr>
                <w:b/>
              </w:rPr>
            </w:pPr>
            <w:r w:rsidRPr="00B72130">
              <w:rPr>
                <w:b/>
              </w:rPr>
              <w:t>Report Name</w:t>
            </w:r>
          </w:p>
        </w:tc>
        <w:tc>
          <w:tcPr>
            <w:tcW w:w="2735" w:type="dxa"/>
            <w:shd w:val="clear" w:color="auto" w:fill="B6DDE8" w:themeFill="accent5" w:themeFillTint="66"/>
          </w:tcPr>
          <w:p w14:paraId="02341326" w14:textId="77777777" w:rsidR="00C37AC3" w:rsidRPr="00B72130" w:rsidRDefault="00C37AC3" w:rsidP="00523083">
            <w:pPr>
              <w:spacing w:after="0"/>
              <w:rPr>
                <w:b/>
              </w:rPr>
            </w:pPr>
            <w:r w:rsidRPr="00B72130">
              <w:rPr>
                <w:b/>
              </w:rPr>
              <w:t>SAS program</w:t>
            </w:r>
          </w:p>
        </w:tc>
        <w:tc>
          <w:tcPr>
            <w:tcW w:w="1952" w:type="dxa"/>
            <w:shd w:val="clear" w:color="auto" w:fill="B6DDE8" w:themeFill="accent5" w:themeFillTint="66"/>
          </w:tcPr>
          <w:p w14:paraId="22CF4790" w14:textId="77777777" w:rsidR="00C37AC3" w:rsidRPr="00B72130" w:rsidRDefault="00C37AC3" w:rsidP="00523083">
            <w:pPr>
              <w:spacing w:after="0"/>
              <w:rPr>
                <w:b/>
              </w:rPr>
            </w:pPr>
            <w:r w:rsidRPr="00B72130">
              <w:rPr>
                <w:b/>
              </w:rPr>
              <w:t>Log</w:t>
            </w:r>
          </w:p>
        </w:tc>
        <w:tc>
          <w:tcPr>
            <w:tcW w:w="2442" w:type="dxa"/>
            <w:shd w:val="clear" w:color="auto" w:fill="B6DDE8" w:themeFill="accent5" w:themeFillTint="66"/>
          </w:tcPr>
          <w:p w14:paraId="644CA14B" w14:textId="6F4960FC" w:rsidR="00C37AC3" w:rsidRPr="00B72130" w:rsidRDefault="00C37AC3" w:rsidP="00523083">
            <w:pPr>
              <w:spacing w:after="0"/>
              <w:rPr>
                <w:b/>
              </w:rPr>
            </w:pPr>
            <w:r w:rsidRPr="00B72130">
              <w:rPr>
                <w:b/>
              </w:rPr>
              <w:t>Run Order</w:t>
            </w:r>
            <w:r w:rsidR="00523083">
              <w:rPr>
                <w:b/>
              </w:rPr>
              <w:t xml:space="preserve"> </w:t>
            </w:r>
            <w:r w:rsidR="00BE58E2">
              <w:rPr>
                <w:b/>
              </w:rPr>
              <w:t>/ Run Layer</w:t>
            </w:r>
          </w:p>
        </w:tc>
      </w:tr>
      <w:tr w:rsidR="00C37AC3" w:rsidRPr="00B72130" w14:paraId="025B88DA" w14:textId="77777777" w:rsidTr="00030F5F">
        <w:tc>
          <w:tcPr>
            <w:tcW w:w="1036" w:type="dxa"/>
          </w:tcPr>
          <w:p w14:paraId="7D1E89AA" w14:textId="77777777" w:rsidR="00C37AC3" w:rsidRPr="00B72130" w:rsidRDefault="00C37AC3" w:rsidP="00523083">
            <w:pPr>
              <w:spacing w:before="60" w:after="60"/>
            </w:pPr>
            <w:r w:rsidRPr="00B72130">
              <w:t>1</w:t>
            </w:r>
          </w:p>
        </w:tc>
        <w:tc>
          <w:tcPr>
            <w:tcW w:w="1616" w:type="dxa"/>
          </w:tcPr>
          <w:p w14:paraId="17942AE2" w14:textId="77777777" w:rsidR="00C37AC3" w:rsidRPr="00B72130" w:rsidRDefault="00C37AC3" w:rsidP="00523083">
            <w:pPr>
              <w:spacing w:before="60" w:after="60"/>
            </w:pPr>
            <w:r w:rsidRPr="00B72130">
              <w:t>Johns Report</w:t>
            </w:r>
          </w:p>
        </w:tc>
        <w:tc>
          <w:tcPr>
            <w:tcW w:w="2735" w:type="dxa"/>
          </w:tcPr>
          <w:p w14:paraId="2A3DD7C6" w14:textId="77777777" w:rsidR="00C37AC3" w:rsidRPr="00B72130" w:rsidRDefault="00C37AC3" w:rsidP="00523083">
            <w:pPr>
              <w:spacing w:before="60" w:after="60"/>
            </w:pPr>
            <w:r w:rsidRPr="00B72130">
              <w:t>F:\SAS\Programs\Pricing.sas</w:t>
            </w:r>
          </w:p>
        </w:tc>
        <w:tc>
          <w:tcPr>
            <w:tcW w:w="1952" w:type="dxa"/>
          </w:tcPr>
          <w:p w14:paraId="218B9F33" w14:textId="77777777" w:rsidR="00C37AC3" w:rsidRPr="00B72130" w:rsidRDefault="00C37AC3" w:rsidP="00523083">
            <w:pPr>
              <w:spacing w:before="60" w:after="60"/>
            </w:pPr>
            <w:r w:rsidRPr="00B72130">
              <w:t>F:\SAS\Logs\Pricing</w:t>
            </w:r>
          </w:p>
        </w:tc>
        <w:tc>
          <w:tcPr>
            <w:tcW w:w="2442" w:type="dxa"/>
          </w:tcPr>
          <w:p w14:paraId="046719F5" w14:textId="77777777" w:rsidR="00C37AC3" w:rsidRPr="00B72130" w:rsidRDefault="00C37AC3" w:rsidP="00523083">
            <w:pPr>
              <w:spacing w:before="60" w:after="60"/>
            </w:pPr>
            <w:r w:rsidRPr="00BE58E2">
              <w:rPr>
                <w:highlight w:val="yellow"/>
              </w:rPr>
              <w:t>1</w:t>
            </w:r>
          </w:p>
        </w:tc>
      </w:tr>
      <w:tr w:rsidR="00C37AC3" w:rsidRPr="00B72130" w14:paraId="48414017" w14:textId="77777777" w:rsidTr="00030F5F">
        <w:tc>
          <w:tcPr>
            <w:tcW w:w="1036" w:type="dxa"/>
          </w:tcPr>
          <w:p w14:paraId="0C9DB331" w14:textId="77777777" w:rsidR="00C37AC3" w:rsidRPr="00B72130" w:rsidRDefault="00C37AC3" w:rsidP="00523083">
            <w:pPr>
              <w:spacing w:before="60" w:after="60"/>
            </w:pPr>
            <w:r w:rsidRPr="00B72130">
              <w:t>2</w:t>
            </w:r>
          </w:p>
        </w:tc>
        <w:tc>
          <w:tcPr>
            <w:tcW w:w="1616" w:type="dxa"/>
          </w:tcPr>
          <w:p w14:paraId="18F027C9" w14:textId="77777777" w:rsidR="00C37AC3" w:rsidRPr="00B72130" w:rsidRDefault="00C37AC3" w:rsidP="00523083">
            <w:pPr>
              <w:spacing w:before="60" w:after="60"/>
            </w:pPr>
            <w:r w:rsidRPr="00B72130">
              <w:t>Marys Report</w:t>
            </w:r>
          </w:p>
        </w:tc>
        <w:tc>
          <w:tcPr>
            <w:tcW w:w="2735" w:type="dxa"/>
          </w:tcPr>
          <w:p w14:paraId="50331157" w14:textId="77777777" w:rsidR="00C37AC3" w:rsidRPr="00B72130" w:rsidRDefault="00C37AC3" w:rsidP="00523083">
            <w:pPr>
              <w:spacing w:before="60" w:after="60"/>
            </w:pPr>
            <w:r w:rsidRPr="00B72130">
              <w:t>F:\SAS\Programs\Product.sas</w:t>
            </w:r>
          </w:p>
        </w:tc>
        <w:tc>
          <w:tcPr>
            <w:tcW w:w="1952" w:type="dxa"/>
          </w:tcPr>
          <w:p w14:paraId="522D2490" w14:textId="77777777" w:rsidR="00C37AC3" w:rsidRPr="00B72130" w:rsidRDefault="00C37AC3" w:rsidP="00523083">
            <w:pPr>
              <w:spacing w:before="60" w:after="60"/>
            </w:pPr>
            <w:r w:rsidRPr="00B72130">
              <w:t>F:\SAS\Logs\Product</w:t>
            </w:r>
          </w:p>
        </w:tc>
        <w:tc>
          <w:tcPr>
            <w:tcW w:w="2442" w:type="dxa"/>
          </w:tcPr>
          <w:p w14:paraId="28E08454" w14:textId="77777777" w:rsidR="00C37AC3" w:rsidRPr="00671723" w:rsidRDefault="00C37AC3" w:rsidP="00523083">
            <w:pPr>
              <w:spacing w:before="60" w:after="60"/>
              <w:rPr>
                <w:highlight w:val="yellow"/>
              </w:rPr>
            </w:pPr>
            <w:r w:rsidRPr="00671723">
              <w:rPr>
                <w:highlight w:val="yellow"/>
              </w:rPr>
              <w:t>2</w:t>
            </w:r>
          </w:p>
        </w:tc>
      </w:tr>
      <w:tr w:rsidR="00C37AC3" w:rsidRPr="00B72130" w14:paraId="533DF2AC" w14:textId="77777777" w:rsidTr="00030F5F">
        <w:tc>
          <w:tcPr>
            <w:tcW w:w="1036" w:type="dxa"/>
          </w:tcPr>
          <w:p w14:paraId="0A448754" w14:textId="77777777" w:rsidR="00C37AC3" w:rsidRPr="00B72130" w:rsidRDefault="00C37AC3" w:rsidP="00523083">
            <w:pPr>
              <w:spacing w:before="60" w:after="60"/>
            </w:pPr>
            <w:r w:rsidRPr="00B72130">
              <w:t>3</w:t>
            </w:r>
          </w:p>
        </w:tc>
        <w:tc>
          <w:tcPr>
            <w:tcW w:w="1616" w:type="dxa"/>
          </w:tcPr>
          <w:p w14:paraId="0208543F" w14:textId="77777777" w:rsidR="00C37AC3" w:rsidRPr="00B72130" w:rsidRDefault="00C37AC3" w:rsidP="00523083">
            <w:pPr>
              <w:spacing w:before="60" w:after="60"/>
            </w:pPr>
            <w:r w:rsidRPr="00B72130">
              <w:t>James Report</w:t>
            </w:r>
          </w:p>
        </w:tc>
        <w:tc>
          <w:tcPr>
            <w:tcW w:w="2735" w:type="dxa"/>
          </w:tcPr>
          <w:p w14:paraId="1494A73E" w14:textId="77777777" w:rsidR="00C37AC3" w:rsidRPr="00B72130" w:rsidRDefault="00C37AC3" w:rsidP="00523083">
            <w:pPr>
              <w:spacing w:before="60" w:after="60"/>
            </w:pPr>
            <w:r w:rsidRPr="00B72130">
              <w:t>F:\SAS\Programs\Finance.sas</w:t>
            </w:r>
          </w:p>
        </w:tc>
        <w:tc>
          <w:tcPr>
            <w:tcW w:w="1952" w:type="dxa"/>
          </w:tcPr>
          <w:p w14:paraId="25E0AB67" w14:textId="77777777" w:rsidR="00C37AC3" w:rsidRPr="00B72130" w:rsidRDefault="00C37AC3" w:rsidP="00523083">
            <w:pPr>
              <w:spacing w:before="60" w:after="60"/>
            </w:pPr>
            <w:r w:rsidRPr="00B72130">
              <w:t>F:\SAS\Logs\Finance</w:t>
            </w:r>
          </w:p>
        </w:tc>
        <w:tc>
          <w:tcPr>
            <w:tcW w:w="2442" w:type="dxa"/>
          </w:tcPr>
          <w:p w14:paraId="371C498A" w14:textId="77777777" w:rsidR="00C37AC3" w:rsidRPr="00671723" w:rsidRDefault="00C37AC3" w:rsidP="00523083">
            <w:pPr>
              <w:spacing w:before="60" w:after="60"/>
              <w:rPr>
                <w:highlight w:val="yellow"/>
              </w:rPr>
            </w:pPr>
            <w:r w:rsidRPr="00671723">
              <w:rPr>
                <w:highlight w:val="yellow"/>
              </w:rPr>
              <w:t>2</w:t>
            </w:r>
          </w:p>
        </w:tc>
      </w:tr>
    </w:tbl>
    <w:p w14:paraId="4FABBEFF" w14:textId="79BC5383" w:rsidR="007F518E" w:rsidRDefault="007F518E" w:rsidP="00E665FE">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3</w:t>
      </w:r>
      <w:r w:rsidR="005F3303">
        <w:rPr>
          <w:noProof/>
        </w:rPr>
        <w:fldChar w:fldCharType="end"/>
      </w:r>
      <w:r>
        <w:t xml:space="preserve"> Control Table with Run Order</w:t>
      </w:r>
    </w:p>
    <w:p w14:paraId="71754318" w14:textId="77777777" w:rsidR="00120022" w:rsidRDefault="00120022" w:rsidP="007F518E">
      <w:pPr>
        <w:pStyle w:val="PaperBody"/>
        <w:sectPr w:rsidR="00120022" w:rsidSect="008D22B8">
          <w:endnotePr>
            <w:numFmt w:val="decimal"/>
          </w:endnotePr>
          <w:type w:val="continuous"/>
          <w:pgSz w:w="12240" w:h="15840" w:code="1"/>
          <w:pgMar w:top="1440" w:right="1440" w:bottom="1440" w:left="1440" w:header="720" w:footer="720" w:gutter="0"/>
          <w:cols w:space="720"/>
          <w:titlePg/>
        </w:sectPr>
      </w:pPr>
    </w:p>
    <w:p w14:paraId="617EA471" w14:textId="77777777" w:rsidR="00030F5F" w:rsidRDefault="00030F5F" w:rsidP="007F518E">
      <w:pPr>
        <w:pStyle w:val="PaperBody"/>
      </w:pPr>
    </w:p>
    <w:p w14:paraId="0A938B87" w14:textId="38EE4654" w:rsidR="00C37AC3" w:rsidRDefault="00671723" w:rsidP="0076777E">
      <w:pPr>
        <w:pStyle w:val="PaperBody"/>
        <w:jc w:val="both"/>
      </w:pPr>
      <w:r>
        <w:t xml:space="preserve">Notice </w:t>
      </w:r>
      <w:r w:rsidR="00C37AC3">
        <w:t xml:space="preserve">that some programs can run at the </w:t>
      </w:r>
      <w:r w:rsidR="00C37AC3" w:rsidRPr="007113BB">
        <w:rPr>
          <w:u w:val="single"/>
        </w:rPr>
        <w:t>same time</w:t>
      </w:r>
      <w:r w:rsidR="00C37AC3">
        <w:t>.</w:t>
      </w:r>
      <w:r>
        <w:t xml:space="preserve"> </w:t>
      </w:r>
      <w:r w:rsidR="00897EEB">
        <w:t xml:space="preserve">We can run </w:t>
      </w:r>
      <w:r w:rsidR="00214170">
        <w:t>“</w:t>
      </w:r>
      <w:r w:rsidR="00897EEB">
        <w:t>Marys Report</w:t>
      </w:r>
      <w:r w:rsidR="00214170">
        <w:t>”</w:t>
      </w:r>
      <w:r w:rsidR="00897EEB">
        <w:t xml:space="preserve"> and </w:t>
      </w:r>
      <w:r w:rsidR="00214170">
        <w:t>“</w:t>
      </w:r>
      <w:r w:rsidR="00897EEB">
        <w:t>James Report</w:t>
      </w:r>
      <w:r w:rsidR="00214170">
        <w:t>”</w:t>
      </w:r>
      <w:r w:rsidR="00897EEB">
        <w:t xml:space="preserve"> simultaneously. </w:t>
      </w:r>
      <w:r w:rsidR="00214170">
        <w:t>They have no dependencies</w:t>
      </w:r>
      <w:r>
        <w:t xml:space="preserve"> on each other!</w:t>
      </w:r>
      <w:r w:rsidR="003519E3">
        <w:t xml:space="preserve"> For purposes of this paper we will call this relationship a run layer</w:t>
      </w:r>
    </w:p>
    <w:p w14:paraId="78C5DAB2" w14:textId="609F4EC9" w:rsidR="003519E3" w:rsidRDefault="003519E3" w:rsidP="003519E3">
      <w:pPr>
        <w:pStyle w:val="PaperBody"/>
        <w:keepNext/>
      </w:pPr>
      <w:r w:rsidRPr="009C63E1">
        <w:rPr>
          <w:noProof/>
          <w:lang w:val="en-AU" w:eastAsia="en-AU"/>
        </w:rPr>
        <w:lastRenderedPageBreak/>
        <mc:AlternateContent>
          <mc:Choice Requires="wpg">
            <w:drawing>
              <wp:anchor distT="0" distB="0" distL="114300" distR="114300" simplePos="0" relativeHeight="251677696" behindDoc="0" locked="0" layoutInCell="1" allowOverlap="1" wp14:anchorId="1CB0D22A" wp14:editId="2C64FA97">
                <wp:simplePos x="0" y="0"/>
                <wp:positionH relativeFrom="column">
                  <wp:posOffset>962025</wp:posOffset>
                </wp:positionH>
                <wp:positionV relativeFrom="paragraph">
                  <wp:posOffset>355600</wp:posOffset>
                </wp:positionV>
                <wp:extent cx="2124075" cy="542924"/>
                <wp:effectExtent l="19050" t="19050" r="0" b="0"/>
                <wp:wrapNone/>
                <wp:docPr id="50" name="Group 5"/>
                <wp:cNvGraphicFramePr/>
                <a:graphic xmlns:a="http://schemas.openxmlformats.org/drawingml/2006/main">
                  <a:graphicData uri="http://schemas.microsoft.com/office/word/2010/wordprocessingGroup">
                    <wpg:wgp>
                      <wpg:cNvGrpSpPr/>
                      <wpg:grpSpPr>
                        <a:xfrm>
                          <a:off x="0" y="0"/>
                          <a:ext cx="2124075" cy="542924"/>
                          <a:chOff x="-1" y="314496"/>
                          <a:chExt cx="3024397" cy="543315"/>
                        </a:xfrm>
                      </wpg:grpSpPr>
                      <wps:wsp>
                        <wps:cNvPr id="51" name="Right Arrow 51"/>
                        <wps:cNvSpPr/>
                        <wps:spPr>
                          <a:xfrm rot="10800000">
                            <a:off x="-1" y="314496"/>
                            <a:ext cx="864096" cy="281458"/>
                          </a:xfrm>
                          <a:prstGeom prst="rightArrow">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TextBox 7"/>
                        <wps:cNvSpPr txBox="1"/>
                        <wps:spPr>
                          <a:xfrm>
                            <a:off x="1152128" y="324712"/>
                            <a:ext cx="1872268" cy="533099"/>
                          </a:xfrm>
                          <a:prstGeom prst="rect">
                            <a:avLst/>
                          </a:prstGeom>
                          <a:noFill/>
                        </wps:spPr>
                        <wps:txbx>
                          <w:txbxContent>
                            <w:p w14:paraId="0F20FA9D" w14:textId="151CFE83" w:rsidR="00D84EFA" w:rsidRDefault="00D84EFA" w:rsidP="00120022">
                              <w:pPr>
                                <w:pStyle w:val="PaperBody"/>
                              </w:pPr>
                              <w:r>
                                <w:t>We will have 2 Run Layers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_x0000_s1040" style="position:absolute;margin-left:75.75pt;margin-top:28pt;width:167.25pt;height:42.75pt;z-index:251677696;mso-width-relative:margin;mso-height-relative:margin" coordorigin=",3144" coordsize="3024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">
                <v:shape id="Right Arrow 51" o:spid="_x0000_s1041" type="#_x0000_t13" style="position:absolute;top:3144;width:8640;height:281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1TccIA&#10;AADbAAAADwAAAGRycy9kb3ducmV2LnhtbESP0YrCMBRE3wX/IVxh32yqsOJWo7griiyCbPUDLs21&#10;LTY3oYla/94sCD4OM2eGmS8704gbtb62rGCUpCCIC6trLhWcjpvhFIQPyBoby6TgQR6Wi35vjpm2&#10;d/6jWx5KEUvYZ6igCsFlUvqiIoM+sY44emfbGgxRtqXULd5juWnkOE0n0mDNcaFCRz8VFZf8ahR8&#10;njYHu5/kv836uv3Ov5x0KyeV+hh0qxmIQF14h1/0TkduBP9f4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TVNxwgAAANsAAAAPAAAAAAAAAAAAAAAAAJgCAABkcnMvZG93&#10;bnJldi54bWxQSwUGAAAAAAQABAD1AAAAhwMAAAAA&#10;" adj="18082" filled="f" strokecolor="#e36c0a [2409]" strokeweight="2pt"/>
                <v:shape id="TextBox 7" o:spid="_x0000_s1042" type="#_x0000_t202" style="position:absolute;left:11521;top:3247;width:18722;height:5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14:paraId="0F20FA9D" w14:textId="151CFE83" w:rsidR="00D84EFA" w:rsidRDefault="00D84EFA" w:rsidP="00120022">
                        <w:pPr>
                          <w:pStyle w:val="PaperBody"/>
                        </w:pPr>
                        <w:r>
                          <w:t>We will have 2 Run Layers</w:t>
                        </w:r>
                      </w:p>
                    </w:txbxContent>
                  </v:textbox>
                </v:shape>
              </v:group>
            </w:pict>
          </mc:Fallback>
        </mc:AlternateContent>
      </w:r>
      <w:r>
        <w:rPr>
          <w:noProof/>
          <w:lang w:val="en-AU" w:eastAsia="en-AU"/>
        </w:rPr>
        <w:drawing>
          <wp:inline distT="0" distB="0" distL="0" distR="0" wp14:anchorId="420DC459" wp14:editId="5A9E5035">
            <wp:extent cx="1028700" cy="132849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8000" cy="1327589"/>
                    </a:xfrm>
                    <a:prstGeom prst="rect">
                      <a:avLst/>
                    </a:prstGeom>
                    <a:noFill/>
                  </pic:spPr>
                </pic:pic>
              </a:graphicData>
            </a:graphic>
          </wp:inline>
        </w:drawing>
      </w:r>
    </w:p>
    <w:p w14:paraId="55A19198" w14:textId="4A5D70AF" w:rsidR="003519E3" w:rsidRDefault="003519E3" w:rsidP="00E665FE">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16</w:t>
      </w:r>
      <w:r w:rsidR="005F3303">
        <w:rPr>
          <w:noProof/>
        </w:rPr>
        <w:fldChar w:fldCharType="end"/>
      </w:r>
      <w:r>
        <w:t xml:space="preserve"> Run Layers</w:t>
      </w:r>
    </w:p>
    <w:p w14:paraId="53902646" w14:textId="77777777" w:rsidR="00120022" w:rsidRDefault="00120022" w:rsidP="007F518E">
      <w:pPr>
        <w:pStyle w:val="PaperBody"/>
        <w:sectPr w:rsidR="00120022" w:rsidSect="00120022">
          <w:endnotePr>
            <w:numFmt w:val="decimal"/>
          </w:endnotePr>
          <w:type w:val="continuous"/>
          <w:pgSz w:w="12240" w:h="15840" w:code="1"/>
          <w:pgMar w:top="1440" w:right="1440" w:bottom="1440" w:left="1440" w:header="720" w:footer="720" w:gutter="0"/>
          <w:cols w:num="2" w:space="720"/>
          <w:titlePg/>
        </w:sectPr>
      </w:pPr>
    </w:p>
    <w:p w14:paraId="595C61C1" w14:textId="4AB0AD81" w:rsidR="00C37AC3" w:rsidRDefault="00BD7E6D" w:rsidP="004C6852">
      <w:pPr>
        <w:pStyle w:val="Heading3"/>
      </w:pPr>
      <w:r>
        <w:lastRenderedPageBreak/>
        <w:t>d. SAS DI Studio</w:t>
      </w:r>
    </w:p>
    <w:p w14:paraId="09F43235" w14:textId="77777777" w:rsidR="00120022" w:rsidRDefault="00120022" w:rsidP="00D65449">
      <w:pPr>
        <w:pStyle w:val="PaperBody"/>
        <w:sectPr w:rsidR="00120022" w:rsidSect="008D22B8">
          <w:endnotePr>
            <w:numFmt w:val="decimal"/>
          </w:endnotePr>
          <w:type w:val="continuous"/>
          <w:pgSz w:w="12240" w:h="15840" w:code="1"/>
          <w:pgMar w:top="1440" w:right="1440" w:bottom="1440" w:left="1440" w:header="720" w:footer="720" w:gutter="0"/>
          <w:cols w:space="720"/>
          <w:titlePg/>
        </w:sectPr>
      </w:pPr>
    </w:p>
    <w:p w14:paraId="23237875" w14:textId="77777777" w:rsidR="00C737CE" w:rsidRDefault="00C737CE" w:rsidP="00D65449">
      <w:pPr>
        <w:pStyle w:val="PaperBody"/>
      </w:pPr>
    </w:p>
    <w:p w14:paraId="384B5FEA" w14:textId="3A9BE6DB" w:rsidR="00D65449" w:rsidRDefault="00D65449" w:rsidP="0076777E">
      <w:pPr>
        <w:pStyle w:val="PaperBody"/>
        <w:jc w:val="both"/>
      </w:pPr>
      <w:r>
        <w:t xml:space="preserve">We will need multiple </w:t>
      </w:r>
      <w:r w:rsidR="003519E3">
        <w:t>SAS</w:t>
      </w:r>
      <w:r>
        <w:t xml:space="preserve"> DI jobs </w:t>
      </w:r>
      <w:r w:rsidR="003519E3">
        <w:t xml:space="preserve">and subjobs </w:t>
      </w:r>
      <w:r>
        <w:t>to support parallelism</w:t>
      </w:r>
      <w:r w:rsidR="006C0E3C">
        <w:t xml:space="preserve"> and scheduling we want to emulate</w:t>
      </w:r>
      <w:r w:rsidR="001B6359">
        <w:t xml:space="preserve"> </w:t>
      </w:r>
    </w:p>
    <w:p w14:paraId="1FE0332E" w14:textId="77777777" w:rsidR="00120022" w:rsidRDefault="00120022" w:rsidP="0076777E">
      <w:pPr>
        <w:pStyle w:val="PaperBody"/>
        <w:jc w:val="both"/>
      </w:pPr>
      <w:r>
        <w:t>L1 is the parent of L2 and L2 is the parent of L3.</w:t>
      </w:r>
    </w:p>
    <w:p w14:paraId="7741517D" w14:textId="77777777" w:rsidR="00120022" w:rsidRDefault="00120022" w:rsidP="00D65449">
      <w:pPr>
        <w:pStyle w:val="PaperBody"/>
      </w:pPr>
    </w:p>
    <w:p w14:paraId="49EB5871" w14:textId="09D788D4" w:rsidR="00937F31" w:rsidRDefault="002643C3" w:rsidP="00937F31">
      <w:pPr>
        <w:pStyle w:val="PaperBody"/>
        <w:keepNext/>
      </w:pPr>
      <w:r>
        <w:rPr>
          <w:noProof/>
          <w:lang w:val="en-AU" w:eastAsia="en-AU"/>
        </w:rPr>
        <w:lastRenderedPageBreak/>
        <w:drawing>
          <wp:inline distT="0" distB="0" distL="0" distR="0" wp14:anchorId="0ADA5525" wp14:editId="39D3B51A">
            <wp:extent cx="2000250" cy="104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0250" cy="1047750"/>
                    </a:xfrm>
                    <a:prstGeom prst="rect">
                      <a:avLst/>
                    </a:prstGeom>
                    <a:noFill/>
                    <a:ln>
                      <a:noFill/>
                    </a:ln>
                  </pic:spPr>
                </pic:pic>
              </a:graphicData>
            </a:graphic>
          </wp:inline>
        </w:drawing>
      </w:r>
    </w:p>
    <w:p w14:paraId="3B065E50" w14:textId="1D0EB3D4" w:rsidR="00D65449" w:rsidRDefault="00937F31" w:rsidP="00E665FE">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17</w:t>
      </w:r>
      <w:r w:rsidR="005F3303">
        <w:rPr>
          <w:noProof/>
        </w:rPr>
        <w:fldChar w:fldCharType="end"/>
      </w:r>
      <w:r>
        <w:t xml:space="preserve"> SAS DI Studio Metadata Jobs</w:t>
      </w:r>
    </w:p>
    <w:p w14:paraId="6BA83674" w14:textId="77777777" w:rsidR="00120022" w:rsidRDefault="00120022" w:rsidP="00D65449">
      <w:pPr>
        <w:pStyle w:val="PaperBody"/>
        <w:sectPr w:rsidR="00120022" w:rsidSect="00120022">
          <w:endnotePr>
            <w:numFmt w:val="decimal"/>
          </w:endnotePr>
          <w:type w:val="continuous"/>
          <w:pgSz w:w="12240" w:h="15840" w:code="1"/>
          <w:pgMar w:top="1440" w:right="1440" w:bottom="1440" w:left="1440" w:header="720" w:footer="720" w:gutter="0"/>
          <w:cols w:num="2" w:space="720"/>
          <w:titlePg/>
        </w:sectPr>
      </w:pPr>
    </w:p>
    <w:p w14:paraId="5FCC4587" w14:textId="77777777" w:rsidR="00523083" w:rsidRDefault="00523083" w:rsidP="00D65449">
      <w:pPr>
        <w:pStyle w:val="PaperBody"/>
        <w:rPr>
          <w:b/>
        </w:rPr>
      </w:pPr>
    </w:p>
    <w:p w14:paraId="3A943757" w14:textId="77777777" w:rsidR="00523083" w:rsidRDefault="00523083" w:rsidP="00D65449">
      <w:pPr>
        <w:pStyle w:val="PaperBody"/>
        <w:rPr>
          <w:b/>
        </w:rPr>
      </w:pPr>
    </w:p>
    <w:p w14:paraId="631BE2A3" w14:textId="77777777" w:rsidR="00523083" w:rsidRDefault="00523083" w:rsidP="00D65449">
      <w:pPr>
        <w:pStyle w:val="PaperBody"/>
        <w:rPr>
          <w:b/>
        </w:rPr>
      </w:pPr>
    </w:p>
    <w:p w14:paraId="3FD285D8" w14:textId="77777777" w:rsidR="00523083" w:rsidRDefault="00523083" w:rsidP="00D65449">
      <w:pPr>
        <w:pStyle w:val="PaperBody"/>
        <w:rPr>
          <w:b/>
        </w:rPr>
      </w:pPr>
    </w:p>
    <w:p w14:paraId="0A658843" w14:textId="77777777" w:rsidR="00523083" w:rsidRDefault="00523083" w:rsidP="00D65449">
      <w:pPr>
        <w:pStyle w:val="PaperBody"/>
        <w:rPr>
          <w:b/>
        </w:rPr>
      </w:pPr>
    </w:p>
    <w:p w14:paraId="74292F2E" w14:textId="77777777" w:rsidR="00523083" w:rsidRDefault="00523083" w:rsidP="00D65449">
      <w:pPr>
        <w:pStyle w:val="PaperBody"/>
        <w:rPr>
          <w:b/>
        </w:rPr>
      </w:pPr>
    </w:p>
    <w:p w14:paraId="7E5CEEF6" w14:textId="11BECE8C" w:rsidR="00D65449" w:rsidRPr="00D65449" w:rsidRDefault="00D65449" w:rsidP="00D65449">
      <w:pPr>
        <w:pStyle w:val="PaperBody"/>
        <w:rPr>
          <w:b/>
        </w:rPr>
      </w:pPr>
      <w:r w:rsidRPr="00D65449">
        <w:rPr>
          <w:b/>
        </w:rPr>
        <w:lastRenderedPageBreak/>
        <w:t xml:space="preserve">Let’s break down </w:t>
      </w:r>
      <w:r w:rsidR="003519E3">
        <w:rPr>
          <w:b/>
        </w:rPr>
        <w:t>how each job and subjob is configured</w:t>
      </w:r>
    </w:p>
    <w:p w14:paraId="4E8D8129" w14:textId="25A0D55E" w:rsidR="00030F5F" w:rsidRDefault="00C37AC3" w:rsidP="00030F5F">
      <w:pPr>
        <w:pStyle w:val="PaperBody"/>
        <w:rPr>
          <w:noProof/>
          <w:lang w:val="en-AU" w:eastAsia="en-AU"/>
        </w:rPr>
      </w:pPr>
      <w:r>
        <w:t xml:space="preserve">In job </w:t>
      </w:r>
      <w:r w:rsidRPr="00B72130">
        <w:rPr>
          <w:u w:val="single"/>
        </w:rPr>
        <w:t>RN_Daily_Report_Run_L1</w:t>
      </w:r>
      <w:r w:rsidR="00D65449" w:rsidRPr="006745C9">
        <w:t xml:space="preserve"> </w:t>
      </w:r>
      <w:r w:rsidR="00D65449">
        <w:t>(establish the number of Run_Layers to run)</w:t>
      </w:r>
    </w:p>
    <w:p w14:paraId="7070A91F" w14:textId="0CACB89D" w:rsidR="00B72130" w:rsidRDefault="00361DD5" w:rsidP="00B72130">
      <w:pPr>
        <w:keepNext/>
        <w:jc w:val="center"/>
      </w:pPr>
      <w:r>
        <w:rPr>
          <w:noProof/>
          <w:lang w:val="en-AU" w:eastAsia="en-AU"/>
        </w:rPr>
        <w:drawing>
          <wp:inline distT="0" distB="0" distL="0" distR="0" wp14:anchorId="6AFD54D4" wp14:editId="62CFFB80">
            <wp:extent cx="5540286" cy="2624447"/>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2412"/>
                    <a:stretch/>
                  </pic:blipFill>
                  <pic:spPr bwMode="auto">
                    <a:xfrm>
                      <a:off x="0" y="0"/>
                      <a:ext cx="5616909" cy="2660744"/>
                    </a:xfrm>
                    <a:prstGeom prst="rect">
                      <a:avLst/>
                    </a:prstGeom>
                    <a:noFill/>
                    <a:ln>
                      <a:noFill/>
                    </a:ln>
                    <a:extLst>
                      <a:ext uri="{53640926-AAD7-44D8-BBD7-CCE9431645EC}">
                        <a14:shadowObscured xmlns:a14="http://schemas.microsoft.com/office/drawing/2010/main"/>
                      </a:ext>
                    </a:extLst>
                  </pic:spPr>
                </pic:pic>
              </a:graphicData>
            </a:graphic>
          </wp:inline>
        </w:drawing>
      </w:r>
    </w:p>
    <w:p w14:paraId="6A4DCA77" w14:textId="109054A1" w:rsidR="00C37AC3" w:rsidRDefault="00B72130" w:rsidP="00E665FE">
      <w:pPr>
        <w:pStyle w:val="Caption"/>
        <w:ind w:firstLine="1170"/>
        <w:jc w:val="center"/>
      </w:pPr>
      <w:r>
        <w:t xml:space="preserve">Figure </w:t>
      </w:r>
      <w:r w:rsidR="005F3303">
        <w:fldChar w:fldCharType="begin"/>
      </w:r>
      <w:r w:rsidR="005F3303">
        <w:instrText xml:space="preserve"> SEQ Figure \* ARABIC </w:instrText>
      </w:r>
      <w:r w:rsidR="005F3303">
        <w:fldChar w:fldCharType="separate"/>
      </w:r>
      <w:r w:rsidR="00D84EFA">
        <w:rPr>
          <w:noProof/>
        </w:rPr>
        <w:t>18</w:t>
      </w:r>
      <w:r w:rsidR="005F3303">
        <w:rPr>
          <w:noProof/>
        </w:rPr>
        <w:fldChar w:fldCharType="end"/>
      </w:r>
      <w:r>
        <w:t xml:space="preserve"> Level 1 DI Studio Job</w:t>
      </w:r>
    </w:p>
    <w:p w14:paraId="4EFBDF6C" w14:textId="4B21BF79" w:rsidR="00C37AC3" w:rsidRDefault="00C37AC3" w:rsidP="00E013C6">
      <w:pPr>
        <w:pStyle w:val="PaperBody"/>
        <w:numPr>
          <w:ilvl w:val="0"/>
          <w:numId w:val="8"/>
        </w:numPr>
      </w:pPr>
      <w:r>
        <w:t xml:space="preserve">Select Distinct Run_Layer by </w:t>
      </w:r>
      <w:r w:rsidRPr="00D65449">
        <w:rPr>
          <w:u w:val="single"/>
        </w:rPr>
        <w:t>Ascending</w:t>
      </w:r>
      <w:r>
        <w:t xml:space="preserve"> Run_Layer</w:t>
      </w:r>
    </w:p>
    <w:p w14:paraId="68BB6F6E" w14:textId="236E6B09" w:rsidR="00D65449" w:rsidRDefault="00D65449" w:rsidP="00D65449">
      <w:pPr>
        <w:pStyle w:val="PaperBody"/>
        <w:ind w:left="720"/>
      </w:pPr>
      <w:r>
        <w:t>We make sure that Reports intended to run first run first</w:t>
      </w:r>
    </w:p>
    <w:p w14:paraId="2FB717C3" w14:textId="340DEBD2" w:rsidR="00C37AC3" w:rsidRDefault="00C37AC3" w:rsidP="00E013C6">
      <w:pPr>
        <w:pStyle w:val="PaperBody"/>
        <w:numPr>
          <w:ilvl w:val="0"/>
          <w:numId w:val="8"/>
        </w:numPr>
      </w:pPr>
      <w:r>
        <w:t xml:space="preserve">No parallelism, </w:t>
      </w:r>
      <w:r w:rsidR="006745C9">
        <w:t>each Run Layer must run sequentially</w:t>
      </w:r>
    </w:p>
    <w:p w14:paraId="1E177267" w14:textId="151C999B" w:rsidR="00C37AC3" w:rsidRPr="006745C9" w:rsidRDefault="00C37AC3" w:rsidP="00E013C6">
      <w:pPr>
        <w:pStyle w:val="PaperBody"/>
        <w:numPr>
          <w:ilvl w:val="0"/>
          <w:numId w:val="8"/>
        </w:numPr>
      </w:pPr>
      <w:r>
        <w:t xml:space="preserve">Parse </w:t>
      </w:r>
      <w:r w:rsidRPr="007113BB">
        <w:rPr>
          <w:b/>
        </w:rPr>
        <w:t>Run_Layer</w:t>
      </w:r>
      <w:r>
        <w:t xml:space="preserve"> </w:t>
      </w:r>
      <w:r w:rsidR="006745C9">
        <w:t xml:space="preserve">value </w:t>
      </w:r>
      <w:r>
        <w:t xml:space="preserve">to Subjob </w:t>
      </w:r>
      <w:r w:rsidRPr="007113BB">
        <w:rPr>
          <w:u w:val="single"/>
        </w:rPr>
        <w:t>RN_Daily_Report_Run_L2</w:t>
      </w:r>
    </w:p>
    <w:p w14:paraId="048C95BD" w14:textId="663C73F7" w:rsidR="00C37AC3" w:rsidRDefault="00C37AC3" w:rsidP="00B72130">
      <w:pPr>
        <w:pStyle w:val="PaperBody"/>
      </w:pPr>
      <w:r>
        <w:t xml:space="preserve">In job </w:t>
      </w:r>
      <w:r w:rsidRPr="00B72130">
        <w:rPr>
          <w:u w:val="single"/>
        </w:rPr>
        <w:t>RN_Daily_Report_Run_L2</w:t>
      </w:r>
      <w:r w:rsidR="006745C9">
        <w:t xml:space="preserve"> (in the current Run_Layer, what programs can we run in parallel)</w:t>
      </w:r>
    </w:p>
    <w:p w14:paraId="361DBE1D" w14:textId="119281AE" w:rsidR="00B72130" w:rsidRDefault="00274E36" w:rsidP="00B72130">
      <w:pPr>
        <w:keepNext/>
        <w:jc w:val="center"/>
      </w:pPr>
      <w:r>
        <w:rPr>
          <w:noProof/>
          <w:lang w:val="en-AU" w:eastAsia="en-AU"/>
        </w:rPr>
        <w:drawing>
          <wp:inline distT="0" distB="0" distL="0" distR="0" wp14:anchorId="21FB13D1" wp14:editId="30F609C4">
            <wp:extent cx="5403272" cy="2835380"/>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7573" cy="2842884"/>
                    </a:xfrm>
                    <a:prstGeom prst="rect">
                      <a:avLst/>
                    </a:prstGeom>
                    <a:noFill/>
                  </pic:spPr>
                </pic:pic>
              </a:graphicData>
            </a:graphic>
          </wp:inline>
        </w:drawing>
      </w:r>
    </w:p>
    <w:p w14:paraId="20592F9B" w14:textId="5FA744A8" w:rsidR="00C37AC3" w:rsidRDefault="00B72130" w:rsidP="00E665FE">
      <w:pPr>
        <w:pStyle w:val="Caption"/>
        <w:ind w:firstLine="810"/>
        <w:jc w:val="center"/>
        <w:rPr>
          <w:noProof/>
        </w:rPr>
      </w:pPr>
      <w:r>
        <w:t xml:space="preserve">Figure </w:t>
      </w:r>
      <w:r w:rsidR="005F3303">
        <w:fldChar w:fldCharType="begin"/>
      </w:r>
      <w:r w:rsidR="005F3303">
        <w:instrText xml:space="preserve"> SEQ Figure \* ARABIC </w:instrText>
      </w:r>
      <w:r w:rsidR="005F3303">
        <w:fldChar w:fldCharType="separate"/>
      </w:r>
      <w:r w:rsidR="00D84EFA">
        <w:rPr>
          <w:noProof/>
        </w:rPr>
        <w:t>19</w:t>
      </w:r>
      <w:r w:rsidR="005F3303">
        <w:rPr>
          <w:noProof/>
        </w:rPr>
        <w:fldChar w:fldCharType="end"/>
      </w:r>
      <w:r>
        <w:t xml:space="preserve"> Level 2 DI Studio </w:t>
      </w:r>
      <w:r>
        <w:rPr>
          <w:noProof/>
        </w:rPr>
        <w:t>Job</w:t>
      </w:r>
    </w:p>
    <w:p w14:paraId="20570908" w14:textId="77777777" w:rsidR="00A133ED" w:rsidRDefault="00A133ED" w:rsidP="00A133ED">
      <w:pPr>
        <w:pStyle w:val="PaperBody"/>
      </w:pPr>
    </w:p>
    <w:p w14:paraId="184E5898" w14:textId="12CA8972" w:rsidR="00C37AC3" w:rsidRPr="006745C9" w:rsidRDefault="00C37AC3" w:rsidP="00E013C6">
      <w:pPr>
        <w:pStyle w:val="PaperBody"/>
        <w:numPr>
          <w:ilvl w:val="0"/>
          <w:numId w:val="9"/>
        </w:numPr>
      </w:pPr>
      <w:r>
        <w:t>Parse SAS program name, log location</w:t>
      </w:r>
      <w:r w:rsidR="002B2CDB">
        <w:t>, Report ID</w:t>
      </w:r>
      <w:r>
        <w:t xml:space="preserve"> to Subjob </w:t>
      </w:r>
      <w:r w:rsidRPr="008F0A91">
        <w:rPr>
          <w:u w:val="single"/>
        </w:rPr>
        <w:t>RN_Daily_Report_Run_L3</w:t>
      </w:r>
    </w:p>
    <w:p w14:paraId="10A97A7E" w14:textId="727368A5" w:rsidR="00C37AC3" w:rsidRPr="006745C9" w:rsidRDefault="00C37AC3" w:rsidP="00B72130">
      <w:pPr>
        <w:pStyle w:val="PaperBody"/>
      </w:pPr>
      <w:r>
        <w:lastRenderedPageBreak/>
        <w:t xml:space="preserve">In job </w:t>
      </w:r>
      <w:r w:rsidRPr="00B72130">
        <w:rPr>
          <w:u w:val="single"/>
        </w:rPr>
        <w:t>RN_Daily_Report_Run_L3</w:t>
      </w:r>
      <w:r w:rsidR="006745C9">
        <w:t xml:space="preserve"> (execute the program using the SAS Batch command)</w:t>
      </w:r>
    </w:p>
    <w:p w14:paraId="562EDE62" w14:textId="32EF919F" w:rsidR="00B72130" w:rsidRDefault="00FF1E2E" w:rsidP="00B72130">
      <w:pPr>
        <w:keepNext/>
        <w:jc w:val="center"/>
      </w:pPr>
      <w:r>
        <w:rPr>
          <w:noProof/>
          <w:lang w:val="en-AU" w:eastAsia="en-AU"/>
        </w:rPr>
        <w:drawing>
          <wp:inline distT="0" distB="0" distL="0" distR="0" wp14:anchorId="4D5273DD" wp14:editId="3E6E4370">
            <wp:extent cx="4169072" cy="16861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3826"/>
                    <a:stretch/>
                  </pic:blipFill>
                  <pic:spPr bwMode="auto">
                    <a:xfrm>
                      <a:off x="0" y="0"/>
                      <a:ext cx="4205418" cy="1700804"/>
                    </a:xfrm>
                    <a:prstGeom prst="rect">
                      <a:avLst/>
                    </a:prstGeom>
                    <a:noFill/>
                    <a:ln>
                      <a:noFill/>
                    </a:ln>
                    <a:extLst>
                      <a:ext uri="{53640926-AAD7-44D8-BBD7-CCE9431645EC}">
                        <a14:shadowObscured xmlns:a14="http://schemas.microsoft.com/office/drawing/2010/main"/>
                      </a:ext>
                    </a:extLst>
                  </pic:spPr>
                </pic:pic>
              </a:graphicData>
            </a:graphic>
          </wp:inline>
        </w:drawing>
      </w:r>
    </w:p>
    <w:p w14:paraId="50CCDAE3" w14:textId="01B9D7C9" w:rsidR="00C37AC3" w:rsidRDefault="00B72130" w:rsidP="00E665FE">
      <w:pPr>
        <w:pStyle w:val="Caption"/>
        <w:ind w:firstLine="810"/>
        <w:jc w:val="center"/>
      </w:pPr>
      <w:r>
        <w:t xml:space="preserve">Figure </w:t>
      </w:r>
      <w:r w:rsidR="005F3303">
        <w:fldChar w:fldCharType="begin"/>
      </w:r>
      <w:r w:rsidR="005F3303">
        <w:instrText xml:space="preserve"> SEQ Figure \* ARABIC </w:instrText>
      </w:r>
      <w:r w:rsidR="005F3303">
        <w:fldChar w:fldCharType="separate"/>
      </w:r>
      <w:r w:rsidR="00D84EFA">
        <w:rPr>
          <w:noProof/>
        </w:rPr>
        <w:t>20</w:t>
      </w:r>
      <w:r w:rsidR="005F3303">
        <w:rPr>
          <w:noProof/>
        </w:rPr>
        <w:fldChar w:fldCharType="end"/>
      </w:r>
      <w:r>
        <w:t xml:space="preserve"> Level 3 DI Studio Job</w:t>
      </w:r>
    </w:p>
    <w:p w14:paraId="5B9F83C0" w14:textId="3438F069" w:rsidR="00C37AC3" w:rsidRDefault="00C37AC3" w:rsidP="00E013C6">
      <w:pPr>
        <w:pStyle w:val="PaperBody"/>
        <w:numPr>
          <w:ilvl w:val="0"/>
          <w:numId w:val="9"/>
        </w:numPr>
      </w:pPr>
      <w:r>
        <w:t>We track our SAS programs with additional columns</w:t>
      </w:r>
      <w:r w:rsidR="006745C9">
        <w:t xml:space="preserve"> “Report Status” and “Update Time”</w:t>
      </w:r>
    </w:p>
    <w:p w14:paraId="4C192E8D" w14:textId="13A4DE0C" w:rsidR="006745C9" w:rsidRDefault="006745C9" w:rsidP="0076777E">
      <w:pPr>
        <w:pStyle w:val="PaperBody"/>
        <w:numPr>
          <w:ilvl w:val="0"/>
          <w:numId w:val="9"/>
        </w:numPr>
        <w:jc w:val="both"/>
      </w:pPr>
      <w:r>
        <w:t>If we are reading and updating a central table then how do we ensure we do not lock out a READ while an UPDATE is happening?</w:t>
      </w:r>
      <w:r w:rsidR="00B1027E">
        <w:t xml:space="preserve"> </w:t>
      </w:r>
    </w:p>
    <w:tbl>
      <w:tblPr>
        <w:tblStyle w:val="TableGrid"/>
        <w:tblW w:w="9923" w:type="dxa"/>
        <w:tblInd w:w="-5" w:type="dxa"/>
        <w:tblLayout w:type="fixed"/>
        <w:tblLook w:val="04A0" w:firstRow="1" w:lastRow="0" w:firstColumn="1" w:lastColumn="0" w:noHBand="0" w:noVBand="1"/>
      </w:tblPr>
      <w:tblGrid>
        <w:gridCol w:w="817"/>
        <w:gridCol w:w="1417"/>
        <w:gridCol w:w="1843"/>
        <w:gridCol w:w="3011"/>
        <w:gridCol w:w="720"/>
        <w:gridCol w:w="990"/>
        <w:gridCol w:w="1125"/>
      </w:tblGrid>
      <w:tr w:rsidR="00B72130" w:rsidRPr="00B72130" w14:paraId="09D44BE1" w14:textId="77777777" w:rsidTr="0076777E">
        <w:tc>
          <w:tcPr>
            <w:tcW w:w="817" w:type="dxa"/>
            <w:shd w:val="clear" w:color="auto" w:fill="DAEEF3" w:themeFill="accent5" w:themeFillTint="33"/>
          </w:tcPr>
          <w:p w14:paraId="118E4521" w14:textId="77777777" w:rsidR="00C37AC3" w:rsidRPr="00B72130" w:rsidRDefault="00C37AC3" w:rsidP="00030F5F">
            <w:pPr>
              <w:spacing w:after="0"/>
              <w:rPr>
                <w:b/>
              </w:rPr>
            </w:pPr>
            <w:r w:rsidRPr="00B72130">
              <w:rPr>
                <w:b/>
              </w:rPr>
              <w:t>Report ID</w:t>
            </w:r>
          </w:p>
        </w:tc>
        <w:tc>
          <w:tcPr>
            <w:tcW w:w="1417" w:type="dxa"/>
            <w:shd w:val="clear" w:color="auto" w:fill="DAEEF3" w:themeFill="accent5" w:themeFillTint="33"/>
          </w:tcPr>
          <w:p w14:paraId="19FEB771" w14:textId="77777777" w:rsidR="00C37AC3" w:rsidRPr="00B72130" w:rsidRDefault="00C37AC3" w:rsidP="00030F5F">
            <w:pPr>
              <w:spacing w:after="0"/>
              <w:rPr>
                <w:b/>
              </w:rPr>
            </w:pPr>
            <w:r w:rsidRPr="00B72130">
              <w:rPr>
                <w:b/>
              </w:rPr>
              <w:t>Report Name</w:t>
            </w:r>
          </w:p>
        </w:tc>
        <w:tc>
          <w:tcPr>
            <w:tcW w:w="1843" w:type="dxa"/>
            <w:shd w:val="clear" w:color="auto" w:fill="DAEEF3" w:themeFill="accent5" w:themeFillTint="33"/>
          </w:tcPr>
          <w:p w14:paraId="5BD02338" w14:textId="77777777" w:rsidR="00C37AC3" w:rsidRPr="00B72130" w:rsidRDefault="00C37AC3" w:rsidP="00030F5F">
            <w:pPr>
              <w:spacing w:after="0"/>
              <w:rPr>
                <w:b/>
              </w:rPr>
            </w:pPr>
            <w:r w:rsidRPr="00B72130">
              <w:rPr>
                <w:b/>
              </w:rPr>
              <w:t>SAS program</w:t>
            </w:r>
          </w:p>
        </w:tc>
        <w:tc>
          <w:tcPr>
            <w:tcW w:w="3011" w:type="dxa"/>
            <w:shd w:val="clear" w:color="auto" w:fill="DAEEF3" w:themeFill="accent5" w:themeFillTint="33"/>
          </w:tcPr>
          <w:p w14:paraId="5AE40BE2" w14:textId="77777777" w:rsidR="00C37AC3" w:rsidRPr="00B72130" w:rsidRDefault="00C37AC3" w:rsidP="00030F5F">
            <w:pPr>
              <w:spacing w:after="0"/>
              <w:rPr>
                <w:b/>
              </w:rPr>
            </w:pPr>
            <w:r w:rsidRPr="00B72130">
              <w:rPr>
                <w:b/>
              </w:rPr>
              <w:t>Log</w:t>
            </w:r>
          </w:p>
        </w:tc>
        <w:tc>
          <w:tcPr>
            <w:tcW w:w="720" w:type="dxa"/>
            <w:shd w:val="clear" w:color="auto" w:fill="DAEEF3" w:themeFill="accent5" w:themeFillTint="33"/>
          </w:tcPr>
          <w:p w14:paraId="79A8D68F" w14:textId="77777777" w:rsidR="00C37AC3" w:rsidRPr="00B72130" w:rsidRDefault="00C37AC3" w:rsidP="00030F5F">
            <w:pPr>
              <w:spacing w:after="0"/>
              <w:rPr>
                <w:b/>
              </w:rPr>
            </w:pPr>
            <w:r w:rsidRPr="00B72130">
              <w:rPr>
                <w:b/>
              </w:rPr>
              <w:t>Run Order</w:t>
            </w:r>
          </w:p>
        </w:tc>
        <w:tc>
          <w:tcPr>
            <w:tcW w:w="990" w:type="dxa"/>
            <w:shd w:val="clear" w:color="auto" w:fill="DAEEF3" w:themeFill="accent5" w:themeFillTint="33"/>
          </w:tcPr>
          <w:p w14:paraId="5D3C16A5" w14:textId="77777777" w:rsidR="00C37AC3" w:rsidRPr="00B72130" w:rsidRDefault="00C37AC3" w:rsidP="00030F5F">
            <w:pPr>
              <w:spacing w:after="0"/>
              <w:rPr>
                <w:b/>
              </w:rPr>
            </w:pPr>
            <w:r w:rsidRPr="00B72130">
              <w:rPr>
                <w:b/>
              </w:rPr>
              <w:t>Report Status</w:t>
            </w:r>
          </w:p>
        </w:tc>
        <w:tc>
          <w:tcPr>
            <w:tcW w:w="1125" w:type="dxa"/>
            <w:shd w:val="clear" w:color="auto" w:fill="DAEEF3" w:themeFill="accent5" w:themeFillTint="33"/>
          </w:tcPr>
          <w:p w14:paraId="653DAAF4" w14:textId="77777777" w:rsidR="00C37AC3" w:rsidRPr="00B72130" w:rsidRDefault="00C37AC3" w:rsidP="00030F5F">
            <w:pPr>
              <w:spacing w:after="0"/>
              <w:rPr>
                <w:b/>
              </w:rPr>
            </w:pPr>
            <w:r w:rsidRPr="00B72130">
              <w:rPr>
                <w:b/>
              </w:rPr>
              <w:t>Update Time</w:t>
            </w:r>
          </w:p>
        </w:tc>
      </w:tr>
      <w:tr w:rsidR="00B72130" w:rsidRPr="00B72130" w14:paraId="5DD1A312" w14:textId="77777777" w:rsidTr="0076777E">
        <w:tc>
          <w:tcPr>
            <w:tcW w:w="817" w:type="dxa"/>
          </w:tcPr>
          <w:p w14:paraId="306FA62B" w14:textId="77777777" w:rsidR="00C37AC3" w:rsidRPr="00B72130" w:rsidRDefault="00C37AC3" w:rsidP="00030F5F">
            <w:pPr>
              <w:spacing w:before="60" w:after="60"/>
            </w:pPr>
            <w:r w:rsidRPr="00B72130">
              <w:t>1</w:t>
            </w:r>
          </w:p>
        </w:tc>
        <w:tc>
          <w:tcPr>
            <w:tcW w:w="1417" w:type="dxa"/>
          </w:tcPr>
          <w:p w14:paraId="464698A3" w14:textId="77777777" w:rsidR="00C37AC3" w:rsidRPr="00B72130" w:rsidRDefault="00C37AC3" w:rsidP="00030F5F">
            <w:pPr>
              <w:spacing w:before="60" w:after="60"/>
            </w:pPr>
            <w:r w:rsidRPr="00B72130">
              <w:t>Johns Report</w:t>
            </w:r>
          </w:p>
        </w:tc>
        <w:tc>
          <w:tcPr>
            <w:tcW w:w="1843" w:type="dxa"/>
          </w:tcPr>
          <w:p w14:paraId="1D5A76F7" w14:textId="77777777" w:rsidR="00C37AC3" w:rsidRPr="00B72130" w:rsidRDefault="00C37AC3" w:rsidP="00030F5F">
            <w:pPr>
              <w:spacing w:before="60" w:after="60"/>
            </w:pPr>
            <w:r w:rsidRPr="00B72130">
              <w:t>F:\SAS\Programs\Pricing.sas</w:t>
            </w:r>
          </w:p>
        </w:tc>
        <w:tc>
          <w:tcPr>
            <w:tcW w:w="3011" w:type="dxa"/>
          </w:tcPr>
          <w:p w14:paraId="32929BBA" w14:textId="77777777" w:rsidR="00C37AC3" w:rsidRPr="00B72130" w:rsidRDefault="00C37AC3" w:rsidP="00030F5F">
            <w:pPr>
              <w:spacing w:before="60" w:after="60"/>
            </w:pPr>
            <w:r w:rsidRPr="00B72130">
              <w:t>F:\SAS\Logs\Pricing\Pricing_12SEP16_0600.log</w:t>
            </w:r>
          </w:p>
        </w:tc>
        <w:tc>
          <w:tcPr>
            <w:tcW w:w="720" w:type="dxa"/>
          </w:tcPr>
          <w:p w14:paraId="3D6CF8AD" w14:textId="77777777" w:rsidR="00C37AC3" w:rsidRPr="00B72130" w:rsidRDefault="00C37AC3" w:rsidP="00030F5F">
            <w:pPr>
              <w:spacing w:before="60" w:after="60"/>
            </w:pPr>
            <w:r w:rsidRPr="00B72130">
              <w:t>1</w:t>
            </w:r>
          </w:p>
        </w:tc>
        <w:tc>
          <w:tcPr>
            <w:tcW w:w="990" w:type="dxa"/>
          </w:tcPr>
          <w:p w14:paraId="188CD0FA" w14:textId="77777777" w:rsidR="00C37AC3" w:rsidRPr="00292408" w:rsidRDefault="00C37AC3" w:rsidP="00030F5F">
            <w:pPr>
              <w:spacing w:before="60" w:after="60"/>
              <w:rPr>
                <w:highlight w:val="yellow"/>
              </w:rPr>
            </w:pPr>
            <w:r w:rsidRPr="00292408">
              <w:rPr>
                <w:highlight w:val="yellow"/>
              </w:rPr>
              <w:t>Complete</w:t>
            </w:r>
          </w:p>
        </w:tc>
        <w:tc>
          <w:tcPr>
            <w:tcW w:w="1125" w:type="dxa"/>
          </w:tcPr>
          <w:p w14:paraId="6D39CF46" w14:textId="77777777" w:rsidR="00C37AC3" w:rsidRPr="00292408" w:rsidRDefault="00C37AC3" w:rsidP="00030F5F">
            <w:pPr>
              <w:spacing w:before="60" w:after="60"/>
              <w:rPr>
                <w:highlight w:val="yellow"/>
              </w:rPr>
            </w:pPr>
            <w:r w:rsidRPr="00292408">
              <w:rPr>
                <w:highlight w:val="yellow"/>
              </w:rPr>
              <w:t>06:30</w:t>
            </w:r>
          </w:p>
        </w:tc>
      </w:tr>
      <w:tr w:rsidR="00B72130" w:rsidRPr="00B72130" w14:paraId="4228E30B" w14:textId="77777777" w:rsidTr="0076777E">
        <w:tc>
          <w:tcPr>
            <w:tcW w:w="817" w:type="dxa"/>
          </w:tcPr>
          <w:p w14:paraId="4E69C015" w14:textId="77777777" w:rsidR="00C37AC3" w:rsidRPr="00B72130" w:rsidRDefault="00C37AC3" w:rsidP="00030F5F">
            <w:pPr>
              <w:spacing w:before="60" w:after="60"/>
            </w:pPr>
            <w:r w:rsidRPr="00B72130">
              <w:t>2</w:t>
            </w:r>
          </w:p>
        </w:tc>
        <w:tc>
          <w:tcPr>
            <w:tcW w:w="1417" w:type="dxa"/>
          </w:tcPr>
          <w:p w14:paraId="49FAB79A" w14:textId="77777777" w:rsidR="00C37AC3" w:rsidRPr="00B72130" w:rsidRDefault="00C37AC3" w:rsidP="00030F5F">
            <w:pPr>
              <w:spacing w:before="60" w:after="60"/>
            </w:pPr>
            <w:r w:rsidRPr="00B72130">
              <w:t>Marys Report</w:t>
            </w:r>
          </w:p>
        </w:tc>
        <w:tc>
          <w:tcPr>
            <w:tcW w:w="1843" w:type="dxa"/>
          </w:tcPr>
          <w:p w14:paraId="32625DD9" w14:textId="77777777" w:rsidR="00C37AC3" w:rsidRPr="00B72130" w:rsidRDefault="00C37AC3" w:rsidP="00030F5F">
            <w:pPr>
              <w:spacing w:before="60" w:after="60"/>
            </w:pPr>
            <w:r w:rsidRPr="00B72130">
              <w:t>F:\SAS\Programs\Product.sas</w:t>
            </w:r>
          </w:p>
        </w:tc>
        <w:tc>
          <w:tcPr>
            <w:tcW w:w="3011" w:type="dxa"/>
          </w:tcPr>
          <w:p w14:paraId="02B70B94" w14:textId="77777777" w:rsidR="00C37AC3" w:rsidRPr="00B72130" w:rsidRDefault="00C37AC3" w:rsidP="00030F5F">
            <w:pPr>
              <w:spacing w:before="60" w:after="60"/>
            </w:pPr>
            <w:r w:rsidRPr="00B72130">
              <w:t>F:\SAS\Logs\Product\Product_12SEP16_0631.log</w:t>
            </w:r>
          </w:p>
        </w:tc>
        <w:tc>
          <w:tcPr>
            <w:tcW w:w="720" w:type="dxa"/>
          </w:tcPr>
          <w:p w14:paraId="4343D3A7" w14:textId="77777777" w:rsidR="00C37AC3" w:rsidRPr="00B72130" w:rsidRDefault="00C37AC3" w:rsidP="00030F5F">
            <w:pPr>
              <w:spacing w:before="60" w:after="60"/>
            </w:pPr>
            <w:r w:rsidRPr="00B72130">
              <w:t>2</w:t>
            </w:r>
          </w:p>
        </w:tc>
        <w:tc>
          <w:tcPr>
            <w:tcW w:w="990" w:type="dxa"/>
          </w:tcPr>
          <w:p w14:paraId="1C1B91ED" w14:textId="77777777" w:rsidR="00C37AC3" w:rsidRPr="00292408" w:rsidRDefault="00C37AC3" w:rsidP="00030F5F">
            <w:pPr>
              <w:spacing w:before="60" w:after="60"/>
              <w:rPr>
                <w:highlight w:val="yellow"/>
              </w:rPr>
            </w:pPr>
            <w:r w:rsidRPr="00292408">
              <w:rPr>
                <w:highlight w:val="yellow"/>
              </w:rPr>
              <w:t>Running</w:t>
            </w:r>
          </w:p>
        </w:tc>
        <w:tc>
          <w:tcPr>
            <w:tcW w:w="1125" w:type="dxa"/>
          </w:tcPr>
          <w:p w14:paraId="68B9FCEC" w14:textId="77777777" w:rsidR="00C37AC3" w:rsidRPr="00292408" w:rsidRDefault="00C37AC3" w:rsidP="00030F5F">
            <w:pPr>
              <w:spacing w:before="60" w:after="60"/>
              <w:rPr>
                <w:highlight w:val="yellow"/>
              </w:rPr>
            </w:pPr>
            <w:r w:rsidRPr="00292408">
              <w:rPr>
                <w:highlight w:val="yellow"/>
              </w:rPr>
              <w:t>06:31</w:t>
            </w:r>
          </w:p>
        </w:tc>
      </w:tr>
      <w:tr w:rsidR="00B72130" w:rsidRPr="00B72130" w14:paraId="23C88935" w14:textId="77777777" w:rsidTr="0076777E">
        <w:tc>
          <w:tcPr>
            <w:tcW w:w="817" w:type="dxa"/>
          </w:tcPr>
          <w:p w14:paraId="359AF9C2" w14:textId="77777777" w:rsidR="00C37AC3" w:rsidRPr="00B72130" w:rsidRDefault="00C37AC3" w:rsidP="00030F5F">
            <w:pPr>
              <w:spacing w:before="60" w:after="60"/>
            </w:pPr>
            <w:r w:rsidRPr="00B72130">
              <w:t>3</w:t>
            </w:r>
          </w:p>
        </w:tc>
        <w:tc>
          <w:tcPr>
            <w:tcW w:w="1417" w:type="dxa"/>
          </w:tcPr>
          <w:p w14:paraId="156C5C60" w14:textId="77777777" w:rsidR="00C37AC3" w:rsidRPr="00B72130" w:rsidRDefault="00C37AC3" w:rsidP="00030F5F">
            <w:pPr>
              <w:spacing w:before="60" w:after="60"/>
            </w:pPr>
            <w:r w:rsidRPr="00B72130">
              <w:t>James Report</w:t>
            </w:r>
          </w:p>
        </w:tc>
        <w:tc>
          <w:tcPr>
            <w:tcW w:w="1843" w:type="dxa"/>
          </w:tcPr>
          <w:p w14:paraId="79207AA1" w14:textId="77777777" w:rsidR="00C37AC3" w:rsidRPr="00B72130" w:rsidRDefault="00C37AC3" w:rsidP="00030F5F">
            <w:pPr>
              <w:spacing w:before="60" w:after="60"/>
            </w:pPr>
            <w:r w:rsidRPr="00B72130">
              <w:t>F:\SAS\Programs\Finance.sas</w:t>
            </w:r>
          </w:p>
        </w:tc>
        <w:tc>
          <w:tcPr>
            <w:tcW w:w="3011" w:type="dxa"/>
          </w:tcPr>
          <w:p w14:paraId="6E0D75AF" w14:textId="77777777" w:rsidR="00C37AC3" w:rsidRPr="00B72130" w:rsidRDefault="00C37AC3" w:rsidP="00030F5F">
            <w:pPr>
              <w:spacing w:before="60" w:after="60"/>
            </w:pPr>
            <w:r w:rsidRPr="00B72130">
              <w:t>F:\SAS\Logs\Finance\Finance_12SEP16_0631.log</w:t>
            </w:r>
          </w:p>
        </w:tc>
        <w:tc>
          <w:tcPr>
            <w:tcW w:w="720" w:type="dxa"/>
          </w:tcPr>
          <w:p w14:paraId="1568BCE1" w14:textId="77777777" w:rsidR="00C37AC3" w:rsidRPr="00B72130" w:rsidRDefault="00C37AC3" w:rsidP="00030F5F">
            <w:pPr>
              <w:spacing w:before="60" w:after="60"/>
            </w:pPr>
            <w:r w:rsidRPr="00B72130">
              <w:t>2</w:t>
            </w:r>
          </w:p>
        </w:tc>
        <w:tc>
          <w:tcPr>
            <w:tcW w:w="990" w:type="dxa"/>
          </w:tcPr>
          <w:p w14:paraId="6E22B26B" w14:textId="77777777" w:rsidR="00C37AC3" w:rsidRPr="00292408" w:rsidRDefault="00C37AC3" w:rsidP="00030F5F">
            <w:pPr>
              <w:spacing w:before="60" w:after="60"/>
              <w:rPr>
                <w:highlight w:val="yellow"/>
              </w:rPr>
            </w:pPr>
            <w:r w:rsidRPr="00292408">
              <w:rPr>
                <w:highlight w:val="yellow"/>
              </w:rPr>
              <w:t>Complete</w:t>
            </w:r>
          </w:p>
        </w:tc>
        <w:tc>
          <w:tcPr>
            <w:tcW w:w="1125" w:type="dxa"/>
          </w:tcPr>
          <w:p w14:paraId="442392EE" w14:textId="77777777" w:rsidR="00C37AC3" w:rsidRPr="00292408" w:rsidRDefault="00C37AC3" w:rsidP="00030F5F">
            <w:pPr>
              <w:keepNext/>
              <w:spacing w:before="60" w:after="60"/>
              <w:rPr>
                <w:highlight w:val="yellow"/>
              </w:rPr>
            </w:pPr>
            <w:r w:rsidRPr="00292408">
              <w:rPr>
                <w:highlight w:val="yellow"/>
              </w:rPr>
              <w:t>06:45</w:t>
            </w:r>
          </w:p>
        </w:tc>
      </w:tr>
    </w:tbl>
    <w:p w14:paraId="5F447A70" w14:textId="0104F167" w:rsidR="00C37AC3" w:rsidRDefault="004B3A25" w:rsidP="00E665FE">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4</w:t>
      </w:r>
      <w:r w:rsidR="005F3303">
        <w:rPr>
          <w:noProof/>
        </w:rPr>
        <w:fldChar w:fldCharType="end"/>
      </w:r>
      <w:r>
        <w:t xml:space="preserve"> Control Table with status updates</w:t>
      </w:r>
    </w:p>
    <w:p w14:paraId="3D75DD51" w14:textId="05AADB45" w:rsidR="00C37AC3" w:rsidRDefault="00703701" w:rsidP="00030F5F">
      <w:pPr>
        <w:pStyle w:val="Heading3"/>
      </w:pPr>
      <w:r>
        <w:t>e. Alert to job statuses</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1877"/>
        <w:gridCol w:w="5035"/>
      </w:tblGrid>
      <w:tr w:rsidR="00C37AC3" w:rsidRPr="00232B0E" w14:paraId="3685736A" w14:textId="77777777" w:rsidTr="00030F5F">
        <w:trPr>
          <w:tblHeader/>
          <w:jc w:val="right"/>
        </w:trPr>
        <w:tc>
          <w:tcPr>
            <w:tcW w:w="0" w:type="auto"/>
            <w:shd w:val="clear" w:color="auto" w:fill="D6E3BC" w:themeFill="accent3" w:themeFillTint="66"/>
          </w:tcPr>
          <w:p w14:paraId="6DB84178" w14:textId="77777777" w:rsidR="00C37AC3" w:rsidRPr="00635B90" w:rsidRDefault="00C37AC3" w:rsidP="00030F5F">
            <w:pPr>
              <w:spacing w:after="0"/>
              <w:rPr>
                <w:b/>
              </w:rPr>
            </w:pPr>
            <w:r w:rsidRPr="00635B90">
              <w:rPr>
                <w:b/>
              </w:rPr>
              <w:t>Report Status</w:t>
            </w:r>
          </w:p>
        </w:tc>
        <w:tc>
          <w:tcPr>
            <w:tcW w:w="5035" w:type="dxa"/>
            <w:shd w:val="clear" w:color="auto" w:fill="D6E3BC" w:themeFill="accent3" w:themeFillTint="66"/>
          </w:tcPr>
          <w:p w14:paraId="50B478A7" w14:textId="77777777" w:rsidR="00C37AC3" w:rsidRPr="00635B90" w:rsidRDefault="00C37AC3" w:rsidP="00030F5F">
            <w:pPr>
              <w:spacing w:after="0"/>
              <w:rPr>
                <w:b/>
              </w:rPr>
            </w:pPr>
            <w:r>
              <w:rPr>
                <w:b/>
              </w:rPr>
              <w:t>Description</w:t>
            </w:r>
          </w:p>
        </w:tc>
      </w:tr>
      <w:tr w:rsidR="00C37AC3" w:rsidRPr="00232B0E" w14:paraId="37CED85A" w14:textId="77777777" w:rsidTr="00030F5F">
        <w:trPr>
          <w:tblHeader/>
          <w:jc w:val="right"/>
        </w:trPr>
        <w:tc>
          <w:tcPr>
            <w:tcW w:w="0" w:type="auto"/>
          </w:tcPr>
          <w:p w14:paraId="38A96DB1" w14:textId="77777777" w:rsidR="00C37AC3" w:rsidRPr="00232B0E" w:rsidRDefault="00C37AC3" w:rsidP="00030F5F">
            <w:pPr>
              <w:spacing w:before="60" w:after="60"/>
            </w:pPr>
            <w:r w:rsidRPr="00232B0E">
              <w:t>Success</w:t>
            </w:r>
          </w:p>
        </w:tc>
        <w:tc>
          <w:tcPr>
            <w:tcW w:w="5035" w:type="dxa"/>
          </w:tcPr>
          <w:p w14:paraId="56E20461" w14:textId="77777777" w:rsidR="00C37AC3" w:rsidRPr="00232B0E" w:rsidRDefault="00C37AC3" w:rsidP="00030F5F">
            <w:pPr>
              <w:spacing w:before="60" w:after="60"/>
            </w:pPr>
            <w:r w:rsidRPr="00232B0E">
              <w:t>Job Competed successfully</w:t>
            </w:r>
          </w:p>
        </w:tc>
      </w:tr>
      <w:tr w:rsidR="00C37AC3" w:rsidRPr="00232B0E" w14:paraId="72CC626F" w14:textId="77777777" w:rsidTr="00030F5F">
        <w:trPr>
          <w:tblHeader/>
          <w:jc w:val="right"/>
        </w:trPr>
        <w:tc>
          <w:tcPr>
            <w:tcW w:w="0" w:type="auto"/>
          </w:tcPr>
          <w:p w14:paraId="154EC9BE" w14:textId="77777777" w:rsidR="00C37AC3" w:rsidRPr="00232B0E" w:rsidRDefault="00C37AC3" w:rsidP="00030F5F">
            <w:pPr>
              <w:spacing w:before="60" w:after="60"/>
            </w:pPr>
            <w:r w:rsidRPr="00232B0E">
              <w:t>Ended with warnings</w:t>
            </w:r>
          </w:p>
        </w:tc>
        <w:tc>
          <w:tcPr>
            <w:tcW w:w="5035" w:type="dxa"/>
          </w:tcPr>
          <w:p w14:paraId="0A9E37B9" w14:textId="77777777" w:rsidR="00C37AC3" w:rsidRPr="00232B0E" w:rsidRDefault="00C37AC3" w:rsidP="00030F5F">
            <w:pPr>
              <w:spacing w:before="60" w:after="60"/>
            </w:pPr>
            <w:r w:rsidRPr="00232B0E">
              <w:t>Job Competed successfully but the log had warnings in it</w:t>
            </w:r>
          </w:p>
        </w:tc>
      </w:tr>
      <w:tr w:rsidR="00C37AC3" w:rsidRPr="00232B0E" w14:paraId="078B0BD4" w14:textId="77777777" w:rsidTr="00030F5F">
        <w:trPr>
          <w:tblHeader/>
          <w:jc w:val="right"/>
        </w:trPr>
        <w:tc>
          <w:tcPr>
            <w:tcW w:w="0" w:type="auto"/>
          </w:tcPr>
          <w:p w14:paraId="25E93F4D" w14:textId="77777777" w:rsidR="00C37AC3" w:rsidRPr="00232B0E" w:rsidRDefault="00C37AC3" w:rsidP="00030F5F">
            <w:pPr>
              <w:spacing w:before="60" w:after="60"/>
            </w:pPr>
            <w:r w:rsidRPr="00232B0E">
              <w:t>Failed</w:t>
            </w:r>
          </w:p>
        </w:tc>
        <w:tc>
          <w:tcPr>
            <w:tcW w:w="5035" w:type="dxa"/>
          </w:tcPr>
          <w:p w14:paraId="002E33EF" w14:textId="77777777" w:rsidR="00C37AC3" w:rsidRPr="00232B0E" w:rsidRDefault="00C37AC3" w:rsidP="00030F5F">
            <w:pPr>
              <w:spacing w:before="60" w:after="60"/>
            </w:pPr>
            <w:r w:rsidRPr="00232B0E">
              <w:t>Job was aborted</w:t>
            </w:r>
          </w:p>
        </w:tc>
      </w:tr>
      <w:tr w:rsidR="00C37AC3" w:rsidRPr="00232B0E" w14:paraId="226D58D5" w14:textId="77777777" w:rsidTr="00030F5F">
        <w:trPr>
          <w:tblHeader/>
          <w:jc w:val="right"/>
        </w:trPr>
        <w:tc>
          <w:tcPr>
            <w:tcW w:w="0" w:type="auto"/>
          </w:tcPr>
          <w:p w14:paraId="7C5179BD" w14:textId="77777777" w:rsidR="00C37AC3" w:rsidRPr="00232B0E" w:rsidRDefault="00C37AC3" w:rsidP="00030F5F">
            <w:pPr>
              <w:spacing w:before="60" w:after="60"/>
            </w:pPr>
            <w:r w:rsidRPr="00232B0E">
              <w:t>Did not run</w:t>
            </w:r>
          </w:p>
        </w:tc>
        <w:tc>
          <w:tcPr>
            <w:tcW w:w="5035" w:type="dxa"/>
          </w:tcPr>
          <w:p w14:paraId="5CB838F1" w14:textId="77777777" w:rsidR="00C37AC3" w:rsidRPr="00232B0E" w:rsidRDefault="00C37AC3" w:rsidP="00030F5F">
            <w:pPr>
              <w:keepNext/>
              <w:spacing w:before="60" w:after="60"/>
            </w:pPr>
            <w:r w:rsidRPr="00232B0E">
              <w:t>A job this job is dependent on failed or did not run</w:t>
            </w:r>
          </w:p>
        </w:tc>
      </w:tr>
    </w:tbl>
    <w:p w14:paraId="6E370BD7" w14:textId="77777777" w:rsidR="0011325C" w:rsidRDefault="0011325C" w:rsidP="00030F5F">
      <w:pPr>
        <w:pStyle w:val="PaperBody"/>
        <w:spacing w:after="0"/>
      </w:pPr>
    </w:p>
    <w:p w14:paraId="7642AD9B" w14:textId="77777777" w:rsidR="0011325C" w:rsidRDefault="0011325C" w:rsidP="0076777E">
      <w:pPr>
        <w:pStyle w:val="PaperBody"/>
        <w:jc w:val="both"/>
      </w:pPr>
      <w:r>
        <w:t>Our Report Status can hold the following values</w:t>
      </w:r>
    </w:p>
    <w:p w14:paraId="706CB482" w14:textId="77777777" w:rsidR="00E665FE" w:rsidRDefault="00E665FE" w:rsidP="0011325C">
      <w:pPr>
        <w:pStyle w:val="PaperBody"/>
      </w:pPr>
    </w:p>
    <w:p w14:paraId="020433C5" w14:textId="77777777" w:rsidR="0011325C" w:rsidRDefault="0011325C" w:rsidP="00030F5F">
      <w:pPr>
        <w:pStyle w:val="PaperBody"/>
        <w:spacing w:after="0"/>
      </w:pPr>
    </w:p>
    <w:p w14:paraId="047F507F" w14:textId="271DE945" w:rsidR="0011325C" w:rsidRPr="00232B0E" w:rsidRDefault="00030F5F" w:rsidP="0011325C">
      <w:pPr>
        <w:pStyle w:val="Caption"/>
        <w:ind w:left="2880" w:hanging="90"/>
      </w:pPr>
      <w:r>
        <w:t>T</w:t>
      </w:r>
      <w:r w:rsidR="0011325C">
        <w:t xml:space="preserve">able </w:t>
      </w:r>
      <w:r w:rsidR="005F3303">
        <w:fldChar w:fldCharType="begin"/>
      </w:r>
      <w:r w:rsidR="005F3303">
        <w:instrText xml:space="preserve"> SEQ Table \* ARABIC </w:instrText>
      </w:r>
      <w:r w:rsidR="005F3303">
        <w:fldChar w:fldCharType="separate"/>
      </w:r>
      <w:r w:rsidR="00D84EFA">
        <w:rPr>
          <w:noProof/>
        </w:rPr>
        <w:t>5</w:t>
      </w:r>
      <w:r w:rsidR="005F3303">
        <w:rPr>
          <w:noProof/>
        </w:rPr>
        <w:fldChar w:fldCharType="end"/>
      </w:r>
      <w:r w:rsidR="0011325C">
        <w:t xml:space="preserve"> Job completion statuses</w:t>
      </w:r>
    </w:p>
    <w:p w14:paraId="035970D2" w14:textId="4AAA99AF" w:rsidR="00703701" w:rsidRDefault="00703701" w:rsidP="0076777E">
      <w:pPr>
        <w:pStyle w:val="PaperBody"/>
        <w:jc w:val="both"/>
      </w:pPr>
      <w:r>
        <w:t>If a scheduled SAS program fails then a dependent scheduled SAS program will not run. If a SAS Scheduled program did not run than any other dependent scheduled SAS programs will not run</w:t>
      </w:r>
      <w:r w:rsidR="00FF1E2E">
        <w:t xml:space="preserve"> in turn</w:t>
      </w:r>
      <w:r>
        <w:t xml:space="preserve">. </w:t>
      </w:r>
    </w:p>
    <w:p w14:paraId="57F5B0B4" w14:textId="461674F4" w:rsidR="00C37AC3" w:rsidRPr="00232B0E" w:rsidRDefault="00703701" w:rsidP="0076777E">
      <w:pPr>
        <w:pStyle w:val="PaperBody"/>
        <w:jc w:val="both"/>
      </w:pPr>
      <w:r>
        <w:t xml:space="preserve">Once the Report Scheduler has </w:t>
      </w:r>
      <w:r w:rsidR="00F5707B">
        <w:t xml:space="preserve">completed </w:t>
      </w:r>
      <w:r w:rsidR="00EE04EB">
        <w:t xml:space="preserve">running all the reports </w:t>
      </w:r>
      <w:r w:rsidR="00C37AC3" w:rsidRPr="00232B0E">
        <w:t xml:space="preserve">an email is sent to each registered notification email with the SAS code completion status. </w:t>
      </w:r>
      <w:r w:rsidR="00C57199">
        <w:t>Emails are registered as a parameter here too.</w:t>
      </w:r>
    </w:p>
    <w:tbl>
      <w:tblPr>
        <w:tblStyle w:val="TableGrid"/>
        <w:tblW w:w="9923" w:type="dxa"/>
        <w:tblInd w:w="-5" w:type="dxa"/>
        <w:tblLayout w:type="fixed"/>
        <w:tblLook w:val="04A0" w:firstRow="1" w:lastRow="0" w:firstColumn="1" w:lastColumn="0" w:noHBand="0" w:noVBand="1"/>
      </w:tblPr>
      <w:tblGrid>
        <w:gridCol w:w="709"/>
        <w:gridCol w:w="1407"/>
        <w:gridCol w:w="2726"/>
        <w:gridCol w:w="2018"/>
        <w:gridCol w:w="936"/>
        <w:gridCol w:w="2127"/>
      </w:tblGrid>
      <w:tr w:rsidR="00C37AC3" w:rsidRPr="00232B0E" w14:paraId="03460CB7" w14:textId="77777777" w:rsidTr="0076777E">
        <w:tc>
          <w:tcPr>
            <w:tcW w:w="709" w:type="dxa"/>
            <w:shd w:val="clear" w:color="auto" w:fill="FABF8F" w:themeFill="accent6" w:themeFillTint="99"/>
          </w:tcPr>
          <w:p w14:paraId="0788D49E" w14:textId="77777777" w:rsidR="00C37AC3" w:rsidRPr="00232B0E" w:rsidRDefault="00C37AC3" w:rsidP="00030F5F">
            <w:pPr>
              <w:spacing w:after="0"/>
              <w:ind w:right="-131"/>
              <w:rPr>
                <w:b/>
              </w:rPr>
            </w:pPr>
            <w:r w:rsidRPr="00232B0E">
              <w:rPr>
                <w:b/>
              </w:rPr>
              <w:t>Report ID</w:t>
            </w:r>
          </w:p>
        </w:tc>
        <w:tc>
          <w:tcPr>
            <w:tcW w:w="1407" w:type="dxa"/>
            <w:shd w:val="clear" w:color="auto" w:fill="FABF8F" w:themeFill="accent6" w:themeFillTint="99"/>
          </w:tcPr>
          <w:p w14:paraId="2751621B" w14:textId="77777777" w:rsidR="00C37AC3" w:rsidRPr="00232B0E" w:rsidRDefault="00C37AC3" w:rsidP="00030F5F">
            <w:pPr>
              <w:spacing w:after="0"/>
              <w:rPr>
                <w:b/>
              </w:rPr>
            </w:pPr>
            <w:r w:rsidRPr="00232B0E">
              <w:rPr>
                <w:b/>
              </w:rPr>
              <w:t>Report Name</w:t>
            </w:r>
          </w:p>
        </w:tc>
        <w:tc>
          <w:tcPr>
            <w:tcW w:w="2726" w:type="dxa"/>
            <w:shd w:val="clear" w:color="auto" w:fill="FABF8F" w:themeFill="accent6" w:themeFillTint="99"/>
          </w:tcPr>
          <w:p w14:paraId="782D5BD4" w14:textId="77777777" w:rsidR="00C37AC3" w:rsidRPr="00232B0E" w:rsidRDefault="00C37AC3" w:rsidP="00030F5F">
            <w:pPr>
              <w:spacing w:after="0"/>
              <w:rPr>
                <w:b/>
              </w:rPr>
            </w:pPr>
            <w:r w:rsidRPr="00232B0E">
              <w:rPr>
                <w:b/>
              </w:rPr>
              <w:t>SAS program</w:t>
            </w:r>
          </w:p>
        </w:tc>
        <w:tc>
          <w:tcPr>
            <w:tcW w:w="2018" w:type="dxa"/>
            <w:shd w:val="clear" w:color="auto" w:fill="FABF8F" w:themeFill="accent6" w:themeFillTint="99"/>
          </w:tcPr>
          <w:p w14:paraId="7F28D2CA" w14:textId="77777777" w:rsidR="00C37AC3" w:rsidRPr="00232B0E" w:rsidRDefault="00C37AC3" w:rsidP="00030F5F">
            <w:pPr>
              <w:spacing w:after="0"/>
              <w:rPr>
                <w:b/>
              </w:rPr>
            </w:pPr>
            <w:r w:rsidRPr="00232B0E">
              <w:rPr>
                <w:b/>
              </w:rPr>
              <w:t>Log</w:t>
            </w:r>
          </w:p>
        </w:tc>
        <w:tc>
          <w:tcPr>
            <w:tcW w:w="936" w:type="dxa"/>
            <w:shd w:val="clear" w:color="auto" w:fill="FABF8F" w:themeFill="accent6" w:themeFillTint="99"/>
          </w:tcPr>
          <w:p w14:paraId="5C2B9C79" w14:textId="77777777" w:rsidR="00C37AC3" w:rsidRPr="00232B0E" w:rsidRDefault="00C37AC3" w:rsidP="00030F5F">
            <w:pPr>
              <w:spacing w:after="0"/>
              <w:ind w:right="-128"/>
              <w:rPr>
                <w:b/>
              </w:rPr>
            </w:pPr>
            <w:r w:rsidRPr="00232B0E">
              <w:rPr>
                <w:b/>
              </w:rPr>
              <w:t>Depends On</w:t>
            </w:r>
          </w:p>
        </w:tc>
        <w:tc>
          <w:tcPr>
            <w:tcW w:w="2127" w:type="dxa"/>
            <w:shd w:val="clear" w:color="auto" w:fill="FABF8F" w:themeFill="accent6" w:themeFillTint="99"/>
          </w:tcPr>
          <w:p w14:paraId="101EA900" w14:textId="77777777" w:rsidR="00C37AC3" w:rsidRPr="00703701" w:rsidRDefault="00C37AC3" w:rsidP="00030F5F">
            <w:pPr>
              <w:spacing w:after="0"/>
              <w:rPr>
                <w:b/>
                <w:highlight w:val="yellow"/>
              </w:rPr>
            </w:pPr>
            <w:r w:rsidRPr="00703701">
              <w:rPr>
                <w:b/>
                <w:highlight w:val="yellow"/>
              </w:rPr>
              <w:t>Email Notification</w:t>
            </w:r>
          </w:p>
        </w:tc>
      </w:tr>
      <w:tr w:rsidR="00C37AC3" w:rsidRPr="00232B0E" w14:paraId="71830EC4" w14:textId="77777777" w:rsidTr="0076777E">
        <w:tc>
          <w:tcPr>
            <w:tcW w:w="709" w:type="dxa"/>
          </w:tcPr>
          <w:p w14:paraId="3162864C" w14:textId="77777777" w:rsidR="00C37AC3" w:rsidRPr="00232B0E" w:rsidRDefault="00C37AC3" w:rsidP="00030F5F">
            <w:pPr>
              <w:spacing w:before="60" w:after="60"/>
            </w:pPr>
            <w:r w:rsidRPr="00232B0E">
              <w:t>1</w:t>
            </w:r>
          </w:p>
        </w:tc>
        <w:tc>
          <w:tcPr>
            <w:tcW w:w="1407" w:type="dxa"/>
          </w:tcPr>
          <w:p w14:paraId="2BC6E5D5" w14:textId="77777777" w:rsidR="00C37AC3" w:rsidRPr="00232B0E" w:rsidRDefault="00C37AC3" w:rsidP="00030F5F">
            <w:pPr>
              <w:spacing w:before="60" w:after="60"/>
            </w:pPr>
            <w:r w:rsidRPr="00232B0E">
              <w:t>Johns Report</w:t>
            </w:r>
          </w:p>
        </w:tc>
        <w:tc>
          <w:tcPr>
            <w:tcW w:w="2726" w:type="dxa"/>
          </w:tcPr>
          <w:p w14:paraId="086BED28" w14:textId="77777777" w:rsidR="00C37AC3" w:rsidRPr="00232B0E" w:rsidRDefault="00C37AC3" w:rsidP="00030F5F">
            <w:pPr>
              <w:spacing w:before="60" w:after="60"/>
            </w:pPr>
            <w:r w:rsidRPr="00232B0E">
              <w:t>F:\SAS\Programs\Pricing.sas</w:t>
            </w:r>
          </w:p>
        </w:tc>
        <w:tc>
          <w:tcPr>
            <w:tcW w:w="2018" w:type="dxa"/>
          </w:tcPr>
          <w:p w14:paraId="2F75C3AA" w14:textId="77777777" w:rsidR="00C37AC3" w:rsidRPr="00232B0E" w:rsidRDefault="00C37AC3" w:rsidP="00030F5F">
            <w:pPr>
              <w:spacing w:before="60" w:after="60"/>
            </w:pPr>
            <w:r w:rsidRPr="00232B0E">
              <w:t>F:\SAS\Logs\Pricing</w:t>
            </w:r>
          </w:p>
        </w:tc>
        <w:tc>
          <w:tcPr>
            <w:tcW w:w="936" w:type="dxa"/>
          </w:tcPr>
          <w:p w14:paraId="53E02A12" w14:textId="77777777" w:rsidR="00C37AC3" w:rsidRPr="00232B0E" w:rsidRDefault="00C37AC3" w:rsidP="00030F5F">
            <w:pPr>
              <w:spacing w:before="60" w:after="60"/>
            </w:pPr>
          </w:p>
        </w:tc>
        <w:tc>
          <w:tcPr>
            <w:tcW w:w="2127" w:type="dxa"/>
          </w:tcPr>
          <w:p w14:paraId="59BAE228" w14:textId="77777777" w:rsidR="00C37AC3" w:rsidRPr="00033B9B" w:rsidRDefault="00C37AC3" w:rsidP="00030F5F">
            <w:pPr>
              <w:spacing w:before="60" w:after="60"/>
              <w:rPr>
                <w:sz w:val="16"/>
                <w:szCs w:val="16"/>
                <w:highlight w:val="yellow"/>
              </w:rPr>
            </w:pPr>
            <w:r w:rsidRPr="00033B9B">
              <w:rPr>
                <w:sz w:val="16"/>
                <w:szCs w:val="16"/>
                <w:highlight w:val="yellow"/>
              </w:rPr>
              <w:t>john@mycompany.com</w:t>
            </w:r>
          </w:p>
        </w:tc>
      </w:tr>
      <w:tr w:rsidR="00C37AC3" w:rsidRPr="00232B0E" w14:paraId="4FDB0EDA" w14:textId="77777777" w:rsidTr="0076777E">
        <w:tc>
          <w:tcPr>
            <w:tcW w:w="709" w:type="dxa"/>
          </w:tcPr>
          <w:p w14:paraId="4BDA672B" w14:textId="77777777" w:rsidR="00C37AC3" w:rsidRPr="00232B0E" w:rsidRDefault="00C37AC3" w:rsidP="00030F5F">
            <w:pPr>
              <w:spacing w:before="60" w:after="60"/>
            </w:pPr>
            <w:r w:rsidRPr="00232B0E">
              <w:t>2</w:t>
            </w:r>
          </w:p>
        </w:tc>
        <w:tc>
          <w:tcPr>
            <w:tcW w:w="1407" w:type="dxa"/>
          </w:tcPr>
          <w:p w14:paraId="14B4C11A" w14:textId="77777777" w:rsidR="00C37AC3" w:rsidRPr="00232B0E" w:rsidRDefault="00C37AC3" w:rsidP="00030F5F">
            <w:pPr>
              <w:spacing w:before="60" w:after="60"/>
            </w:pPr>
            <w:r w:rsidRPr="00232B0E">
              <w:t>Marys Report</w:t>
            </w:r>
          </w:p>
        </w:tc>
        <w:tc>
          <w:tcPr>
            <w:tcW w:w="2726" w:type="dxa"/>
          </w:tcPr>
          <w:p w14:paraId="7560CC2C" w14:textId="77777777" w:rsidR="00C37AC3" w:rsidRPr="00232B0E" w:rsidRDefault="00C37AC3" w:rsidP="00030F5F">
            <w:pPr>
              <w:spacing w:before="60" w:after="60"/>
            </w:pPr>
            <w:r w:rsidRPr="00232B0E">
              <w:t>F:\SAS\Programs\Product.sas</w:t>
            </w:r>
          </w:p>
        </w:tc>
        <w:tc>
          <w:tcPr>
            <w:tcW w:w="2018" w:type="dxa"/>
          </w:tcPr>
          <w:p w14:paraId="1D85AA00" w14:textId="77777777" w:rsidR="00C37AC3" w:rsidRPr="00232B0E" w:rsidRDefault="00C37AC3" w:rsidP="00030F5F">
            <w:pPr>
              <w:spacing w:before="60" w:after="60"/>
            </w:pPr>
            <w:r w:rsidRPr="00232B0E">
              <w:t>F:\SAS\Logs\Product</w:t>
            </w:r>
          </w:p>
        </w:tc>
        <w:tc>
          <w:tcPr>
            <w:tcW w:w="936" w:type="dxa"/>
          </w:tcPr>
          <w:p w14:paraId="2BD778C6" w14:textId="77777777" w:rsidR="00C37AC3" w:rsidRPr="00232B0E" w:rsidRDefault="00C37AC3" w:rsidP="00030F5F">
            <w:pPr>
              <w:spacing w:before="60" w:after="60"/>
            </w:pPr>
            <w:r w:rsidRPr="00232B0E">
              <w:t>1</w:t>
            </w:r>
          </w:p>
        </w:tc>
        <w:tc>
          <w:tcPr>
            <w:tcW w:w="2127" w:type="dxa"/>
          </w:tcPr>
          <w:p w14:paraId="0441154E" w14:textId="77777777" w:rsidR="00C37AC3" w:rsidRPr="00033B9B" w:rsidRDefault="00C37AC3" w:rsidP="00030F5F">
            <w:pPr>
              <w:spacing w:before="60" w:after="60"/>
              <w:rPr>
                <w:sz w:val="16"/>
                <w:szCs w:val="16"/>
                <w:highlight w:val="yellow"/>
              </w:rPr>
            </w:pPr>
            <w:r w:rsidRPr="00033B9B">
              <w:rPr>
                <w:sz w:val="16"/>
                <w:szCs w:val="16"/>
                <w:highlight w:val="yellow"/>
              </w:rPr>
              <w:t>mary@mycompany.com</w:t>
            </w:r>
          </w:p>
        </w:tc>
      </w:tr>
      <w:tr w:rsidR="00C37AC3" w:rsidRPr="00232B0E" w14:paraId="6DE18FEC" w14:textId="77777777" w:rsidTr="0076777E">
        <w:tc>
          <w:tcPr>
            <w:tcW w:w="709" w:type="dxa"/>
          </w:tcPr>
          <w:p w14:paraId="21D59FE8" w14:textId="77777777" w:rsidR="00C37AC3" w:rsidRPr="00232B0E" w:rsidRDefault="00C37AC3" w:rsidP="00030F5F">
            <w:pPr>
              <w:spacing w:before="60" w:after="60"/>
            </w:pPr>
            <w:r w:rsidRPr="00232B0E">
              <w:t>3</w:t>
            </w:r>
          </w:p>
        </w:tc>
        <w:tc>
          <w:tcPr>
            <w:tcW w:w="1407" w:type="dxa"/>
          </w:tcPr>
          <w:p w14:paraId="1B64518A" w14:textId="77777777" w:rsidR="00C37AC3" w:rsidRPr="00232B0E" w:rsidRDefault="00C37AC3" w:rsidP="00030F5F">
            <w:pPr>
              <w:spacing w:before="60" w:after="60"/>
            </w:pPr>
            <w:r w:rsidRPr="00232B0E">
              <w:t>James Report</w:t>
            </w:r>
          </w:p>
        </w:tc>
        <w:tc>
          <w:tcPr>
            <w:tcW w:w="2726" w:type="dxa"/>
          </w:tcPr>
          <w:p w14:paraId="7298CED5" w14:textId="77777777" w:rsidR="00C37AC3" w:rsidRPr="00232B0E" w:rsidRDefault="00C37AC3" w:rsidP="00030F5F">
            <w:pPr>
              <w:spacing w:before="60" w:after="60"/>
            </w:pPr>
            <w:r w:rsidRPr="00232B0E">
              <w:t>F:\SAS\Programs\Finance.sas</w:t>
            </w:r>
          </w:p>
        </w:tc>
        <w:tc>
          <w:tcPr>
            <w:tcW w:w="2018" w:type="dxa"/>
          </w:tcPr>
          <w:p w14:paraId="6B43A7F4" w14:textId="77777777" w:rsidR="00C37AC3" w:rsidRPr="00232B0E" w:rsidRDefault="00C37AC3" w:rsidP="00030F5F">
            <w:pPr>
              <w:spacing w:before="60" w:after="60"/>
            </w:pPr>
            <w:r w:rsidRPr="00232B0E">
              <w:t>F:\SAS\Logs\Finance</w:t>
            </w:r>
          </w:p>
        </w:tc>
        <w:tc>
          <w:tcPr>
            <w:tcW w:w="936" w:type="dxa"/>
          </w:tcPr>
          <w:p w14:paraId="1D8F2F1C" w14:textId="77777777" w:rsidR="00C37AC3" w:rsidRPr="00232B0E" w:rsidRDefault="00C37AC3" w:rsidP="00030F5F">
            <w:pPr>
              <w:spacing w:before="60" w:after="60"/>
            </w:pPr>
            <w:r w:rsidRPr="00232B0E">
              <w:t>1</w:t>
            </w:r>
          </w:p>
        </w:tc>
        <w:tc>
          <w:tcPr>
            <w:tcW w:w="2127" w:type="dxa"/>
          </w:tcPr>
          <w:p w14:paraId="190EF534" w14:textId="77777777" w:rsidR="00C37AC3" w:rsidRPr="00033B9B" w:rsidRDefault="00C37AC3" w:rsidP="00030F5F">
            <w:pPr>
              <w:keepNext/>
              <w:spacing w:before="60" w:after="60"/>
              <w:rPr>
                <w:sz w:val="16"/>
                <w:szCs w:val="16"/>
                <w:highlight w:val="yellow"/>
              </w:rPr>
            </w:pPr>
            <w:r w:rsidRPr="00033B9B">
              <w:rPr>
                <w:sz w:val="16"/>
                <w:szCs w:val="16"/>
                <w:highlight w:val="yellow"/>
              </w:rPr>
              <w:t>john@mycompany.com  james@mycompany.com</w:t>
            </w:r>
          </w:p>
        </w:tc>
      </w:tr>
    </w:tbl>
    <w:p w14:paraId="5E183D09" w14:textId="51315068" w:rsidR="00232B0E" w:rsidRDefault="00FE00BA" w:rsidP="00C117CC">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6</w:t>
      </w:r>
      <w:r w:rsidR="005F3303">
        <w:rPr>
          <w:noProof/>
        </w:rPr>
        <w:fldChar w:fldCharType="end"/>
      </w:r>
      <w:r>
        <w:t xml:space="preserve"> </w:t>
      </w:r>
      <w:r w:rsidR="00105D49">
        <w:t xml:space="preserve">modified </w:t>
      </w:r>
      <w:r>
        <w:t>Control Table with email notifications</w:t>
      </w:r>
    </w:p>
    <w:p w14:paraId="015B4E3E" w14:textId="56D79922" w:rsidR="00C37AC3" w:rsidRDefault="00D908A9" w:rsidP="0076777E">
      <w:pPr>
        <w:pStyle w:val="PaperBody"/>
        <w:jc w:val="both"/>
      </w:pPr>
      <w:r>
        <w:lastRenderedPageBreak/>
        <w:t>If John’s program failed then w</w:t>
      </w:r>
      <w:r w:rsidR="00C37AC3">
        <w:t xml:space="preserve">e don’t want Mary and James’ SAS programs to run so we add some </w:t>
      </w:r>
      <w:r>
        <w:t xml:space="preserve">custom logic to DI Studio to check the completion status of a dependent Report. </w:t>
      </w:r>
    </w:p>
    <w:p w14:paraId="6274451E" w14:textId="48D1FAEE" w:rsidR="00C37AC3" w:rsidRDefault="00C37AC3" w:rsidP="00232B0E">
      <w:pPr>
        <w:pStyle w:val="PaperBody"/>
      </w:pPr>
      <w:r>
        <w:t xml:space="preserve">Here is the modified subjob </w:t>
      </w:r>
      <w:r w:rsidRPr="003625F7">
        <w:rPr>
          <w:u w:val="single"/>
        </w:rPr>
        <w:t>RN_Daily_Report_Run_L3</w:t>
      </w:r>
      <w:r>
        <w:t>.</w:t>
      </w:r>
    </w:p>
    <w:p w14:paraId="29D7E6B8" w14:textId="0CF97351" w:rsidR="00967E73" w:rsidRDefault="0011325C" w:rsidP="00030F5F">
      <w:pPr>
        <w:pStyle w:val="PaperBody"/>
        <w:keepNext/>
        <w:spacing w:after="0"/>
        <w:jc w:val="center"/>
      </w:pPr>
      <w:r>
        <w:rPr>
          <w:noProof/>
          <w:lang w:val="en-AU" w:eastAsia="en-AU"/>
        </w:rPr>
        <w:drawing>
          <wp:inline distT="0" distB="0" distL="0" distR="0" wp14:anchorId="26C58C9F" wp14:editId="562CDE22">
            <wp:extent cx="3834534" cy="24934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2612"/>
                    <a:stretch/>
                  </pic:blipFill>
                  <pic:spPr bwMode="auto">
                    <a:xfrm>
                      <a:off x="0" y="0"/>
                      <a:ext cx="3937332" cy="2560247"/>
                    </a:xfrm>
                    <a:prstGeom prst="rect">
                      <a:avLst/>
                    </a:prstGeom>
                    <a:noFill/>
                    <a:ln>
                      <a:noFill/>
                    </a:ln>
                    <a:extLst>
                      <a:ext uri="{53640926-AAD7-44D8-BBD7-CCE9431645EC}">
                        <a14:shadowObscured xmlns:a14="http://schemas.microsoft.com/office/drawing/2010/main"/>
                      </a:ext>
                    </a:extLst>
                  </pic:spPr>
                </pic:pic>
              </a:graphicData>
            </a:graphic>
          </wp:inline>
        </w:drawing>
      </w:r>
    </w:p>
    <w:p w14:paraId="3B320EB0" w14:textId="05FE9033" w:rsidR="00967E73" w:rsidRDefault="00967E73" w:rsidP="00C117CC">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21</w:t>
      </w:r>
      <w:r w:rsidR="005F3303">
        <w:rPr>
          <w:noProof/>
        </w:rPr>
        <w:fldChar w:fldCharType="end"/>
      </w:r>
      <w:r>
        <w:t xml:space="preserve"> Modified Level 3 DI Studio Job</w:t>
      </w:r>
    </w:p>
    <w:p w14:paraId="320A391E" w14:textId="77777777" w:rsidR="00C117CC" w:rsidRDefault="00C117CC" w:rsidP="0076777E">
      <w:pPr>
        <w:pStyle w:val="PaperBody"/>
        <w:numPr>
          <w:ilvl w:val="0"/>
          <w:numId w:val="9"/>
        </w:numPr>
        <w:jc w:val="both"/>
      </w:pPr>
      <w:r>
        <w:t xml:space="preserve">Macro Start and End will only allow the DI contents to run if the previous SAS program was successful or has no dependencies </w:t>
      </w:r>
    </w:p>
    <w:p w14:paraId="6A37B167" w14:textId="77777777" w:rsidR="00C117CC" w:rsidRDefault="00C117CC" w:rsidP="0011325C">
      <w:pPr>
        <w:pStyle w:val="Heading3"/>
        <w:sectPr w:rsidR="00C117CC" w:rsidSect="008D22B8">
          <w:endnotePr>
            <w:numFmt w:val="decimal"/>
          </w:endnotePr>
          <w:type w:val="continuous"/>
          <w:pgSz w:w="12240" w:h="15840" w:code="1"/>
          <w:pgMar w:top="1440" w:right="1440" w:bottom="1440" w:left="1440" w:header="720" w:footer="720" w:gutter="0"/>
          <w:cols w:space="720"/>
          <w:titlePg/>
        </w:sectPr>
      </w:pPr>
    </w:p>
    <w:p w14:paraId="281D0D02" w14:textId="4D55A8C0" w:rsidR="00F5707B" w:rsidRPr="00314828" w:rsidRDefault="00105D49" w:rsidP="0011325C">
      <w:pPr>
        <w:pStyle w:val="Heading3"/>
      </w:pPr>
      <w:r>
        <w:lastRenderedPageBreak/>
        <w:t>f. Date component</w:t>
      </w:r>
    </w:p>
    <w:tbl>
      <w:tblPr>
        <w:tblStyle w:val="TableGrid"/>
        <w:tblpPr w:leftFromText="180" w:rightFromText="180" w:vertAnchor="text" w:tblpXSpec="right" w:tblpY="1"/>
        <w:tblOverlap w:val="never"/>
        <w:tblW w:w="0" w:type="auto"/>
        <w:jc w:val="right"/>
        <w:tblLayout w:type="fixed"/>
        <w:tblLook w:val="04A0" w:firstRow="1" w:lastRow="0" w:firstColumn="1" w:lastColumn="0" w:noHBand="0" w:noVBand="1"/>
      </w:tblPr>
      <w:tblGrid>
        <w:gridCol w:w="2159"/>
        <w:gridCol w:w="4078"/>
      </w:tblGrid>
      <w:tr w:rsidR="00C37AC3" w:rsidRPr="00635B90" w14:paraId="455F67BA" w14:textId="77777777" w:rsidTr="0011325C">
        <w:trPr>
          <w:jc w:val="right"/>
        </w:trPr>
        <w:tc>
          <w:tcPr>
            <w:tcW w:w="2159" w:type="dxa"/>
            <w:shd w:val="clear" w:color="auto" w:fill="D6E3BC" w:themeFill="accent3" w:themeFillTint="66"/>
          </w:tcPr>
          <w:p w14:paraId="5985EDDC" w14:textId="77777777" w:rsidR="00C37AC3" w:rsidRPr="00635B90" w:rsidRDefault="00C37AC3" w:rsidP="0011325C">
            <w:pPr>
              <w:rPr>
                <w:b/>
              </w:rPr>
            </w:pPr>
            <w:r>
              <w:rPr>
                <w:b/>
              </w:rPr>
              <w:t>Time Event</w:t>
            </w:r>
          </w:p>
        </w:tc>
        <w:tc>
          <w:tcPr>
            <w:tcW w:w="4078" w:type="dxa"/>
            <w:shd w:val="clear" w:color="auto" w:fill="D6E3BC" w:themeFill="accent3" w:themeFillTint="66"/>
          </w:tcPr>
          <w:p w14:paraId="0202ED8A" w14:textId="77777777" w:rsidR="00C37AC3" w:rsidRPr="00635B90" w:rsidRDefault="00C37AC3" w:rsidP="0011325C">
            <w:pPr>
              <w:rPr>
                <w:b/>
              </w:rPr>
            </w:pPr>
            <w:r>
              <w:rPr>
                <w:b/>
              </w:rPr>
              <w:t>Description</w:t>
            </w:r>
          </w:p>
        </w:tc>
      </w:tr>
      <w:tr w:rsidR="00C37AC3" w14:paraId="27392781" w14:textId="77777777" w:rsidTr="0011325C">
        <w:trPr>
          <w:jc w:val="right"/>
        </w:trPr>
        <w:tc>
          <w:tcPr>
            <w:tcW w:w="2159" w:type="dxa"/>
          </w:tcPr>
          <w:p w14:paraId="781B24EF" w14:textId="467E47B5" w:rsidR="00C37AC3" w:rsidRDefault="00C37AC3" w:rsidP="004F1D7B">
            <w:pPr>
              <w:spacing w:before="60" w:after="60"/>
            </w:pPr>
            <w:r>
              <w:t>2016/12/</w:t>
            </w:r>
            <w:r w:rsidR="007F7970">
              <w:t>0</w:t>
            </w:r>
            <w:r>
              <w:t>2</w:t>
            </w:r>
          </w:p>
          <w:p w14:paraId="4464D7EA" w14:textId="1E4E8CDA" w:rsidR="00C37AC3" w:rsidRDefault="007F7970" w:rsidP="004F1D7B">
            <w:pPr>
              <w:spacing w:before="60" w:after="60"/>
            </w:pPr>
            <w:r>
              <w:t>0</w:t>
            </w:r>
            <w:r w:rsidR="00C37AC3">
              <w:t>2DEC2016</w:t>
            </w:r>
          </w:p>
        </w:tc>
        <w:tc>
          <w:tcPr>
            <w:tcW w:w="4078" w:type="dxa"/>
          </w:tcPr>
          <w:p w14:paraId="6BBC05D8" w14:textId="77777777" w:rsidR="00C37AC3" w:rsidRDefault="00C37AC3" w:rsidP="004F1D7B">
            <w:pPr>
              <w:spacing w:before="60" w:after="60"/>
            </w:pPr>
            <w:r>
              <w:t>Will only ever run once</w:t>
            </w:r>
          </w:p>
        </w:tc>
      </w:tr>
      <w:tr w:rsidR="00C37AC3" w14:paraId="175C37A4" w14:textId="77777777" w:rsidTr="0011325C">
        <w:trPr>
          <w:jc w:val="right"/>
        </w:trPr>
        <w:tc>
          <w:tcPr>
            <w:tcW w:w="2159" w:type="dxa"/>
          </w:tcPr>
          <w:p w14:paraId="56AD5967" w14:textId="77777777" w:rsidR="00C37AC3" w:rsidRDefault="00C37AC3" w:rsidP="004F1D7B">
            <w:pPr>
              <w:spacing w:before="60" w:after="60"/>
            </w:pPr>
            <w:r>
              <w:t>Monday</w:t>
            </w:r>
          </w:p>
        </w:tc>
        <w:tc>
          <w:tcPr>
            <w:tcW w:w="4078" w:type="dxa"/>
          </w:tcPr>
          <w:p w14:paraId="534BA094" w14:textId="77777777" w:rsidR="00C37AC3" w:rsidRDefault="00C37AC3" w:rsidP="004F1D7B">
            <w:pPr>
              <w:spacing w:before="60" w:after="60"/>
            </w:pPr>
            <w:r>
              <w:t>Will run ever Monday</w:t>
            </w:r>
          </w:p>
        </w:tc>
      </w:tr>
      <w:tr w:rsidR="00C37AC3" w14:paraId="74772504" w14:textId="77777777" w:rsidTr="0011325C">
        <w:trPr>
          <w:jc w:val="right"/>
        </w:trPr>
        <w:tc>
          <w:tcPr>
            <w:tcW w:w="2159" w:type="dxa"/>
          </w:tcPr>
          <w:p w14:paraId="47CF5B4E" w14:textId="77777777" w:rsidR="00C37AC3" w:rsidRDefault="00C37AC3" w:rsidP="004F1D7B">
            <w:pPr>
              <w:spacing w:before="60" w:after="60"/>
            </w:pPr>
            <w:r>
              <w:t>Daily</w:t>
            </w:r>
          </w:p>
        </w:tc>
        <w:tc>
          <w:tcPr>
            <w:tcW w:w="4078" w:type="dxa"/>
          </w:tcPr>
          <w:p w14:paraId="78EE992C" w14:textId="77777777" w:rsidR="00C37AC3" w:rsidRDefault="00C37AC3" w:rsidP="004F1D7B">
            <w:pPr>
              <w:spacing w:before="60" w:after="60"/>
            </w:pPr>
            <w:r>
              <w:t>Runs everyday</w:t>
            </w:r>
          </w:p>
        </w:tc>
      </w:tr>
      <w:tr w:rsidR="00C37AC3" w14:paraId="46247559" w14:textId="77777777" w:rsidTr="0011325C">
        <w:trPr>
          <w:jc w:val="right"/>
        </w:trPr>
        <w:tc>
          <w:tcPr>
            <w:tcW w:w="2159" w:type="dxa"/>
          </w:tcPr>
          <w:p w14:paraId="19D40A5C" w14:textId="77777777" w:rsidR="00C37AC3" w:rsidRDefault="00C37AC3" w:rsidP="004F1D7B">
            <w:pPr>
              <w:spacing w:before="60" w:after="60"/>
            </w:pPr>
            <w:r>
              <w:t>Beginning</w:t>
            </w:r>
          </w:p>
          <w:p w14:paraId="769E214B" w14:textId="77777777" w:rsidR="00C37AC3" w:rsidRDefault="00C37AC3" w:rsidP="004F1D7B">
            <w:pPr>
              <w:spacing w:before="60" w:after="60"/>
            </w:pPr>
            <w:r>
              <w:t>End</w:t>
            </w:r>
          </w:p>
          <w:p w14:paraId="2B702B17" w14:textId="77777777" w:rsidR="00C37AC3" w:rsidRDefault="00C37AC3" w:rsidP="004F1D7B">
            <w:pPr>
              <w:spacing w:before="60" w:after="60"/>
            </w:pPr>
            <w:r>
              <w:t>Beginning:3</w:t>
            </w:r>
          </w:p>
        </w:tc>
        <w:tc>
          <w:tcPr>
            <w:tcW w:w="4078" w:type="dxa"/>
          </w:tcPr>
          <w:p w14:paraId="0931DA1D" w14:textId="77777777" w:rsidR="00C37AC3" w:rsidRDefault="00C37AC3" w:rsidP="004F1D7B">
            <w:pPr>
              <w:spacing w:before="60" w:after="60"/>
            </w:pPr>
            <w:r>
              <w:t>Runs at the beginning of the month</w:t>
            </w:r>
          </w:p>
          <w:p w14:paraId="58894C52" w14:textId="77777777" w:rsidR="00C37AC3" w:rsidRDefault="00C37AC3" w:rsidP="004F1D7B">
            <w:pPr>
              <w:spacing w:before="60" w:after="60"/>
            </w:pPr>
            <w:r>
              <w:t>Runs at the end of the month</w:t>
            </w:r>
          </w:p>
          <w:p w14:paraId="2641D210" w14:textId="77777777" w:rsidR="00C37AC3" w:rsidRDefault="00C37AC3" w:rsidP="004F1D7B">
            <w:pPr>
              <w:spacing w:before="60" w:after="60"/>
            </w:pPr>
            <w:r>
              <w:t>Runs on the third day of the month</w:t>
            </w:r>
          </w:p>
        </w:tc>
      </w:tr>
      <w:tr w:rsidR="00C37AC3" w14:paraId="511408BF" w14:textId="77777777" w:rsidTr="0011325C">
        <w:trPr>
          <w:jc w:val="right"/>
        </w:trPr>
        <w:tc>
          <w:tcPr>
            <w:tcW w:w="2159" w:type="dxa"/>
          </w:tcPr>
          <w:p w14:paraId="7FB6A062" w14:textId="77777777" w:rsidR="00C37AC3" w:rsidRDefault="00C37AC3" w:rsidP="004F1D7B">
            <w:pPr>
              <w:spacing w:before="60" w:after="60"/>
            </w:pPr>
            <w:r>
              <w:t>Quarterly</w:t>
            </w:r>
          </w:p>
          <w:p w14:paraId="1C33D3A1" w14:textId="77777777" w:rsidR="00C37AC3" w:rsidRDefault="00C37AC3" w:rsidP="004F1D7B">
            <w:pPr>
              <w:spacing w:before="60" w:after="60"/>
            </w:pPr>
            <w:r>
              <w:t>Quarterly:5</w:t>
            </w:r>
          </w:p>
        </w:tc>
        <w:tc>
          <w:tcPr>
            <w:tcW w:w="4078" w:type="dxa"/>
          </w:tcPr>
          <w:p w14:paraId="0B4A7D11" w14:textId="77777777" w:rsidR="00C37AC3" w:rsidRDefault="00C37AC3" w:rsidP="004F1D7B">
            <w:pPr>
              <w:spacing w:before="60" w:after="60"/>
            </w:pPr>
            <w:r>
              <w:t>Runs at the beginning every quarter</w:t>
            </w:r>
          </w:p>
          <w:p w14:paraId="43ACA3C8" w14:textId="77777777" w:rsidR="00C37AC3" w:rsidRDefault="00C37AC3" w:rsidP="004F1D7B">
            <w:pPr>
              <w:keepNext/>
              <w:spacing w:before="60" w:after="60"/>
            </w:pPr>
            <w:r>
              <w:t>Runs on the fifth day each quarter</w:t>
            </w:r>
          </w:p>
        </w:tc>
      </w:tr>
    </w:tbl>
    <w:p w14:paraId="1FDE55A5" w14:textId="77777777" w:rsidR="007F7970" w:rsidRDefault="007F7970" w:rsidP="0011325C">
      <w:pPr>
        <w:pStyle w:val="PaperBody"/>
      </w:pPr>
    </w:p>
    <w:p w14:paraId="2F886319" w14:textId="77777777" w:rsidR="007F7970" w:rsidRDefault="007F7970" w:rsidP="0011325C">
      <w:pPr>
        <w:pStyle w:val="PaperBody"/>
      </w:pPr>
    </w:p>
    <w:p w14:paraId="59C17E4C" w14:textId="77777777" w:rsidR="0011325C" w:rsidRDefault="0011325C" w:rsidP="0076777E">
      <w:pPr>
        <w:pStyle w:val="PaperBody"/>
        <w:jc w:val="both"/>
      </w:pPr>
      <w:r>
        <w:t xml:space="preserve">Let’s modify the control table further and add a parameter to denote several date schedules. Not everyone will schedule their programs to run on the same day unlike our convenient example. </w:t>
      </w:r>
    </w:p>
    <w:p w14:paraId="037E2E4F" w14:textId="77777777" w:rsidR="0011325C" w:rsidRDefault="0011325C" w:rsidP="0011325C">
      <w:pPr>
        <w:pStyle w:val="Caption"/>
      </w:pPr>
    </w:p>
    <w:p w14:paraId="1AC34340" w14:textId="77777777" w:rsidR="0011325C" w:rsidRDefault="0011325C" w:rsidP="0011325C">
      <w:pPr>
        <w:pStyle w:val="Caption"/>
      </w:pPr>
    </w:p>
    <w:p w14:paraId="09630385" w14:textId="77777777" w:rsidR="0011325C" w:rsidRDefault="0011325C" w:rsidP="00A133ED">
      <w:pPr>
        <w:pStyle w:val="Caption"/>
        <w:spacing w:before="240" w:after="240"/>
        <w:ind w:firstLine="3328"/>
      </w:pPr>
      <w:r>
        <w:t xml:space="preserve">Table </w:t>
      </w:r>
      <w:r w:rsidR="005F3303">
        <w:fldChar w:fldCharType="begin"/>
      </w:r>
      <w:r w:rsidR="005F3303">
        <w:instrText xml:space="preserve"> SEQ Table \* ARABIC </w:instrText>
      </w:r>
      <w:r w:rsidR="005F3303">
        <w:fldChar w:fldCharType="separate"/>
      </w:r>
      <w:r w:rsidR="00D84EFA">
        <w:rPr>
          <w:noProof/>
        </w:rPr>
        <w:t>7</w:t>
      </w:r>
      <w:r w:rsidR="005F3303">
        <w:rPr>
          <w:noProof/>
        </w:rPr>
        <w:fldChar w:fldCharType="end"/>
      </w:r>
      <w:r>
        <w:t xml:space="preserve"> Time events</w:t>
      </w:r>
    </w:p>
    <w:tbl>
      <w:tblPr>
        <w:tblStyle w:val="TableGrid"/>
        <w:tblW w:w="9924" w:type="dxa"/>
        <w:tblInd w:w="-34" w:type="dxa"/>
        <w:tblLayout w:type="fixed"/>
        <w:tblLook w:val="04A0" w:firstRow="1" w:lastRow="0" w:firstColumn="1" w:lastColumn="0" w:noHBand="0" w:noVBand="1"/>
      </w:tblPr>
      <w:tblGrid>
        <w:gridCol w:w="709"/>
        <w:gridCol w:w="1163"/>
        <w:gridCol w:w="906"/>
        <w:gridCol w:w="2412"/>
        <w:gridCol w:w="1757"/>
        <w:gridCol w:w="990"/>
        <w:gridCol w:w="1987"/>
      </w:tblGrid>
      <w:tr w:rsidR="00C37AC3" w:rsidRPr="00671BBC" w14:paraId="45B63F4C" w14:textId="77777777" w:rsidTr="00520E36">
        <w:tc>
          <w:tcPr>
            <w:tcW w:w="709" w:type="dxa"/>
            <w:shd w:val="clear" w:color="auto" w:fill="FABF8F" w:themeFill="accent6" w:themeFillTint="99"/>
          </w:tcPr>
          <w:p w14:paraId="39AE810E" w14:textId="77777777" w:rsidR="00C37AC3" w:rsidRPr="00671BBC" w:rsidRDefault="00C37AC3" w:rsidP="004F1D7B">
            <w:pPr>
              <w:spacing w:after="0"/>
              <w:ind w:right="-108"/>
              <w:rPr>
                <w:b/>
              </w:rPr>
            </w:pPr>
            <w:r w:rsidRPr="00671BBC">
              <w:rPr>
                <w:b/>
              </w:rPr>
              <w:t>Report ID</w:t>
            </w:r>
          </w:p>
        </w:tc>
        <w:tc>
          <w:tcPr>
            <w:tcW w:w="1163" w:type="dxa"/>
            <w:shd w:val="clear" w:color="auto" w:fill="FABF8F" w:themeFill="accent6" w:themeFillTint="99"/>
          </w:tcPr>
          <w:p w14:paraId="7699BEB0" w14:textId="77777777" w:rsidR="00C37AC3" w:rsidRPr="00671BBC" w:rsidRDefault="00C37AC3" w:rsidP="00520E36">
            <w:pPr>
              <w:spacing w:after="0"/>
              <w:ind w:right="-164"/>
              <w:rPr>
                <w:b/>
              </w:rPr>
            </w:pPr>
            <w:r w:rsidRPr="00671BBC">
              <w:rPr>
                <w:b/>
              </w:rPr>
              <w:t>Report Name</w:t>
            </w:r>
          </w:p>
        </w:tc>
        <w:tc>
          <w:tcPr>
            <w:tcW w:w="906" w:type="dxa"/>
            <w:shd w:val="clear" w:color="auto" w:fill="FABF8F" w:themeFill="accent6" w:themeFillTint="99"/>
          </w:tcPr>
          <w:p w14:paraId="03356685" w14:textId="77777777" w:rsidR="00C37AC3" w:rsidRPr="00671BBC" w:rsidRDefault="00C37AC3" w:rsidP="00520E36">
            <w:pPr>
              <w:spacing w:after="0"/>
              <w:ind w:right="-166"/>
              <w:rPr>
                <w:b/>
              </w:rPr>
            </w:pPr>
            <w:r w:rsidRPr="00671BBC">
              <w:rPr>
                <w:b/>
              </w:rPr>
              <w:t>Run Date</w:t>
            </w:r>
          </w:p>
        </w:tc>
        <w:tc>
          <w:tcPr>
            <w:tcW w:w="2412" w:type="dxa"/>
            <w:shd w:val="clear" w:color="auto" w:fill="FABF8F" w:themeFill="accent6" w:themeFillTint="99"/>
          </w:tcPr>
          <w:p w14:paraId="32AAA41B" w14:textId="77777777" w:rsidR="00C37AC3" w:rsidRPr="00671BBC" w:rsidRDefault="00C37AC3" w:rsidP="004F1D7B">
            <w:pPr>
              <w:spacing w:after="0"/>
              <w:rPr>
                <w:b/>
              </w:rPr>
            </w:pPr>
            <w:r w:rsidRPr="00671BBC">
              <w:rPr>
                <w:b/>
              </w:rPr>
              <w:t>SAS program</w:t>
            </w:r>
          </w:p>
        </w:tc>
        <w:tc>
          <w:tcPr>
            <w:tcW w:w="1757" w:type="dxa"/>
            <w:shd w:val="clear" w:color="auto" w:fill="FABF8F" w:themeFill="accent6" w:themeFillTint="99"/>
          </w:tcPr>
          <w:p w14:paraId="57666498" w14:textId="77777777" w:rsidR="00C37AC3" w:rsidRPr="00671BBC" w:rsidRDefault="00C37AC3" w:rsidP="00520E36">
            <w:pPr>
              <w:spacing w:after="0"/>
              <w:ind w:right="-164"/>
              <w:rPr>
                <w:b/>
              </w:rPr>
            </w:pPr>
            <w:r w:rsidRPr="00671BBC">
              <w:rPr>
                <w:b/>
              </w:rPr>
              <w:t>Log</w:t>
            </w:r>
          </w:p>
        </w:tc>
        <w:tc>
          <w:tcPr>
            <w:tcW w:w="990" w:type="dxa"/>
            <w:shd w:val="clear" w:color="auto" w:fill="FABF8F" w:themeFill="accent6" w:themeFillTint="99"/>
          </w:tcPr>
          <w:p w14:paraId="0E2E0253" w14:textId="77777777" w:rsidR="00C37AC3" w:rsidRPr="00671BBC" w:rsidRDefault="00C37AC3" w:rsidP="004F1D7B">
            <w:pPr>
              <w:spacing w:after="0"/>
              <w:ind w:right="-137"/>
              <w:rPr>
                <w:b/>
              </w:rPr>
            </w:pPr>
            <w:r w:rsidRPr="00671BBC">
              <w:rPr>
                <w:b/>
              </w:rPr>
              <w:t>Depends On</w:t>
            </w:r>
          </w:p>
        </w:tc>
        <w:tc>
          <w:tcPr>
            <w:tcW w:w="1987" w:type="dxa"/>
            <w:shd w:val="clear" w:color="auto" w:fill="FABF8F" w:themeFill="accent6" w:themeFillTint="99"/>
          </w:tcPr>
          <w:p w14:paraId="161BDB3C" w14:textId="77777777" w:rsidR="00C37AC3" w:rsidRPr="00671BBC" w:rsidRDefault="00C37AC3" w:rsidP="00520E36">
            <w:pPr>
              <w:spacing w:after="0"/>
              <w:ind w:right="-81"/>
              <w:rPr>
                <w:b/>
              </w:rPr>
            </w:pPr>
            <w:r w:rsidRPr="00671BBC">
              <w:rPr>
                <w:b/>
              </w:rPr>
              <w:t>Email Notification</w:t>
            </w:r>
          </w:p>
        </w:tc>
      </w:tr>
      <w:tr w:rsidR="00C37AC3" w:rsidRPr="00A6589A" w14:paraId="21829527" w14:textId="77777777" w:rsidTr="00520E36">
        <w:tc>
          <w:tcPr>
            <w:tcW w:w="709" w:type="dxa"/>
          </w:tcPr>
          <w:p w14:paraId="7BA730C8" w14:textId="77777777" w:rsidR="00C37AC3" w:rsidRPr="00A6589A" w:rsidRDefault="00C37AC3" w:rsidP="004F1D7B">
            <w:pPr>
              <w:spacing w:before="60" w:after="60"/>
              <w:ind w:right="-108"/>
              <w:rPr>
                <w:sz w:val="16"/>
                <w:szCs w:val="16"/>
              </w:rPr>
            </w:pPr>
            <w:r w:rsidRPr="00A6589A">
              <w:rPr>
                <w:sz w:val="16"/>
                <w:szCs w:val="16"/>
              </w:rPr>
              <w:t>1</w:t>
            </w:r>
          </w:p>
        </w:tc>
        <w:tc>
          <w:tcPr>
            <w:tcW w:w="1163" w:type="dxa"/>
          </w:tcPr>
          <w:p w14:paraId="58075141" w14:textId="77777777" w:rsidR="00C37AC3" w:rsidRPr="00A6589A" w:rsidRDefault="00C37AC3" w:rsidP="00520E36">
            <w:pPr>
              <w:spacing w:before="60" w:after="60"/>
              <w:ind w:right="-164"/>
              <w:rPr>
                <w:sz w:val="16"/>
                <w:szCs w:val="16"/>
              </w:rPr>
            </w:pPr>
            <w:r w:rsidRPr="00A6589A">
              <w:rPr>
                <w:sz w:val="16"/>
                <w:szCs w:val="16"/>
              </w:rPr>
              <w:t>Johns Report</w:t>
            </w:r>
          </w:p>
        </w:tc>
        <w:tc>
          <w:tcPr>
            <w:tcW w:w="906" w:type="dxa"/>
          </w:tcPr>
          <w:p w14:paraId="2BC51A55" w14:textId="77777777" w:rsidR="00C37AC3" w:rsidRPr="00A6589A" w:rsidRDefault="00C37AC3" w:rsidP="00520E36">
            <w:pPr>
              <w:spacing w:before="60" w:after="60"/>
              <w:ind w:right="-166"/>
              <w:rPr>
                <w:sz w:val="16"/>
                <w:szCs w:val="16"/>
                <w:highlight w:val="yellow"/>
              </w:rPr>
            </w:pPr>
            <w:r w:rsidRPr="00A6589A">
              <w:rPr>
                <w:sz w:val="16"/>
                <w:szCs w:val="16"/>
                <w:highlight w:val="yellow"/>
              </w:rPr>
              <w:t>Beginning</w:t>
            </w:r>
          </w:p>
        </w:tc>
        <w:tc>
          <w:tcPr>
            <w:tcW w:w="2412" w:type="dxa"/>
          </w:tcPr>
          <w:p w14:paraId="4390020D" w14:textId="77777777" w:rsidR="00C37AC3" w:rsidRPr="00A6589A" w:rsidRDefault="00C37AC3" w:rsidP="004F1D7B">
            <w:pPr>
              <w:spacing w:before="60" w:after="60"/>
              <w:rPr>
                <w:sz w:val="16"/>
                <w:szCs w:val="16"/>
              </w:rPr>
            </w:pPr>
            <w:r w:rsidRPr="00A6589A">
              <w:rPr>
                <w:sz w:val="16"/>
                <w:szCs w:val="16"/>
              </w:rPr>
              <w:t>F:\SAS\Programs\Pricing.sas</w:t>
            </w:r>
          </w:p>
        </w:tc>
        <w:tc>
          <w:tcPr>
            <w:tcW w:w="1757" w:type="dxa"/>
          </w:tcPr>
          <w:p w14:paraId="06AB7808" w14:textId="77777777" w:rsidR="00C37AC3" w:rsidRPr="00A6589A" w:rsidRDefault="00C37AC3" w:rsidP="00520E36">
            <w:pPr>
              <w:spacing w:before="60" w:after="60"/>
              <w:ind w:right="-164"/>
              <w:rPr>
                <w:sz w:val="16"/>
                <w:szCs w:val="16"/>
              </w:rPr>
            </w:pPr>
            <w:r w:rsidRPr="00A6589A">
              <w:rPr>
                <w:sz w:val="16"/>
                <w:szCs w:val="16"/>
              </w:rPr>
              <w:t>F:\SAS\Logs\Pricing</w:t>
            </w:r>
          </w:p>
        </w:tc>
        <w:tc>
          <w:tcPr>
            <w:tcW w:w="990" w:type="dxa"/>
          </w:tcPr>
          <w:p w14:paraId="7B286D12" w14:textId="77777777" w:rsidR="00C37AC3" w:rsidRPr="00A6589A" w:rsidRDefault="00C37AC3" w:rsidP="004F1D7B">
            <w:pPr>
              <w:spacing w:before="60" w:after="60"/>
              <w:ind w:right="-137"/>
              <w:rPr>
                <w:sz w:val="16"/>
                <w:szCs w:val="16"/>
              </w:rPr>
            </w:pPr>
          </w:p>
        </w:tc>
        <w:tc>
          <w:tcPr>
            <w:tcW w:w="1987" w:type="dxa"/>
          </w:tcPr>
          <w:p w14:paraId="58ED4526" w14:textId="77777777" w:rsidR="00C37AC3" w:rsidRPr="00A6589A" w:rsidRDefault="00C37AC3" w:rsidP="00520E36">
            <w:pPr>
              <w:spacing w:before="60" w:after="60"/>
              <w:ind w:right="-81"/>
              <w:rPr>
                <w:sz w:val="16"/>
                <w:szCs w:val="16"/>
              </w:rPr>
            </w:pPr>
            <w:r w:rsidRPr="00A6589A">
              <w:rPr>
                <w:sz w:val="16"/>
                <w:szCs w:val="16"/>
              </w:rPr>
              <w:t>john@mycompany.com</w:t>
            </w:r>
          </w:p>
        </w:tc>
      </w:tr>
      <w:tr w:rsidR="00C37AC3" w:rsidRPr="00A6589A" w14:paraId="216DBC6A" w14:textId="77777777" w:rsidTr="00520E36">
        <w:tc>
          <w:tcPr>
            <w:tcW w:w="709" w:type="dxa"/>
          </w:tcPr>
          <w:p w14:paraId="29A0C48C" w14:textId="77777777" w:rsidR="00C37AC3" w:rsidRPr="00A6589A" w:rsidRDefault="00C37AC3" w:rsidP="004F1D7B">
            <w:pPr>
              <w:spacing w:before="60" w:after="60"/>
              <w:ind w:right="-108"/>
              <w:rPr>
                <w:sz w:val="16"/>
                <w:szCs w:val="16"/>
              </w:rPr>
            </w:pPr>
            <w:r w:rsidRPr="00A6589A">
              <w:rPr>
                <w:sz w:val="16"/>
                <w:szCs w:val="16"/>
              </w:rPr>
              <w:t>2</w:t>
            </w:r>
          </w:p>
        </w:tc>
        <w:tc>
          <w:tcPr>
            <w:tcW w:w="1163" w:type="dxa"/>
          </w:tcPr>
          <w:p w14:paraId="17A0FE5C" w14:textId="77777777" w:rsidR="00C37AC3" w:rsidRPr="00A6589A" w:rsidRDefault="00C37AC3" w:rsidP="00520E36">
            <w:pPr>
              <w:spacing w:before="60" w:after="60"/>
              <w:ind w:right="-164"/>
              <w:rPr>
                <w:sz w:val="16"/>
                <w:szCs w:val="16"/>
              </w:rPr>
            </w:pPr>
            <w:r w:rsidRPr="00A6589A">
              <w:rPr>
                <w:sz w:val="16"/>
                <w:szCs w:val="16"/>
              </w:rPr>
              <w:t>Marys Report</w:t>
            </w:r>
          </w:p>
        </w:tc>
        <w:tc>
          <w:tcPr>
            <w:tcW w:w="906" w:type="dxa"/>
          </w:tcPr>
          <w:p w14:paraId="164ADE8D" w14:textId="77777777" w:rsidR="00C37AC3" w:rsidRPr="00A6589A" w:rsidRDefault="00C37AC3" w:rsidP="00520E36">
            <w:pPr>
              <w:spacing w:before="60" w:after="60"/>
              <w:ind w:right="-166"/>
              <w:rPr>
                <w:sz w:val="16"/>
                <w:szCs w:val="16"/>
                <w:highlight w:val="yellow"/>
              </w:rPr>
            </w:pPr>
            <w:r w:rsidRPr="00A6589A">
              <w:rPr>
                <w:sz w:val="16"/>
                <w:szCs w:val="16"/>
                <w:highlight w:val="yellow"/>
              </w:rPr>
              <w:t>Beginning</w:t>
            </w:r>
          </w:p>
        </w:tc>
        <w:tc>
          <w:tcPr>
            <w:tcW w:w="2412" w:type="dxa"/>
          </w:tcPr>
          <w:p w14:paraId="51487381" w14:textId="77777777" w:rsidR="00C37AC3" w:rsidRPr="00A6589A" w:rsidRDefault="00C37AC3" w:rsidP="004F1D7B">
            <w:pPr>
              <w:spacing w:before="60" w:after="60"/>
              <w:rPr>
                <w:sz w:val="16"/>
                <w:szCs w:val="16"/>
              </w:rPr>
            </w:pPr>
            <w:r w:rsidRPr="00A6589A">
              <w:rPr>
                <w:sz w:val="16"/>
                <w:szCs w:val="16"/>
              </w:rPr>
              <w:t>F:\SAS\Programs\Product.sas</w:t>
            </w:r>
          </w:p>
        </w:tc>
        <w:tc>
          <w:tcPr>
            <w:tcW w:w="1757" w:type="dxa"/>
          </w:tcPr>
          <w:p w14:paraId="6384031D" w14:textId="77777777" w:rsidR="00C37AC3" w:rsidRPr="00A6589A" w:rsidRDefault="00C37AC3" w:rsidP="00520E36">
            <w:pPr>
              <w:spacing w:before="60" w:after="60"/>
              <w:ind w:right="-164"/>
              <w:rPr>
                <w:sz w:val="16"/>
                <w:szCs w:val="16"/>
              </w:rPr>
            </w:pPr>
            <w:r w:rsidRPr="00A6589A">
              <w:rPr>
                <w:sz w:val="16"/>
                <w:szCs w:val="16"/>
              </w:rPr>
              <w:t>F:\SAS\Logs\Product</w:t>
            </w:r>
          </w:p>
        </w:tc>
        <w:tc>
          <w:tcPr>
            <w:tcW w:w="990" w:type="dxa"/>
          </w:tcPr>
          <w:p w14:paraId="5A7854E9" w14:textId="77777777" w:rsidR="00C37AC3" w:rsidRPr="00A6589A" w:rsidRDefault="00C37AC3" w:rsidP="004F1D7B">
            <w:pPr>
              <w:spacing w:before="60" w:after="60"/>
              <w:ind w:right="-137"/>
              <w:rPr>
                <w:sz w:val="16"/>
                <w:szCs w:val="16"/>
              </w:rPr>
            </w:pPr>
            <w:r w:rsidRPr="00A6589A">
              <w:rPr>
                <w:sz w:val="16"/>
                <w:szCs w:val="16"/>
              </w:rPr>
              <w:t>1</w:t>
            </w:r>
          </w:p>
        </w:tc>
        <w:tc>
          <w:tcPr>
            <w:tcW w:w="1987" w:type="dxa"/>
          </w:tcPr>
          <w:p w14:paraId="555E65A1" w14:textId="77777777" w:rsidR="00C37AC3" w:rsidRPr="00A6589A" w:rsidRDefault="00C37AC3" w:rsidP="00520E36">
            <w:pPr>
              <w:spacing w:before="60" w:after="60"/>
              <w:ind w:right="-81"/>
              <w:rPr>
                <w:sz w:val="16"/>
                <w:szCs w:val="16"/>
              </w:rPr>
            </w:pPr>
            <w:r w:rsidRPr="00A6589A">
              <w:rPr>
                <w:sz w:val="16"/>
                <w:szCs w:val="16"/>
              </w:rPr>
              <w:t>mary@mycompany.com</w:t>
            </w:r>
          </w:p>
        </w:tc>
      </w:tr>
      <w:tr w:rsidR="00C37AC3" w:rsidRPr="00A6589A" w14:paraId="6B830E28" w14:textId="77777777" w:rsidTr="00520E36">
        <w:tc>
          <w:tcPr>
            <w:tcW w:w="709" w:type="dxa"/>
          </w:tcPr>
          <w:p w14:paraId="09E1E9B4" w14:textId="77777777" w:rsidR="00C37AC3" w:rsidRPr="00A6589A" w:rsidRDefault="00C37AC3" w:rsidP="004F1D7B">
            <w:pPr>
              <w:spacing w:before="60" w:after="60"/>
              <w:ind w:right="-108"/>
              <w:rPr>
                <w:sz w:val="16"/>
                <w:szCs w:val="16"/>
              </w:rPr>
            </w:pPr>
            <w:r w:rsidRPr="00A6589A">
              <w:rPr>
                <w:sz w:val="16"/>
                <w:szCs w:val="16"/>
              </w:rPr>
              <w:t>3</w:t>
            </w:r>
          </w:p>
        </w:tc>
        <w:tc>
          <w:tcPr>
            <w:tcW w:w="1163" w:type="dxa"/>
          </w:tcPr>
          <w:p w14:paraId="3ACF64E6" w14:textId="77777777" w:rsidR="00C37AC3" w:rsidRPr="00A6589A" w:rsidRDefault="00C37AC3" w:rsidP="00520E36">
            <w:pPr>
              <w:spacing w:before="60" w:after="60"/>
              <w:ind w:right="-164"/>
              <w:rPr>
                <w:sz w:val="16"/>
                <w:szCs w:val="16"/>
              </w:rPr>
            </w:pPr>
            <w:r w:rsidRPr="00A6589A">
              <w:rPr>
                <w:sz w:val="16"/>
                <w:szCs w:val="16"/>
              </w:rPr>
              <w:t>James Report</w:t>
            </w:r>
          </w:p>
        </w:tc>
        <w:tc>
          <w:tcPr>
            <w:tcW w:w="906" w:type="dxa"/>
          </w:tcPr>
          <w:p w14:paraId="415EA279" w14:textId="77777777" w:rsidR="00C37AC3" w:rsidRPr="00A6589A" w:rsidRDefault="00C37AC3" w:rsidP="00520E36">
            <w:pPr>
              <w:spacing w:before="60" w:after="60"/>
              <w:ind w:right="-166"/>
              <w:rPr>
                <w:sz w:val="16"/>
                <w:szCs w:val="16"/>
                <w:highlight w:val="yellow"/>
              </w:rPr>
            </w:pPr>
            <w:r w:rsidRPr="00A6589A">
              <w:rPr>
                <w:sz w:val="16"/>
                <w:szCs w:val="16"/>
                <w:highlight w:val="yellow"/>
              </w:rPr>
              <w:t>Beginning</w:t>
            </w:r>
          </w:p>
        </w:tc>
        <w:tc>
          <w:tcPr>
            <w:tcW w:w="2412" w:type="dxa"/>
          </w:tcPr>
          <w:p w14:paraId="668BCA68" w14:textId="77777777" w:rsidR="00C37AC3" w:rsidRPr="00A6589A" w:rsidRDefault="00C37AC3" w:rsidP="004F1D7B">
            <w:pPr>
              <w:spacing w:before="60" w:after="60"/>
              <w:rPr>
                <w:sz w:val="16"/>
                <w:szCs w:val="16"/>
              </w:rPr>
            </w:pPr>
            <w:r w:rsidRPr="00A6589A">
              <w:rPr>
                <w:sz w:val="16"/>
                <w:szCs w:val="16"/>
              </w:rPr>
              <w:t>F:\SAS\Programs\Finance.sas</w:t>
            </w:r>
          </w:p>
        </w:tc>
        <w:tc>
          <w:tcPr>
            <w:tcW w:w="1757" w:type="dxa"/>
          </w:tcPr>
          <w:p w14:paraId="1BE0D871" w14:textId="77777777" w:rsidR="00C37AC3" w:rsidRPr="00A6589A" w:rsidRDefault="00C37AC3" w:rsidP="00520E36">
            <w:pPr>
              <w:spacing w:before="60" w:after="60"/>
              <w:ind w:right="-164"/>
              <w:rPr>
                <w:sz w:val="16"/>
                <w:szCs w:val="16"/>
              </w:rPr>
            </w:pPr>
            <w:r w:rsidRPr="00A6589A">
              <w:rPr>
                <w:sz w:val="16"/>
                <w:szCs w:val="16"/>
              </w:rPr>
              <w:t>F:\SAS\Logs\Finance</w:t>
            </w:r>
          </w:p>
        </w:tc>
        <w:tc>
          <w:tcPr>
            <w:tcW w:w="990" w:type="dxa"/>
          </w:tcPr>
          <w:p w14:paraId="1BDC26AB" w14:textId="77777777" w:rsidR="00C37AC3" w:rsidRPr="00A6589A" w:rsidRDefault="00C37AC3" w:rsidP="004F1D7B">
            <w:pPr>
              <w:spacing w:before="60" w:after="60"/>
              <w:ind w:right="-137"/>
              <w:rPr>
                <w:sz w:val="16"/>
                <w:szCs w:val="16"/>
              </w:rPr>
            </w:pPr>
            <w:r w:rsidRPr="00A6589A">
              <w:rPr>
                <w:sz w:val="16"/>
                <w:szCs w:val="16"/>
              </w:rPr>
              <w:t>1</w:t>
            </w:r>
          </w:p>
        </w:tc>
        <w:tc>
          <w:tcPr>
            <w:tcW w:w="1987" w:type="dxa"/>
          </w:tcPr>
          <w:p w14:paraId="67C429C3" w14:textId="77777777" w:rsidR="00C37AC3" w:rsidRPr="00A6589A" w:rsidRDefault="00C37AC3" w:rsidP="00520E36">
            <w:pPr>
              <w:keepNext/>
              <w:spacing w:before="60" w:after="60"/>
              <w:ind w:right="-81"/>
              <w:rPr>
                <w:sz w:val="16"/>
                <w:szCs w:val="16"/>
              </w:rPr>
            </w:pPr>
            <w:r w:rsidRPr="00A6589A">
              <w:rPr>
                <w:sz w:val="16"/>
                <w:szCs w:val="16"/>
              </w:rPr>
              <w:t>john@mycompany.com  james@mycompany.com</w:t>
            </w:r>
          </w:p>
        </w:tc>
      </w:tr>
    </w:tbl>
    <w:p w14:paraId="10C62C37" w14:textId="21B85B3B" w:rsidR="00A6589A" w:rsidRDefault="00671BBC" w:rsidP="00520E36">
      <w:pPr>
        <w:pStyle w:val="Caption"/>
        <w:spacing w:before="240"/>
        <w:jc w:val="center"/>
      </w:pPr>
      <w:r>
        <w:t xml:space="preserve">Table </w:t>
      </w:r>
      <w:r w:rsidR="005F3303">
        <w:fldChar w:fldCharType="begin"/>
      </w:r>
      <w:r w:rsidR="005F3303">
        <w:instrText xml:space="preserve"> SEQ Table \* ARABIC </w:instrText>
      </w:r>
      <w:r w:rsidR="005F3303">
        <w:fldChar w:fldCharType="separate"/>
      </w:r>
      <w:r w:rsidR="00D84EFA">
        <w:rPr>
          <w:noProof/>
        </w:rPr>
        <w:t>8</w:t>
      </w:r>
      <w:r w:rsidR="005F3303">
        <w:rPr>
          <w:noProof/>
        </w:rPr>
        <w:fldChar w:fldCharType="end"/>
      </w:r>
      <w:r>
        <w:t xml:space="preserve"> Control Table with </w:t>
      </w:r>
      <w:r w:rsidR="00314828">
        <w:t>Reports scheduled to run at the beginning of the month</w:t>
      </w:r>
    </w:p>
    <w:p w14:paraId="242EE4BA" w14:textId="77777777" w:rsidR="0052068B" w:rsidRPr="0052068B" w:rsidRDefault="0052068B" w:rsidP="0052068B">
      <w:pPr>
        <w:pStyle w:val="PaperBody"/>
      </w:pPr>
    </w:p>
    <w:p w14:paraId="6B19BE91" w14:textId="2A0718A4" w:rsidR="00C37AC3" w:rsidRPr="00EE5771" w:rsidRDefault="0052068B" w:rsidP="00EE5771">
      <w:pPr>
        <w:pStyle w:val="Heading3"/>
        <w:rPr>
          <w:rFonts w:asciiTheme="majorHAnsi" w:eastAsiaTheme="majorEastAsia" w:hAnsiTheme="majorHAnsi" w:cstheme="majorBidi"/>
          <w:i/>
          <w:iCs/>
          <w:color w:val="E36C0A" w:themeColor="accent6" w:themeShade="BF"/>
          <w:sz w:val="20"/>
        </w:rPr>
      </w:pPr>
      <w:r w:rsidRPr="004C6852">
        <w:rPr>
          <w:noProof/>
          <w:lang w:val="en-AU" w:eastAsia="en-AU"/>
        </w:rPr>
        <w:lastRenderedPageBreak/>
        <w:drawing>
          <wp:anchor distT="0" distB="0" distL="114300" distR="114300" simplePos="0" relativeHeight="251651072" behindDoc="0" locked="0" layoutInCell="1" allowOverlap="1" wp14:anchorId="2E4C10B9" wp14:editId="0643934F">
            <wp:simplePos x="0" y="0"/>
            <wp:positionH relativeFrom="column">
              <wp:posOffset>4815840</wp:posOffset>
            </wp:positionH>
            <wp:positionV relativeFrom="paragraph">
              <wp:posOffset>-111612</wp:posOffset>
            </wp:positionV>
            <wp:extent cx="758825" cy="680085"/>
            <wp:effectExtent l="0" t="0" r="3175" b="5715"/>
            <wp:wrapNone/>
            <wp:docPr id="4114" name="Picture 4114" descr="C:\Users\Patrick Cuba\AppData\Local\Microsoft\Windows\INetCache\IE\BN5A07UE\lgi01a201309060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Patrick Cuba\AppData\Local\Microsoft\Windows\INetCache\IE\BN5A07UE\lgi01a20130906050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8825" cy="6800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EE5771">
        <w:t>g. Allowing Triggers</w:t>
      </w:r>
    </w:p>
    <w:p w14:paraId="55B0BC3B" w14:textId="2A3ABA3A" w:rsidR="00C37AC3" w:rsidRDefault="00C37AC3" w:rsidP="00671BBC">
      <w:pPr>
        <w:pStyle w:val="PaperBody"/>
      </w:pPr>
      <w:r>
        <w:t>James</w:t>
      </w:r>
      <w:r w:rsidR="00EE5771">
        <w:t>’</w:t>
      </w:r>
      <w:r>
        <w:t xml:space="preserve"> SAS code cannot run until his csv file arrives otherwise it will fail</w:t>
      </w:r>
    </w:p>
    <w:p w14:paraId="78321180" w14:textId="580C5873" w:rsidR="00C37AC3" w:rsidRDefault="00C37AC3" w:rsidP="00671BBC">
      <w:pPr>
        <w:pStyle w:val="PaperBody"/>
      </w:pPr>
      <w:r>
        <w:t>We need to expand the interface table even further</w:t>
      </w:r>
      <w:r w:rsidR="000C6940">
        <w:t xml:space="preserve"> with another parameter</w:t>
      </w:r>
      <w:r w:rsidR="000E509F">
        <w:t>.</w:t>
      </w:r>
    </w:p>
    <w:tbl>
      <w:tblPr>
        <w:tblStyle w:val="TableGrid"/>
        <w:tblW w:w="9868" w:type="dxa"/>
        <w:tblInd w:w="-34" w:type="dxa"/>
        <w:tblLayout w:type="fixed"/>
        <w:tblLook w:val="04A0" w:firstRow="1" w:lastRow="0" w:firstColumn="1" w:lastColumn="0" w:noHBand="0" w:noVBand="1"/>
      </w:tblPr>
      <w:tblGrid>
        <w:gridCol w:w="738"/>
        <w:gridCol w:w="1249"/>
        <w:gridCol w:w="877"/>
        <w:gridCol w:w="1394"/>
        <w:gridCol w:w="1216"/>
        <w:gridCol w:w="934"/>
        <w:gridCol w:w="2126"/>
        <w:gridCol w:w="1334"/>
      </w:tblGrid>
      <w:tr w:rsidR="00C37AC3" w:rsidRPr="0051512D" w14:paraId="4B3C3837" w14:textId="77777777" w:rsidTr="00520E36">
        <w:tc>
          <w:tcPr>
            <w:tcW w:w="738" w:type="dxa"/>
            <w:shd w:val="clear" w:color="auto" w:fill="FABF8F" w:themeFill="accent6" w:themeFillTint="99"/>
          </w:tcPr>
          <w:p w14:paraId="33D6552F" w14:textId="77777777" w:rsidR="00C37AC3" w:rsidRPr="0051512D" w:rsidRDefault="00C37AC3" w:rsidP="005121D3">
            <w:pPr>
              <w:ind w:left="-79" w:right="-81"/>
              <w:rPr>
                <w:b/>
              </w:rPr>
            </w:pPr>
            <w:r w:rsidRPr="0051512D">
              <w:rPr>
                <w:b/>
              </w:rPr>
              <w:t>Report ID</w:t>
            </w:r>
          </w:p>
        </w:tc>
        <w:tc>
          <w:tcPr>
            <w:tcW w:w="1249" w:type="dxa"/>
            <w:shd w:val="clear" w:color="auto" w:fill="FABF8F" w:themeFill="accent6" w:themeFillTint="99"/>
          </w:tcPr>
          <w:p w14:paraId="408EC550" w14:textId="77777777" w:rsidR="00C37AC3" w:rsidRPr="0051512D" w:rsidRDefault="00C37AC3" w:rsidP="005121D3">
            <w:pPr>
              <w:ind w:left="-79" w:right="-81"/>
              <w:rPr>
                <w:b/>
              </w:rPr>
            </w:pPr>
            <w:r w:rsidRPr="0051512D">
              <w:rPr>
                <w:b/>
              </w:rPr>
              <w:t>Report Name</w:t>
            </w:r>
          </w:p>
        </w:tc>
        <w:tc>
          <w:tcPr>
            <w:tcW w:w="877" w:type="dxa"/>
            <w:shd w:val="clear" w:color="auto" w:fill="FABF8F" w:themeFill="accent6" w:themeFillTint="99"/>
          </w:tcPr>
          <w:p w14:paraId="403474B7" w14:textId="77777777" w:rsidR="00C37AC3" w:rsidRPr="0051512D" w:rsidRDefault="00C37AC3" w:rsidP="005121D3">
            <w:pPr>
              <w:ind w:left="-79" w:right="-81"/>
              <w:rPr>
                <w:b/>
              </w:rPr>
            </w:pPr>
            <w:r w:rsidRPr="0051512D">
              <w:rPr>
                <w:b/>
              </w:rPr>
              <w:t>Run Date</w:t>
            </w:r>
          </w:p>
        </w:tc>
        <w:tc>
          <w:tcPr>
            <w:tcW w:w="1394" w:type="dxa"/>
            <w:shd w:val="clear" w:color="auto" w:fill="FABF8F" w:themeFill="accent6" w:themeFillTint="99"/>
          </w:tcPr>
          <w:p w14:paraId="376E647A" w14:textId="77777777" w:rsidR="00C37AC3" w:rsidRPr="0051512D" w:rsidRDefault="00C37AC3" w:rsidP="005121D3">
            <w:pPr>
              <w:ind w:left="-79" w:right="-81"/>
              <w:rPr>
                <w:b/>
              </w:rPr>
            </w:pPr>
            <w:r w:rsidRPr="0051512D">
              <w:rPr>
                <w:b/>
              </w:rPr>
              <w:t>SAS program</w:t>
            </w:r>
          </w:p>
        </w:tc>
        <w:tc>
          <w:tcPr>
            <w:tcW w:w="1216" w:type="dxa"/>
            <w:shd w:val="clear" w:color="auto" w:fill="FABF8F" w:themeFill="accent6" w:themeFillTint="99"/>
          </w:tcPr>
          <w:p w14:paraId="2111678D" w14:textId="77777777" w:rsidR="00C37AC3" w:rsidRPr="0051512D" w:rsidRDefault="00C37AC3" w:rsidP="005121D3">
            <w:pPr>
              <w:ind w:left="-79" w:right="-81"/>
              <w:rPr>
                <w:b/>
              </w:rPr>
            </w:pPr>
            <w:r w:rsidRPr="0051512D">
              <w:rPr>
                <w:b/>
              </w:rPr>
              <w:t>Log</w:t>
            </w:r>
          </w:p>
        </w:tc>
        <w:tc>
          <w:tcPr>
            <w:tcW w:w="934" w:type="dxa"/>
            <w:shd w:val="clear" w:color="auto" w:fill="FABF8F" w:themeFill="accent6" w:themeFillTint="99"/>
          </w:tcPr>
          <w:p w14:paraId="33BE4DC9" w14:textId="77777777" w:rsidR="00C37AC3" w:rsidRPr="0051512D" w:rsidRDefault="00C37AC3" w:rsidP="005121D3">
            <w:pPr>
              <w:ind w:left="-79" w:right="-81"/>
              <w:rPr>
                <w:b/>
              </w:rPr>
            </w:pPr>
            <w:r w:rsidRPr="0051512D">
              <w:rPr>
                <w:b/>
              </w:rPr>
              <w:t>Depends On</w:t>
            </w:r>
          </w:p>
        </w:tc>
        <w:tc>
          <w:tcPr>
            <w:tcW w:w="2126" w:type="dxa"/>
            <w:shd w:val="clear" w:color="auto" w:fill="FABF8F" w:themeFill="accent6" w:themeFillTint="99"/>
          </w:tcPr>
          <w:p w14:paraId="26BAEF63" w14:textId="407A05A7" w:rsidR="00C37AC3" w:rsidRPr="0051512D" w:rsidRDefault="00C37AC3" w:rsidP="005121D3">
            <w:pPr>
              <w:ind w:left="-79" w:right="-81"/>
              <w:rPr>
                <w:b/>
              </w:rPr>
            </w:pPr>
            <w:r w:rsidRPr="0051512D">
              <w:rPr>
                <w:b/>
              </w:rPr>
              <w:t>Email Notification</w:t>
            </w:r>
          </w:p>
        </w:tc>
        <w:tc>
          <w:tcPr>
            <w:tcW w:w="1334" w:type="dxa"/>
            <w:shd w:val="clear" w:color="auto" w:fill="FABF8F" w:themeFill="accent6" w:themeFillTint="99"/>
          </w:tcPr>
          <w:p w14:paraId="6C7E7ADC" w14:textId="77777777" w:rsidR="00C37AC3" w:rsidRPr="0051512D" w:rsidRDefault="00C37AC3" w:rsidP="005121D3">
            <w:pPr>
              <w:ind w:left="-79" w:right="-81"/>
              <w:rPr>
                <w:b/>
              </w:rPr>
            </w:pPr>
            <w:r w:rsidRPr="0051512D">
              <w:rPr>
                <w:b/>
              </w:rPr>
              <w:t>File Trigger</w:t>
            </w:r>
          </w:p>
        </w:tc>
      </w:tr>
      <w:tr w:rsidR="00C37AC3" w:rsidRPr="005121D3" w14:paraId="2709F0E2" w14:textId="77777777" w:rsidTr="00520E36">
        <w:tc>
          <w:tcPr>
            <w:tcW w:w="738" w:type="dxa"/>
          </w:tcPr>
          <w:p w14:paraId="60457E34" w14:textId="77777777" w:rsidR="00C37AC3" w:rsidRPr="005121D3" w:rsidRDefault="00C37AC3" w:rsidP="005121D3">
            <w:pPr>
              <w:spacing w:before="60" w:after="60"/>
              <w:ind w:left="-79" w:right="-81"/>
              <w:rPr>
                <w:szCs w:val="16"/>
              </w:rPr>
            </w:pPr>
            <w:r w:rsidRPr="005121D3">
              <w:rPr>
                <w:szCs w:val="16"/>
              </w:rPr>
              <w:t>1</w:t>
            </w:r>
          </w:p>
        </w:tc>
        <w:tc>
          <w:tcPr>
            <w:tcW w:w="1249" w:type="dxa"/>
          </w:tcPr>
          <w:p w14:paraId="65078421" w14:textId="77777777" w:rsidR="00C37AC3" w:rsidRPr="005121D3" w:rsidRDefault="00C37AC3" w:rsidP="005121D3">
            <w:pPr>
              <w:spacing w:before="60" w:after="60"/>
              <w:ind w:left="-79" w:right="-81"/>
              <w:rPr>
                <w:szCs w:val="16"/>
              </w:rPr>
            </w:pPr>
            <w:r w:rsidRPr="005121D3">
              <w:rPr>
                <w:szCs w:val="16"/>
              </w:rPr>
              <w:t>Johns Report</w:t>
            </w:r>
          </w:p>
        </w:tc>
        <w:tc>
          <w:tcPr>
            <w:tcW w:w="877" w:type="dxa"/>
          </w:tcPr>
          <w:p w14:paraId="6C64CDC3" w14:textId="77777777" w:rsidR="00C37AC3" w:rsidRPr="005121D3" w:rsidRDefault="00C37AC3" w:rsidP="005121D3">
            <w:pPr>
              <w:spacing w:before="60" w:after="60"/>
              <w:ind w:left="-79" w:right="-81"/>
              <w:rPr>
                <w:szCs w:val="16"/>
              </w:rPr>
            </w:pPr>
            <w:r w:rsidRPr="005121D3">
              <w:rPr>
                <w:szCs w:val="16"/>
              </w:rPr>
              <w:t>Beginning</w:t>
            </w:r>
          </w:p>
        </w:tc>
        <w:tc>
          <w:tcPr>
            <w:tcW w:w="1394" w:type="dxa"/>
          </w:tcPr>
          <w:p w14:paraId="7236A1A1" w14:textId="77777777" w:rsidR="00C37AC3" w:rsidRPr="005121D3" w:rsidRDefault="00C37AC3" w:rsidP="005121D3">
            <w:pPr>
              <w:spacing w:before="60" w:after="60"/>
              <w:ind w:left="-79" w:right="-81"/>
              <w:rPr>
                <w:szCs w:val="16"/>
              </w:rPr>
            </w:pPr>
            <w:r w:rsidRPr="005121D3">
              <w:rPr>
                <w:szCs w:val="16"/>
              </w:rPr>
              <w:t>F:\SAS\Programs\Pricing.sas</w:t>
            </w:r>
          </w:p>
        </w:tc>
        <w:tc>
          <w:tcPr>
            <w:tcW w:w="1216" w:type="dxa"/>
          </w:tcPr>
          <w:p w14:paraId="34E39DFE" w14:textId="77777777" w:rsidR="00C37AC3" w:rsidRPr="005121D3" w:rsidRDefault="00C37AC3" w:rsidP="005121D3">
            <w:pPr>
              <w:spacing w:before="60" w:after="60"/>
              <w:ind w:left="-79" w:right="-81"/>
              <w:rPr>
                <w:szCs w:val="16"/>
              </w:rPr>
            </w:pPr>
            <w:r w:rsidRPr="005121D3">
              <w:rPr>
                <w:szCs w:val="16"/>
              </w:rPr>
              <w:t>F:\SAS\Logs\Pricing</w:t>
            </w:r>
          </w:p>
        </w:tc>
        <w:tc>
          <w:tcPr>
            <w:tcW w:w="934" w:type="dxa"/>
          </w:tcPr>
          <w:p w14:paraId="1B30E088" w14:textId="77777777" w:rsidR="00C37AC3" w:rsidRPr="005121D3" w:rsidRDefault="00C37AC3" w:rsidP="005121D3">
            <w:pPr>
              <w:spacing w:before="60" w:after="60"/>
              <w:ind w:left="-79" w:right="-81"/>
              <w:rPr>
                <w:szCs w:val="16"/>
              </w:rPr>
            </w:pPr>
          </w:p>
        </w:tc>
        <w:tc>
          <w:tcPr>
            <w:tcW w:w="2126" w:type="dxa"/>
          </w:tcPr>
          <w:p w14:paraId="3D229148" w14:textId="5ACB87D4" w:rsidR="00C37AC3" w:rsidRPr="005121D3" w:rsidRDefault="00545EAF" w:rsidP="005121D3">
            <w:pPr>
              <w:spacing w:before="60" w:after="60"/>
              <w:ind w:left="-79" w:right="-81"/>
              <w:rPr>
                <w:szCs w:val="16"/>
              </w:rPr>
            </w:pPr>
            <w:r w:rsidRPr="005121D3">
              <w:rPr>
                <w:szCs w:val="16"/>
              </w:rPr>
              <w:t>john@mycompany.com</w:t>
            </w:r>
          </w:p>
        </w:tc>
        <w:tc>
          <w:tcPr>
            <w:tcW w:w="1334" w:type="dxa"/>
          </w:tcPr>
          <w:p w14:paraId="722C42C2" w14:textId="77777777" w:rsidR="00C37AC3" w:rsidRPr="005121D3" w:rsidRDefault="00C37AC3" w:rsidP="005121D3">
            <w:pPr>
              <w:spacing w:before="60" w:after="60"/>
              <w:ind w:left="-79" w:right="-81"/>
              <w:rPr>
                <w:szCs w:val="16"/>
              </w:rPr>
            </w:pPr>
          </w:p>
        </w:tc>
      </w:tr>
      <w:tr w:rsidR="00C37AC3" w:rsidRPr="005121D3" w14:paraId="526A83E8" w14:textId="77777777" w:rsidTr="00520E36">
        <w:tc>
          <w:tcPr>
            <w:tcW w:w="738" w:type="dxa"/>
          </w:tcPr>
          <w:p w14:paraId="436AD0DD" w14:textId="77777777" w:rsidR="00C37AC3" w:rsidRPr="005121D3" w:rsidRDefault="00C37AC3" w:rsidP="005121D3">
            <w:pPr>
              <w:spacing w:before="60" w:after="60"/>
              <w:ind w:left="-79" w:right="-81"/>
              <w:rPr>
                <w:szCs w:val="16"/>
              </w:rPr>
            </w:pPr>
            <w:r w:rsidRPr="005121D3">
              <w:rPr>
                <w:szCs w:val="16"/>
              </w:rPr>
              <w:t>2</w:t>
            </w:r>
          </w:p>
        </w:tc>
        <w:tc>
          <w:tcPr>
            <w:tcW w:w="1249" w:type="dxa"/>
          </w:tcPr>
          <w:p w14:paraId="73DB820D" w14:textId="77777777" w:rsidR="00C37AC3" w:rsidRPr="005121D3" w:rsidRDefault="00C37AC3" w:rsidP="005121D3">
            <w:pPr>
              <w:spacing w:before="60" w:after="60"/>
              <w:ind w:left="-79" w:right="-81"/>
              <w:rPr>
                <w:szCs w:val="16"/>
              </w:rPr>
            </w:pPr>
            <w:r w:rsidRPr="005121D3">
              <w:rPr>
                <w:szCs w:val="16"/>
              </w:rPr>
              <w:t>Marys Report</w:t>
            </w:r>
          </w:p>
        </w:tc>
        <w:tc>
          <w:tcPr>
            <w:tcW w:w="877" w:type="dxa"/>
          </w:tcPr>
          <w:p w14:paraId="47192FC6" w14:textId="77777777" w:rsidR="00C37AC3" w:rsidRPr="005121D3" w:rsidRDefault="00C37AC3" w:rsidP="005121D3">
            <w:pPr>
              <w:spacing w:before="60" w:after="60"/>
              <w:ind w:left="-79" w:right="-81"/>
              <w:rPr>
                <w:szCs w:val="16"/>
              </w:rPr>
            </w:pPr>
            <w:r w:rsidRPr="005121D3">
              <w:rPr>
                <w:szCs w:val="16"/>
              </w:rPr>
              <w:t>Beginning</w:t>
            </w:r>
          </w:p>
        </w:tc>
        <w:tc>
          <w:tcPr>
            <w:tcW w:w="1394" w:type="dxa"/>
          </w:tcPr>
          <w:p w14:paraId="2C4A8CEE" w14:textId="77777777" w:rsidR="00C37AC3" w:rsidRPr="005121D3" w:rsidRDefault="00C37AC3" w:rsidP="005121D3">
            <w:pPr>
              <w:spacing w:before="60" w:after="60"/>
              <w:ind w:left="-79" w:right="-81"/>
              <w:rPr>
                <w:szCs w:val="16"/>
              </w:rPr>
            </w:pPr>
            <w:r w:rsidRPr="005121D3">
              <w:rPr>
                <w:szCs w:val="16"/>
              </w:rPr>
              <w:t>F:\SAS\Programs\Product.sas</w:t>
            </w:r>
          </w:p>
        </w:tc>
        <w:tc>
          <w:tcPr>
            <w:tcW w:w="1216" w:type="dxa"/>
          </w:tcPr>
          <w:p w14:paraId="430D63AC" w14:textId="77777777" w:rsidR="00C37AC3" w:rsidRPr="005121D3" w:rsidRDefault="00C37AC3" w:rsidP="005121D3">
            <w:pPr>
              <w:spacing w:before="60" w:after="60"/>
              <w:ind w:left="-79" w:right="-81"/>
              <w:rPr>
                <w:szCs w:val="16"/>
              </w:rPr>
            </w:pPr>
            <w:r w:rsidRPr="005121D3">
              <w:rPr>
                <w:szCs w:val="16"/>
              </w:rPr>
              <w:t>F:\SAS\Logs\Product</w:t>
            </w:r>
          </w:p>
        </w:tc>
        <w:tc>
          <w:tcPr>
            <w:tcW w:w="934" w:type="dxa"/>
          </w:tcPr>
          <w:p w14:paraId="73B595D2" w14:textId="77777777" w:rsidR="00C37AC3" w:rsidRPr="005121D3" w:rsidRDefault="00C37AC3" w:rsidP="005121D3">
            <w:pPr>
              <w:spacing w:before="60" w:after="60"/>
              <w:ind w:left="-79" w:right="-81"/>
              <w:rPr>
                <w:szCs w:val="16"/>
              </w:rPr>
            </w:pPr>
            <w:r w:rsidRPr="005121D3">
              <w:rPr>
                <w:szCs w:val="16"/>
              </w:rPr>
              <w:t>1</w:t>
            </w:r>
          </w:p>
        </w:tc>
        <w:tc>
          <w:tcPr>
            <w:tcW w:w="2126" w:type="dxa"/>
          </w:tcPr>
          <w:p w14:paraId="18419F6A" w14:textId="345C3E02" w:rsidR="00C37AC3" w:rsidRPr="005121D3" w:rsidRDefault="00545EAF" w:rsidP="005121D3">
            <w:pPr>
              <w:spacing w:before="60" w:after="60"/>
              <w:ind w:left="-79" w:right="-81"/>
              <w:rPr>
                <w:szCs w:val="16"/>
              </w:rPr>
            </w:pPr>
            <w:r w:rsidRPr="005121D3">
              <w:rPr>
                <w:szCs w:val="16"/>
              </w:rPr>
              <w:t>mary@mycompany.com</w:t>
            </w:r>
          </w:p>
        </w:tc>
        <w:tc>
          <w:tcPr>
            <w:tcW w:w="1334" w:type="dxa"/>
          </w:tcPr>
          <w:p w14:paraId="288D5E61" w14:textId="77777777" w:rsidR="00C37AC3" w:rsidRPr="005121D3" w:rsidRDefault="00C37AC3" w:rsidP="005121D3">
            <w:pPr>
              <w:spacing w:before="60" w:after="60"/>
              <w:ind w:left="-79" w:right="-81"/>
              <w:rPr>
                <w:szCs w:val="16"/>
              </w:rPr>
            </w:pPr>
          </w:p>
        </w:tc>
      </w:tr>
      <w:tr w:rsidR="00C37AC3" w:rsidRPr="005121D3" w14:paraId="2A2506CA" w14:textId="77777777" w:rsidTr="00520E36">
        <w:tc>
          <w:tcPr>
            <w:tcW w:w="738" w:type="dxa"/>
          </w:tcPr>
          <w:p w14:paraId="5B533EDC" w14:textId="77777777" w:rsidR="00C37AC3" w:rsidRPr="005121D3" w:rsidRDefault="00C37AC3" w:rsidP="005121D3">
            <w:pPr>
              <w:spacing w:before="60" w:after="60"/>
              <w:ind w:left="-79" w:right="-81"/>
              <w:rPr>
                <w:szCs w:val="16"/>
              </w:rPr>
            </w:pPr>
            <w:r w:rsidRPr="005121D3">
              <w:rPr>
                <w:szCs w:val="16"/>
              </w:rPr>
              <w:t>3</w:t>
            </w:r>
          </w:p>
        </w:tc>
        <w:tc>
          <w:tcPr>
            <w:tcW w:w="1249" w:type="dxa"/>
          </w:tcPr>
          <w:p w14:paraId="239F6720" w14:textId="77777777" w:rsidR="00C37AC3" w:rsidRPr="005121D3" w:rsidRDefault="00C37AC3" w:rsidP="005121D3">
            <w:pPr>
              <w:spacing w:before="60" w:after="60"/>
              <w:ind w:left="-79" w:right="-81"/>
              <w:rPr>
                <w:szCs w:val="16"/>
              </w:rPr>
            </w:pPr>
            <w:r w:rsidRPr="005121D3">
              <w:rPr>
                <w:szCs w:val="16"/>
              </w:rPr>
              <w:t>James Report</w:t>
            </w:r>
          </w:p>
        </w:tc>
        <w:tc>
          <w:tcPr>
            <w:tcW w:w="877" w:type="dxa"/>
          </w:tcPr>
          <w:p w14:paraId="3543EB00" w14:textId="77777777" w:rsidR="00C37AC3" w:rsidRPr="005121D3" w:rsidRDefault="00C37AC3" w:rsidP="005121D3">
            <w:pPr>
              <w:spacing w:before="60" w:after="60"/>
              <w:ind w:left="-79" w:right="-81"/>
              <w:rPr>
                <w:szCs w:val="16"/>
              </w:rPr>
            </w:pPr>
            <w:r w:rsidRPr="005121D3">
              <w:rPr>
                <w:szCs w:val="16"/>
              </w:rPr>
              <w:t>Beginning</w:t>
            </w:r>
          </w:p>
        </w:tc>
        <w:tc>
          <w:tcPr>
            <w:tcW w:w="1394" w:type="dxa"/>
          </w:tcPr>
          <w:p w14:paraId="099B3792" w14:textId="77777777" w:rsidR="00C37AC3" w:rsidRPr="005121D3" w:rsidRDefault="00C37AC3" w:rsidP="005121D3">
            <w:pPr>
              <w:spacing w:before="60" w:after="60"/>
              <w:ind w:left="-79" w:right="-81"/>
              <w:rPr>
                <w:szCs w:val="16"/>
              </w:rPr>
            </w:pPr>
            <w:r w:rsidRPr="005121D3">
              <w:rPr>
                <w:szCs w:val="16"/>
              </w:rPr>
              <w:t>F:\SAS\Programs\Finance.sas</w:t>
            </w:r>
          </w:p>
        </w:tc>
        <w:tc>
          <w:tcPr>
            <w:tcW w:w="1216" w:type="dxa"/>
          </w:tcPr>
          <w:p w14:paraId="22AF83FA" w14:textId="77777777" w:rsidR="00C37AC3" w:rsidRPr="005121D3" w:rsidRDefault="00C37AC3" w:rsidP="005121D3">
            <w:pPr>
              <w:spacing w:before="60" w:after="60"/>
              <w:ind w:left="-79" w:right="-81"/>
              <w:rPr>
                <w:szCs w:val="16"/>
              </w:rPr>
            </w:pPr>
            <w:r w:rsidRPr="005121D3">
              <w:rPr>
                <w:szCs w:val="16"/>
              </w:rPr>
              <w:t>F:\SAS\Logs\Finance</w:t>
            </w:r>
          </w:p>
        </w:tc>
        <w:tc>
          <w:tcPr>
            <w:tcW w:w="934" w:type="dxa"/>
          </w:tcPr>
          <w:p w14:paraId="4266E08B" w14:textId="77777777" w:rsidR="00C37AC3" w:rsidRPr="005121D3" w:rsidRDefault="00C37AC3" w:rsidP="005121D3">
            <w:pPr>
              <w:spacing w:before="60" w:after="60"/>
              <w:ind w:left="-79" w:right="-81"/>
              <w:rPr>
                <w:szCs w:val="16"/>
              </w:rPr>
            </w:pPr>
            <w:r w:rsidRPr="005121D3">
              <w:rPr>
                <w:szCs w:val="16"/>
              </w:rPr>
              <w:t>1</w:t>
            </w:r>
          </w:p>
        </w:tc>
        <w:tc>
          <w:tcPr>
            <w:tcW w:w="2126" w:type="dxa"/>
          </w:tcPr>
          <w:p w14:paraId="7FC0FC59" w14:textId="25EFD295" w:rsidR="00C37AC3" w:rsidRPr="005121D3" w:rsidRDefault="00C37AC3" w:rsidP="005121D3">
            <w:pPr>
              <w:spacing w:before="60" w:after="60"/>
              <w:ind w:left="-79" w:right="-81"/>
              <w:rPr>
                <w:szCs w:val="16"/>
              </w:rPr>
            </w:pPr>
            <w:r w:rsidRPr="005121D3">
              <w:rPr>
                <w:szCs w:val="16"/>
              </w:rPr>
              <w:t xml:space="preserve">john@mycompany.com  </w:t>
            </w:r>
            <w:r w:rsidR="00545EAF" w:rsidRPr="005121D3">
              <w:rPr>
                <w:szCs w:val="16"/>
              </w:rPr>
              <w:t>james@mycompany.com</w:t>
            </w:r>
          </w:p>
        </w:tc>
        <w:tc>
          <w:tcPr>
            <w:tcW w:w="1334" w:type="dxa"/>
          </w:tcPr>
          <w:p w14:paraId="299DE9F4" w14:textId="77777777" w:rsidR="00C37AC3" w:rsidRPr="005121D3" w:rsidRDefault="00C37AC3" w:rsidP="005121D3">
            <w:pPr>
              <w:spacing w:before="60" w:after="60"/>
              <w:ind w:left="-79" w:right="-81"/>
              <w:rPr>
                <w:szCs w:val="16"/>
              </w:rPr>
            </w:pPr>
            <w:r w:rsidRPr="005121D3">
              <w:rPr>
                <w:szCs w:val="16"/>
                <w:highlight w:val="yellow"/>
              </w:rPr>
              <w:t>F:\SAS\Logs\GL_&amp;sydate9.</w:t>
            </w:r>
          </w:p>
        </w:tc>
      </w:tr>
    </w:tbl>
    <w:p w14:paraId="10597564" w14:textId="485F5D44" w:rsidR="00E16689" w:rsidRDefault="00E16689" w:rsidP="00A133ED">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9</w:t>
      </w:r>
      <w:r w:rsidR="005F3303">
        <w:rPr>
          <w:noProof/>
        </w:rPr>
        <w:fldChar w:fldCharType="end"/>
      </w:r>
      <w:r>
        <w:t xml:space="preserve"> Control table with a file trigger</w:t>
      </w:r>
    </w:p>
    <w:p w14:paraId="6982425B" w14:textId="377571F3" w:rsidR="00C37AC3" w:rsidRDefault="00C37AC3" w:rsidP="0076777E">
      <w:pPr>
        <w:pStyle w:val="PaperBody"/>
        <w:jc w:val="both"/>
      </w:pPr>
      <w:r>
        <w:t xml:space="preserve">The file trigger event detected will be polled by </w:t>
      </w:r>
      <w:r w:rsidR="00EE5771">
        <w:t>custom code in SAS DI Studio</w:t>
      </w:r>
      <w:r>
        <w:t xml:space="preserve"> code included in </w:t>
      </w:r>
      <w:r w:rsidR="00A6589A">
        <w:t xml:space="preserve">the </w:t>
      </w:r>
      <w:r>
        <w:t>batch scheduler.  Every five minutes the scheduler will check for the registered trigger file until it finds it.</w:t>
      </w:r>
      <w:r w:rsidR="00EE5771">
        <w:t xml:space="preserve"> Here we used a macro variable </w:t>
      </w:r>
      <w:r w:rsidR="00EE5771" w:rsidRPr="00470EEB">
        <w:rPr>
          <w:b/>
          <w:i/>
          <w:color w:val="31849B" w:themeColor="accent5" w:themeShade="BF"/>
        </w:rPr>
        <w:t>&amp;sysdate9</w:t>
      </w:r>
      <w:r w:rsidR="00EE5771">
        <w:t xml:space="preserve">. </w:t>
      </w:r>
      <w:r w:rsidR="00470EEB">
        <w:t>as a suffix</w:t>
      </w:r>
      <w:r w:rsidR="00B449C8">
        <w:t>.</w:t>
      </w:r>
      <w:r w:rsidR="00470EEB">
        <w:t xml:space="preserve"> </w:t>
      </w:r>
      <w:r w:rsidR="007F7970">
        <w:t>The t</w:t>
      </w:r>
      <w:r w:rsidR="00EE5771">
        <w:t>rigger file will need to arrive in the format GL_29JAN2017. This ensures that James’ program runs after the latest trigger.</w:t>
      </w:r>
    </w:p>
    <w:p w14:paraId="1A594114" w14:textId="60051298" w:rsidR="004F1D7B" w:rsidRDefault="004F1D7B">
      <w:pPr>
        <w:widowControl/>
        <w:spacing w:after="0"/>
        <w:rPr>
          <w:sz w:val="20"/>
        </w:rPr>
      </w:pPr>
    </w:p>
    <w:p w14:paraId="4E5FFB49" w14:textId="77777777" w:rsidR="004711E3" w:rsidRDefault="004711E3">
      <w:pPr>
        <w:widowControl/>
        <w:spacing w:after="0"/>
        <w:rPr>
          <w:sz w:val="20"/>
        </w:rPr>
      </w:pPr>
    </w:p>
    <w:p w14:paraId="3DA737CC" w14:textId="77777777" w:rsidR="004711E3" w:rsidRDefault="004711E3">
      <w:pPr>
        <w:widowControl/>
        <w:spacing w:after="0"/>
        <w:rPr>
          <w:sz w:val="20"/>
        </w:rPr>
      </w:pPr>
    </w:p>
    <w:p w14:paraId="1879E641" w14:textId="2B9DE1AE" w:rsidR="00C37AC3" w:rsidRPr="0051512D" w:rsidRDefault="0051512D" w:rsidP="0051512D">
      <w:pPr>
        <w:pStyle w:val="Heading2"/>
      </w:pPr>
      <w:r>
        <w:t xml:space="preserve">4. </w:t>
      </w:r>
      <w:r w:rsidR="00C37AC3" w:rsidRPr="0051512D">
        <w:t>**BONUS** what is the indirect dependency problem?</w:t>
      </w:r>
    </w:p>
    <w:p w14:paraId="17831A71" w14:textId="21F41308" w:rsidR="00C37AC3" w:rsidRDefault="00C37AC3" w:rsidP="0076777E">
      <w:pPr>
        <w:pStyle w:val="PaperBody"/>
        <w:jc w:val="both"/>
      </w:pPr>
      <w:r>
        <w:t xml:space="preserve">There is an efficiency flaw in this design; our scheduling is based </w:t>
      </w:r>
      <w:r w:rsidR="006A3D48">
        <w:t xml:space="preserve">on </w:t>
      </w:r>
      <w:r w:rsidR="009178A2">
        <w:t>dependent</w:t>
      </w:r>
      <w:r>
        <w:t xml:space="preserve"> report</w:t>
      </w:r>
      <w:r w:rsidR="009178A2">
        <w:t>s</w:t>
      </w:r>
      <w:r>
        <w:t xml:space="preserve"> running </w:t>
      </w:r>
      <w:r w:rsidR="009178A2">
        <w:t>together</w:t>
      </w:r>
      <w:r>
        <w:t xml:space="preserve"> and as we have seen any SAS program registered in the control table with the same calculated Run Order (Run_Layer) will run at the same time (thanks to Grid</w:t>
      </w:r>
      <w:r w:rsidR="007450D4">
        <w:t xml:space="preserve"> and Connect)</w:t>
      </w:r>
      <w:r>
        <w:t xml:space="preserve">, </w:t>
      </w:r>
      <w:r w:rsidR="007450D4">
        <w:t xml:space="preserve">as </w:t>
      </w:r>
      <w:r>
        <w:t xml:space="preserve">is the case with James’ and Mary’s scheduled programs </w:t>
      </w:r>
    </w:p>
    <w:p w14:paraId="3F81E351" w14:textId="7A7FD20A" w:rsidR="0025224A" w:rsidRDefault="00C37AC3" w:rsidP="0076777E">
      <w:pPr>
        <w:pStyle w:val="PaperBody"/>
        <w:jc w:val="both"/>
      </w:pPr>
      <w:r>
        <w:t xml:space="preserve">Let’s expand that example further, John has another </w:t>
      </w:r>
      <w:r w:rsidRPr="007450D4">
        <w:rPr>
          <w:u w:val="single"/>
        </w:rPr>
        <w:t>independent</w:t>
      </w:r>
      <w:r>
        <w:t xml:space="preserve"> report to schedule, and James needs data from that too</w:t>
      </w:r>
      <w:r w:rsidR="0025224A">
        <w:t xml:space="preserve"> in another Report</w:t>
      </w:r>
      <w:r>
        <w:t>.</w:t>
      </w:r>
      <w:r w:rsidR="0025224A">
        <w:t xml:space="preserve"> </w:t>
      </w:r>
    </w:p>
    <w:tbl>
      <w:tblPr>
        <w:tblStyle w:val="TableGrid"/>
        <w:tblW w:w="9758" w:type="dxa"/>
        <w:tblInd w:w="18" w:type="dxa"/>
        <w:tblLayout w:type="fixed"/>
        <w:tblLook w:val="04A0" w:firstRow="1" w:lastRow="0" w:firstColumn="1" w:lastColumn="0" w:noHBand="0" w:noVBand="1"/>
      </w:tblPr>
      <w:tblGrid>
        <w:gridCol w:w="1111"/>
        <w:gridCol w:w="1560"/>
        <w:gridCol w:w="3260"/>
        <w:gridCol w:w="2410"/>
        <w:gridCol w:w="1417"/>
      </w:tblGrid>
      <w:tr w:rsidR="00C37AC3" w:rsidRPr="00D8539B" w14:paraId="13793E68" w14:textId="77777777" w:rsidTr="001F5082">
        <w:trPr>
          <w:tblHeader/>
        </w:trPr>
        <w:tc>
          <w:tcPr>
            <w:tcW w:w="1111" w:type="dxa"/>
            <w:shd w:val="clear" w:color="auto" w:fill="FABF8F" w:themeFill="accent6" w:themeFillTint="99"/>
          </w:tcPr>
          <w:p w14:paraId="0190CB07" w14:textId="77777777" w:rsidR="00C37AC3" w:rsidRPr="009B717C" w:rsidRDefault="00C37AC3" w:rsidP="00062FB5">
            <w:pPr>
              <w:spacing w:after="0"/>
              <w:rPr>
                <w:b/>
              </w:rPr>
            </w:pPr>
            <w:r>
              <w:rPr>
                <w:b/>
              </w:rPr>
              <w:t>Report ID</w:t>
            </w:r>
          </w:p>
        </w:tc>
        <w:tc>
          <w:tcPr>
            <w:tcW w:w="1560" w:type="dxa"/>
            <w:shd w:val="clear" w:color="auto" w:fill="FABF8F" w:themeFill="accent6" w:themeFillTint="99"/>
          </w:tcPr>
          <w:p w14:paraId="2AC98910" w14:textId="77777777" w:rsidR="00C37AC3" w:rsidRPr="009B717C" w:rsidRDefault="00C37AC3" w:rsidP="00062FB5">
            <w:pPr>
              <w:spacing w:after="0"/>
              <w:rPr>
                <w:b/>
              </w:rPr>
            </w:pPr>
            <w:r w:rsidRPr="009B717C">
              <w:rPr>
                <w:b/>
              </w:rPr>
              <w:t>Report Name</w:t>
            </w:r>
          </w:p>
        </w:tc>
        <w:tc>
          <w:tcPr>
            <w:tcW w:w="3260" w:type="dxa"/>
            <w:shd w:val="clear" w:color="auto" w:fill="FABF8F" w:themeFill="accent6" w:themeFillTint="99"/>
          </w:tcPr>
          <w:p w14:paraId="109BE32A" w14:textId="77777777" w:rsidR="00C37AC3" w:rsidRPr="009B717C" w:rsidRDefault="00C37AC3" w:rsidP="00062FB5">
            <w:pPr>
              <w:spacing w:after="0"/>
              <w:rPr>
                <w:b/>
              </w:rPr>
            </w:pPr>
            <w:r w:rsidRPr="009B717C">
              <w:rPr>
                <w:b/>
              </w:rPr>
              <w:t>SAS program</w:t>
            </w:r>
          </w:p>
        </w:tc>
        <w:tc>
          <w:tcPr>
            <w:tcW w:w="2410" w:type="dxa"/>
            <w:shd w:val="clear" w:color="auto" w:fill="FABF8F" w:themeFill="accent6" w:themeFillTint="99"/>
          </w:tcPr>
          <w:p w14:paraId="476671A6" w14:textId="77777777" w:rsidR="00C37AC3" w:rsidRPr="009B717C" w:rsidRDefault="00C37AC3" w:rsidP="00062FB5">
            <w:pPr>
              <w:spacing w:after="0"/>
              <w:rPr>
                <w:b/>
              </w:rPr>
            </w:pPr>
            <w:r w:rsidRPr="009B717C">
              <w:rPr>
                <w:b/>
              </w:rPr>
              <w:t>Log</w:t>
            </w:r>
          </w:p>
        </w:tc>
        <w:tc>
          <w:tcPr>
            <w:tcW w:w="1417" w:type="dxa"/>
            <w:shd w:val="clear" w:color="auto" w:fill="FABF8F" w:themeFill="accent6" w:themeFillTint="99"/>
          </w:tcPr>
          <w:p w14:paraId="4022D604" w14:textId="77777777" w:rsidR="00C37AC3" w:rsidRPr="009B717C" w:rsidRDefault="00C37AC3" w:rsidP="00062FB5">
            <w:pPr>
              <w:spacing w:after="0"/>
              <w:rPr>
                <w:b/>
              </w:rPr>
            </w:pPr>
            <w:r>
              <w:rPr>
                <w:b/>
              </w:rPr>
              <w:t>Depends On</w:t>
            </w:r>
          </w:p>
        </w:tc>
      </w:tr>
      <w:tr w:rsidR="00C37AC3" w:rsidRPr="00D8539B" w14:paraId="0DDC239A" w14:textId="77777777" w:rsidTr="001F5082">
        <w:tc>
          <w:tcPr>
            <w:tcW w:w="1111" w:type="dxa"/>
          </w:tcPr>
          <w:p w14:paraId="2D5BE54A" w14:textId="77777777" w:rsidR="00C37AC3" w:rsidRPr="00D8539B" w:rsidRDefault="00C37AC3" w:rsidP="004F1D7B">
            <w:pPr>
              <w:spacing w:before="60" w:after="60"/>
            </w:pPr>
            <w:r w:rsidRPr="00E44FEB">
              <w:rPr>
                <w:highlight w:val="yellow"/>
              </w:rPr>
              <w:t>1</w:t>
            </w:r>
          </w:p>
        </w:tc>
        <w:tc>
          <w:tcPr>
            <w:tcW w:w="1560" w:type="dxa"/>
          </w:tcPr>
          <w:p w14:paraId="397802A1" w14:textId="77777777" w:rsidR="00C37AC3" w:rsidRPr="00D8539B" w:rsidRDefault="00C37AC3" w:rsidP="004F1D7B">
            <w:pPr>
              <w:spacing w:before="60" w:after="60"/>
            </w:pPr>
            <w:r w:rsidRPr="00D8539B">
              <w:t>Johns Report</w:t>
            </w:r>
          </w:p>
        </w:tc>
        <w:tc>
          <w:tcPr>
            <w:tcW w:w="3260" w:type="dxa"/>
          </w:tcPr>
          <w:p w14:paraId="4C099D8C" w14:textId="77777777" w:rsidR="00C37AC3" w:rsidRPr="00D8539B" w:rsidRDefault="00C37AC3" w:rsidP="004F1D7B">
            <w:pPr>
              <w:spacing w:before="60" w:after="60"/>
            </w:pPr>
            <w:r w:rsidRPr="00D8539B">
              <w:t>F:\SAS\Programs\Pricing.sas</w:t>
            </w:r>
          </w:p>
        </w:tc>
        <w:tc>
          <w:tcPr>
            <w:tcW w:w="2410" w:type="dxa"/>
          </w:tcPr>
          <w:p w14:paraId="27EDF381" w14:textId="77777777" w:rsidR="00C37AC3" w:rsidRPr="00D8539B" w:rsidRDefault="00C37AC3" w:rsidP="004F1D7B">
            <w:pPr>
              <w:spacing w:before="60" w:after="60"/>
            </w:pPr>
            <w:r w:rsidRPr="00D8539B">
              <w:t>F:\SAS\Logs\Pricing</w:t>
            </w:r>
          </w:p>
        </w:tc>
        <w:tc>
          <w:tcPr>
            <w:tcW w:w="1417" w:type="dxa"/>
          </w:tcPr>
          <w:p w14:paraId="6EA36810" w14:textId="77777777" w:rsidR="00C37AC3" w:rsidRPr="00D8539B" w:rsidRDefault="00C37AC3" w:rsidP="004F1D7B">
            <w:pPr>
              <w:spacing w:before="60" w:after="60"/>
            </w:pPr>
          </w:p>
        </w:tc>
      </w:tr>
      <w:tr w:rsidR="00C37AC3" w:rsidRPr="00D8539B" w14:paraId="2F86712B" w14:textId="77777777" w:rsidTr="001F5082">
        <w:tc>
          <w:tcPr>
            <w:tcW w:w="1111" w:type="dxa"/>
          </w:tcPr>
          <w:p w14:paraId="514E931A" w14:textId="77777777" w:rsidR="00C37AC3" w:rsidRPr="00D8539B" w:rsidRDefault="00C37AC3" w:rsidP="004F1D7B">
            <w:pPr>
              <w:spacing w:before="60" w:after="60"/>
            </w:pPr>
            <w:r w:rsidRPr="00D8539B">
              <w:t>2</w:t>
            </w:r>
          </w:p>
        </w:tc>
        <w:tc>
          <w:tcPr>
            <w:tcW w:w="1560" w:type="dxa"/>
          </w:tcPr>
          <w:p w14:paraId="4E6E2336" w14:textId="77777777" w:rsidR="00C37AC3" w:rsidRPr="00D8539B" w:rsidRDefault="00C37AC3" w:rsidP="004F1D7B">
            <w:pPr>
              <w:spacing w:before="60" w:after="60"/>
            </w:pPr>
            <w:r w:rsidRPr="00D8539B">
              <w:t>Marys Report</w:t>
            </w:r>
          </w:p>
        </w:tc>
        <w:tc>
          <w:tcPr>
            <w:tcW w:w="3260" w:type="dxa"/>
          </w:tcPr>
          <w:p w14:paraId="7249B57E" w14:textId="77777777" w:rsidR="00C37AC3" w:rsidRPr="00D8539B" w:rsidRDefault="00C37AC3" w:rsidP="004F1D7B">
            <w:pPr>
              <w:spacing w:before="60" w:after="60"/>
            </w:pPr>
            <w:r w:rsidRPr="00D8539B">
              <w:t>F:\SAS\Programs\Product.sas</w:t>
            </w:r>
          </w:p>
        </w:tc>
        <w:tc>
          <w:tcPr>
            <w:tcW w:w="2410" w:type="dxa"/>
          </w:tcPr>
          <w:p w14:paraId="10C48BAD" w14:textId="77777777" w:rsidR="00C37AC3" w:rsidRPr="00D8539B" w:rsidRDefault="00C37AC3" w:rsidP="004F1D7B">
            <w:pPr>
              <w:spacing w:before="60" w:after="60"/>
            </w:pPr>
            <w:r w:rsidRPr="00D8539B">
              <w:t>F:\SAS\Logs\Product</w:t>
            </w:r>
          </w:p>
        </w:tc>
        <w:tc>
          <w:tcPr>
            <w:tcW w:w="1417" w:type="dxa"/>
          </w:tcPr>
          <w:p w14:paraId="5F2F2AB6" w14:textId="77777777" w:rsidR="00C37AC3" w:rsidRPr="00E44FEB" w:rsidRDefault="00C37AC3" w:rsidP="004F1D7B">
            <w:pPr>
              <w:spacing w:before="60" w:after="60"/>
              <w:rPr>
                <w:highlight w:val="yellow"/>
              </w:rPr>
            </w:pPr>
            <w:r w:rsidRPr="00E44FEB">
              <w:rPr>
                <w:highlight w:val="yellow"/>
              </w:rPr>
              <w:t>1</w:t>
            </w:r>
          </w:p>
        </w:tc>
      </w:tr>
      <w:tr w:rsidR="00C37AC3" w:rsidRPr="00D8539B" w14:paraId="3947089A" w14:textId="77777777" w:rsidTr="001F5082">
        <w:tc>
          <w:tcPr>
            <w:tcW w:w="1111" w:type="dxa"/>
          </w:tcPr>
          <w:p w14:paraId="53B04B6C" w14:textId="77777777" w:rsidR="00C37AC3" w:rsidRPr="00D8539B" w:rsidRDefault="00C37AC3" w:rsidP="004F1D7B">
            <w:pPr>
              <w:spacing w:before="60" w:after="60"/>
            </w:pPr>
            <w:r w:rsidRPr="00D8539B">
              <w:t>3</w:t>
            </w:r>
          </w:p>
        </w:tc>
        <w:tc>
          <w:tcPr>
            <w:tcW w:w="1560" w:type="dxa"/>
          </w:tcPr>
          <w:p w14:paraId="2D4A4F0B" w14:textId="77777777" w:rsidR="00C37AC3" w:rsidRPr="00D8539B" w:rsidRDefault="00C37AC3" w:rsidP="004F1D7B">
            <w:pPr>
              <w:spacing w:before="60" w:after="60"/>
            </w:pPr>
            <w:r w:rsidRPr="00D8539B">
              <w:t>James Report</w:t>
            </w:r>
          </w:p>
        </w:tc>
        <w:tc>
          <w:tcPr>
            <w:tcW w:w="3260" w:type="dxa"/>
          </w:tcPr>
          <w:p w14:paraId="16C7268D" w14:textId="77777777" w:rsidR="00C37AC3" w:rsidRPr="00D8539B" w:rsidRDefault="00C37AC3" w:rsidP="004F1D7B">
            <w:pPr>
              <w:spacing w:before="60" w:after="60"/>
            </w:pPr>
            <w:r w:rsidRPr="00D8539B">
              <w:t>F:\SAS\Programs\Finance.sas</w:t>
            </w:r>
          </w:p>
        </w:tc>
        <w:tc>
          <w:tcPr>
            <w:tcW w:w="2410" w:type="dxa"/>
          </w:tcPr>
          <w:p w14:paraId="711EA29F" w14:textId="77777777" w:rsidR="00C37AC3" w:rsidRPr="00D8539B" w:rsidRDefault="00C37AC3" w:rsidP="004F1D7B">
            <w:pPr>
              <w:spacing w:before="60" w:after="60"/>
            </w:pPr>
            <w:r w:rsidRPr="00D8539B">
              <w:t>F:\SAS\Logs\Finance</w:t>
            </w:r>
          </w:p>
        </w:tc>
        <w:tc>
          <w:tcPr>
            <w:tcW w:w="1417" w:type="dxa"/>
          </w:tcPr>
          <w:p w14:paraId="3F519ED4" w14:textId="77777777" w:rsidR="00C37AC3" w:rsidRPr="00E44FEB" w:rsidRDefault="00C37AC3" w:rsidP="004F1D7B">
            <w:pPr>
              <w:spacing w:before="60" w:after="60"/>
              <w:rPr>
                <w:highlight w:val="yellow"/>
              </w:rPr>
            </w:pPr>
            <w:r w:rsidRPr="00E44FEB">
              <w:rPr>
                <w:highlight w:val="yellow"/>
              </w:rPr>
              <w:t>1</w:t>
            </w:r>
          </w:p>
        </w:tc>
      </w:tr>
      <w:tr w:rsidR="00C37AC3" w:rsidRPr="00D8539B" w14:paraId="0ED54990" w14:textId="77777777" w:rsidTr="001F5082">
        <w:tc>
          <w:tcPr>
            <w:tcW w:w="1111" w:type="dxa"/>
          </w:tcPr>
          <w:p w14:paraId="7521D0C3" w14:textId="77777777" w:rsidR="00C37AC3" w:rsidRPr="00D8539B" w:rsidRDefault="00C37AC3" w:rsidP="004F1D7B">
            <w:pPr>
              <w:spacing w:before="60" w:after="60"/>
            </w:pPr>
            <w:r w:rsidRPr="00E44FEB">
              <w:rPr>
                <w:highlight w:val="yellow"/>
              </w:rPr>
              <w:t>4</w:t>
            </w:r>
          </w:p>
        </w:tc>
        <w:tc>
          <w:tcPr>
            <w:tcW w:w="1560" w:type="dxa"/>
          </w:tcPr>
          <w:p w14:paraId="2D52BA5C" w14:textId="77777777" w:rsidR="00C37AC3" w:rsidRPr="00D8539B" w:rsidRDefault="00C37AC3" w:rsidP="004F1D7B">
            <w:pPr>
              <w:spacing w:before="60" w:after="60"/>
            </w:pPr>
            <w:r w:rsidRPr="00D8539B">
              <w:t>Johns Report 2</w:t>
            </w:r>
          </w:p>
        </w:tc>
        <w:tc>
          <w:tcPr>
            <w:tcW w:w="3260" w:type="dxa"/>
          </w:tcPr>
          <w:p w14:paraId="59C41617" w14:textId="77777777" w:rsidR="00C37AC3" w:rsidRPr="00D8539B" w:rsidRDefault="00C37AC3" w:rsidP="004F1D7B">
            <w:pPr>
              <w:spacing w:before="60" w:after="60"/>
            </w:pPr>
            <w:r w:rsidRPr="00D8539B">
              <w:t>F:\SAS\Programs\Pricing_2.sas</w:t>
            </w:r>
          </w:p>
        </w:tc>
        <w:tc>
          <w:tcPr>
            <w:tcW w:w="2410" w:type="dxa"/>
          </w:tcPr>
          <w:p w14:paraId="529052CF" w14:textId="77777777" w:rsidR="00C37AC3" w:rsidRPr="00D8539B" w:rsidRDefault="00C37AC3" w:rsidP="004F1D7B">
            <w:pPr>
              <w:spacing w:before="60" w:after="60"/>
            </w:pPr>
            <w:r w:rsidRPr="00D8539B">
              <w:t>F:\SAS\Logs\Pricing</w:t>
            </w:r>
          </w:p>
        </w:tc>
        <w:tc>
          <w:tcPr>
            <w:tcW w:w="1417" w:type="dxa"/>
          </w:tcPr>
          <w:p w14:paraId="05C5C2F8" w14:textId="77777777" w:rsidR="00C37AC3" w:rsidRPr="00D8539B" w:rsidRDefault="00C37AC3" w:rsidP="004F1D7B">
            <w:pPr>
              <w:spacing w:before="60" w:after="60"/>
            </w:pPr>
          </w:p>
        </w:tc>
      </w:tr>
      <w:tr w:rsidR="00C37AC3" w:rsidRPr="00D8539B" w14:paraId="6480D89E" w14:textId="77777777" w:rsidTr="001F5082">
        <w:tc>
          <w:tcPr>
            <w:tcW w:w="1111" w:type="dxa"/>
          </w:tcPr>
          <w:p w14:paraId="2773C5E6" w14:textId="77777777" w:rsidR="00C37AC3" w:rsidRPr="00D8539B" w:rsidRDefault="00C37AC3" w:rsidP="004F1D7B">
            <w:pPr>
              <w:spacing w:before="60" w:after="60"/>
            </w:pPr>
            <w:r w:rsidRPr="00D8539B">
              <w:t>5</w:t>
            </w:r>
          </w:p>
        </w:tc>
        <w:tc>
          <w:tcPr>
            <w:tcW w:w="1560" w:type="dxa"/>
          </w:tcPr>
          <w:p w14:paraId="1F7BBEF4" w14:textId="77777777" w:rsidR="00C37AC3" w:rsidRPr="00D8539B" w:rsidRDefault="00C37AC3" w:rsidP="004F1D7B">
            <w:pPr>
              <w:spacing w:before="60" w:after="60"/>
            </w:pPr>
            <w:r w:rsidRPr="00D8539B">
              <w:t>James Report 2</w:t>
            </w:r>
          </w:p>
        </w:tc>
        <w:tc>
          <w:tcPr>
            <w:tcW w:w="3260" w:type="dxa"/>
          </w:tcPr>
          <w:p w14:paraId="69596B88" w14:textId="77777777" w:rsidR="00C37AC3" w:rsidRPr="00D8539B" w:rsidRDefault="00C37AC3" w:rsidP="004F1D7B">
            <w:pPr>
              <w:spacing w:before="60" w:after="60"/>
            </w:pPr>
            <w:r w:rsidRPr="00D8539B">
              <w:t>F:\SAS\Programs\Finance_2.sas</w:t>
            </w:r>
          </w:p>
        </w:tc>
        <w:tc>
          <w:tcPr>
            <w:tcW w:w="2410" w:type="dxa"/>
          </w:tcPr>
          <w:p w14:paraId="267F38E5" w14:textId="77777777" w:rsidR="00C37AC3" w:rsidRPr="00D8539B" w:rsidRDefault="00C37AC3" w:rsidP="004F1D7B">
            <w:pPr>
              <w:spacing w:before="60" w:after="60"/>
            </w:pPr>
            <w:r w:rsidRPr="00D8539B">
              <w:t>F:\SAS\Logs\Finance</w:t>
            </w:r>
          </w:p>
        </w:tc>
        <w:tc>
          <w:tcPr>
            <w:tcW w:w="1417" w:type="dxa"/>
          </w:tcPr>
          <w:p w14:paraId="79B65FA9" w14:textId="77777777" w:rsidR="00C37AC3" w:rsidRPr="00D8539B" w:rsidRDefault="00C37AC3" w:rsidP="004F1D7B">
            <w:pPr>
              <w:keepNext/>
              <w:spacing w:before="60" w:after="60"/>
            </w:pPr>
            <w:r w:rsidRPr="00E44FEB">
              <w:rPr>
                <w:highlight w:val="yellow"/>
              </w:rPr>
              <w:t>4</w:t>
            </w:r>
          </w:p>
        </w:tc>
      </w:tr>
    </w:tbl>
    <w:p w14:paraId="1F8A3615" w14:textId="6964648A" w:rsidR="00D8539B" w:rsidRDefault="00D8539B" w:rsidP="00E665FE">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10</w:t>
      </w:r>
      <w:r w:rsidR="005F3303">
        <w:rPr>
          <w:noProof/>
        </w:rPr>
        <w:fldChar w:fldCharType="end"/>
      </w:r>
      <w:r>
        <w:t xml:space="preserve"> Expanded Control Table example</w:t>
      </w:r>
    </w:p>
    <w:p w14:paraId="1C8265CB" w14:textId="3867847A" w:rsidR="003C0E6D" w:rsidRPr="003C0E6D" w:rsidRDefault="00E44FEB" w:rsidP="003C0E6D">
      <w:pPr>
        <w:pStyle w:val="PaperBody"/>
      </w:pPr>
      <w:r>
        <w:t>The scheduler will assign the</w:t>
      </w:r>
      <w:r w:rsidR="006F6F24">
        <w:t xml:space="preserve"> Run_Order</w:t>
      </w:r>
      <w:r>
        <w:t xml:space="preserve"> as follows</w:t>
      </w:r>
    </w:p>
    <w:tbl>
      <w:tblPr>
        <w:tblStyle w:val="TableGrid"/>
        <w:tblW w:w="9776" w:type="dxa"/>
        <w:tblLayout w:type="fixed"/>
        <w:tblLook w:val="04A0" w:firstRow="1" w:lastRow="0" w:firstColumn="1" w:lastColumn="0" w:noHBand="0" w:noVBand="1"/>
      </w:tblPr>
      <w:tblGrid>
        <w:gridCol w:w="1129"/>
        <w:gridCol w:w="1560"/>
        <w:gridCol w:w="3260"/>
        <w:gridCol w:w="2410"/>
        <w:gridCol w:w="1417"/>
      </w:tblGrid>
      <w:tr w:rsidR="00C37AC3" w:rsidRPr="00D8539B" w14:paraId="4AB98C51" w14:textId="77777777" w:rsidTr="001F5082">
        <w:tc>
          <w:tcPr>
            <w:tcW w:w="1129" w:type="dxa"/>
            <w:shd w:val="clear" w:color="auto" w:fill="DAEEF3" w:themeFill="accent5" w:themeFillTint="33"/>
          </w:tcPr>
          <w:p w14:paraId="0B786D83" w14:textId="77777777" w:rsidR="00C37AC3" w:rsidRPr="00D8539B" w:rsidRDefault="00C37AC3" w:rsidP="004F1D7B">
            <w:pPr>
              <w:spacing w:after="0"/>
              <w:rPr>
                <w:b/>
              </w:rPr>
            </w:pPr>
            <w:r w:rsidRPr="00D8539B">
              <w:rPr>
                <w:b/>
              </w:rPr>
              <w:t>Report ID</w:t>
            </w:r>
          </w:p>
        </w:tc>
        <w:tc>
          <w:tcPr>
            <w:tcW w:w="1560" w:type="dxa"/>
            <w:shd w:val="clear" w:color="auto" w:fill="DAEEF3" w:themeFill="accent5" w:themeFillTint="33"/>
          </w:tcPr>
          <w:p w14:paraId="260DECB8" w14:textId="77777777" w:rsidR="00C37AC3" w:rsidRPr="00D8539B" w:rsidRDefault="00C37AC3" w:rsidP="004F1D7B">
            <w:pPr>
              <w:spacing w:after="0"/>
              <w:rPr>
                <w:b/>
              </w:rPr>
            </w:pPr>
            <w:r w:rsidRPr="00D8539B">
              <w:rPr>
                <w:b/>
              </w:rPr>
              <w:t>Report Name</w:t>
            </w:r>
          </w:p>
        </w:tc>
        <w:tc>
          <w:tcPr>
            <w:tcW w:w="3260" w:type="dxa"/>
            <w:shd w:val="clear" w:color="auto" w:fill="DAEEF3" w:themeFill="accent5" w:themeFillTint="33"/>
          </w:tcPr>
          <w:p w14:paraId="7F3F162C" w14:textId="77777777" w:rsidR="00C37AC3" w:rsidRPr="00D8539B" w:rsidRDefault="00C37AC3" w:rsidP="004F1D7B">
            <w:pPr>
              <w:spacing w:after="0"/>
              <w:rPr>
                <w:b/>
              </w:rPr>
            </w:pPr>
            <w:r w:rsidRPr="00D8539B">
              <w:rPr>
                <w:b/>
              </w:rPr>
              <w:t>SAS program</w:t>
            </w:r>
          </w:p>
        </w:tc>
        <w:tc>
          <w:tcPr>
            <w:tcW w:w="2410" w:type="dxa"/>
            <w:shd w:val="clear" w:color="auto" w:fill="DAEEF3" w:themeFill="accent5" w:themeFillTint="33"/>
          </w:tcPr>
          <w:p w14:paraId="32429331" w14:textId="77777777" w:rsidR="00C37AC3" w:rsidRPr="00D8539B" w:rsidRDefault="00C37AC3" w:rsidP="004F1D7B">
            <w:pPr>
              <w:spacing w:after="0"/>
              <w:rPr>
                <w:b/>
              </w:rPr>
            </w:pPr>
            <w:r w:rsidRPr="00D8539B">
              <w:rPr>
                <w:b/>
              </w:rPr>
              <w:t>Log</w:t>
            </w:r>
          </w:p>
        </w:tc>
        <w:tc>
          <w:tcPr>
            <w:tcW w:w="1417" w:type="dxa"/>
            <w:shd w:val="clear" w:color="auto" w:fill="DAEEF3" w:themeFill="accent5" w:themeFillTint="33"/>
          </w:tcPr>
          <w:p w14:paraId="37D03CCE" w14:textId="5FE90D2E" w:rsidR="00C37AC3" w:rsidRPr="00D8539B" w:rsidRDefault="00E665FE" w:rsidP="004F1D7B">
            <w:pPr>
              <w:spacing w:after="0"/>
              <w:rPr>
                <w:b/>
              </w:rPr>
            </w:pPr>
            <w:r>
              <w:rPr>
                <w:b/>
              </w:rPr>
              <w:t>Run Orde</w:t>
            </w:r>
            <w:r w:rsidR="00334810">
              <w:rPr>
                <w:b/>
              </w:rPr>
              <w:t>r</w:t>
            </w:r>
            <w:r>
              <w:rPr>
                <w:b/>
              </w:rPr>
              <w:br/>
            </w:r>
            <w:r w:rsidR="00C37AC3" w:rsidRPr="00D8539B">
              <w:rPr>
                <w:b/>
              </w:rPr>
              <w:t>(Run_Layer)</w:t>
            </w:r>
          </w:p>
        </w:tc>
      </w:tr>
      <w:tr w:rsidR="00C37AC3" w:rsidRPr="00D8539B" w14:paraId="07E333E7" w14:textId="77777777" w:rsidTr="001F5082">
        <w:tc>
          <w:tcPr>
            <w:tcW w:w="1129" w:type="dxa"/>
          </w:tcPr>
          <w:p w14:paraId="4B48E554" w14:textId="77777777" w:rsidR="00C37AC3" w:rsidRPr="00D8539B" w:rsidRDefault="00C37AC3" w:rsidP="004F1D7B">
            <w:pPr>
              <w:spacing w:before="60" w:after="60"/>
            </w:pPr>
            <w:r w:rsidRPr="00D8539B">
              <w:t>1</w:t>
            </w:r>
          </w:p>
        </w:tc>
        <w:tc>
          <w:tcPr>
            <w:tcW w:w="1560" w:type="dxa"/>
          </w:tcPr>
          <w:p w14:paraId="4692A28E" w14:textId="77777777" w:rsidR="00C37AC3" w:rsidRPr="00D8539B" w:rsidRDefault="00C37AC3" w:rsidP="004F1D7B">
            <w:pPr>
              <w:spacing w:before="60" w:after="60"/>
            </w:pPr>
            <w:r w:rsidRPr="00D8539B">
              <w:t>Johns Report</w:t>
            </w:r>
          </w:p>
        </w:tc>
        <w:tc>
          <w:tcPr>
            <w:tcW w:w="3260" w:type="dxa"/>
          </w:tcPr>
          <w:p w14:paraId="0272EFAA" w14:textId="77777777" w:rsidR="00C37AC3" w:rsidRPr="00D8539B" w:rsidRDefault="00C37AC3" w:rsidP="004F1D7B">
            <w:pPr>
              <w:spacing w:before="60" w:after="60"/>
            </w:pPr>
            <w:r w:rsidRPr="00D8539B">
              <w:t>F:\SAS\Programs\Pricing.sas</w:t>
            </w:r>
          </w:p>
        </w:tc>
        <w:tc>
          <w:tcPr>
            <w:tcW w:w="2410" w:type="dxa"/>
          </w:tcPr>
          <w:p w14:paraId="0E610A94" w14:textId="77777777" w:rsidR="00C37AC3" w:rsidRPr="00D8539B" w:rsidRDefault="00C37AC3" w:rsidP="004F1D7B">
            <w:pPr>
              <w:spacing w:before="60" w:after="60"/>
            </w:pPr>
            <w:r w:rsidRPr="00D8539B">
              <w:t>F:\SAS\Logs\Pricing</w:t>
            </w:r>
          </w:p>
        </w:tc>
        <w:tc>
          <w:tcPr>
            <w:tcW w:w="1417" w:type="dxa"/>
          </w:tcPr>
          <w:p w14:paraId="3BDF7DA0" w14:textId="77777777" w:rsidR="00C37AC3" w:rsidRPr="00D8539B" w:rsidRDefault="00C37AC3" w:rsidP="004F1D7B">
            <w:pPr>
              <w:spacing w:before="60" w:after="60"/>
            </w:pPr>
            <w:r w:rsidRPr="00D8539B">
              <w:t>1</w:t>
            </w:r>
          </w:p>
        </w:tc>
      </w:tr>
      <w:tr w:rsidR="00C37AC3" w:rsidRPr="00D8539B" w14:paraId="54574391" w14:textId="77777777" w:rsidTr="001F5082">
        <w:tc>
          <w:tcPr>
            <w:tcW w:w="1129" w:type="dxa"/>
          </w:tcPr>
          <w:p w14:paraId="324AD10D" w14:textId="77777777" w:rsidR="00C37AC3" w:rsidRPr="00D8539B" w:rsidRDefault="00C37AC3" w:rsidP="004F1D7B">
            <w:pPr>
              <w:spacing w:before="60" w:after="60"/>
            </w:pPr>
            <w:r w:rsidRPr="00D8539B">
              <w:t>2</w:t>
            </w:r>
          </w:p>
        </w:tc>
        <w:tc>
          <w:tcPr>
            <w:tcW w:w="1560" w:type="dxa"/>
          </w:tcPr>
          <w:p w14:paraId="7B42B909" w14:textId="77777777" w:rsidR="00C37AC3" w:rsidRPr="00D8539B" w:rsidRDefault="00C37AC3" w:rsidP="004F1D7B">
            <w:pPr>
              <w:spacing w:before="60" w:after="60"/>
            </w:pPr>
            <w:r w:rsidRPr="00D8539B">
              <w:t>Marys Report</w:t>
            </w:r>
          </w:p>
        </w:tc>
        <w:tc>
          <w:tcPr>
            <w:tcW w:w="3260" w:type="dxa"/>
          </w:tcPr>
          <w:p w14:paraId="49C17BE4" w14:textId="77777777" w:rsidR="00C37AC3" w:rsidRPr="00D8539B" w:rsidRDefault="00C37AC3" w:rsidP="004F1D7B">
            <w:pPr>
              <w:spacing w:before="60" w:after="60"/>
            </w:pPr>
            <w:r w:rsidRPr="00D8539B">
              <w:t>F:\SAS\Programs\Product.sas</w:t>
            </w:r>
          </w:p>
        </w:tc>
        <w:tc>
          <w:tcPr>
            <w:tcW w:w="2410" w:type="dxa"/>
          </w:tcPr>
          <w:p w14:paraId="1EBAA9C7" w14:textId="77777777" w:rsidR="00C37AC3" w:rsidRPr="00D8539B" w:rsidRDefault="00C37AC3" w:rsidP="004F1D7B">
            <w:pPr>
              <w:spacing w:before="60" w:after="60"/>
            </w:pPr>
            <w:r w:rsidRPr="00D8539B">
              <w:t>F:\SAS\Logs\Product</w:t>
            </w:r>
          </w:p>
        </w:tc>
        <w:tc>
          <w:tcPr>
            <w:tcW w:w="1417" w:type="dxa"/>
          </w:tcPr>
          <w:p w14:paraId="7A1009DC" w14:textId="77777777" w:rsidR="00C37AC3" w:rsidRPr="00D8539B" w:rsidRDefault="00C37AC3" w:rsidP="004F1D7B">
            <w:pPr>
              <w:spacing w:before="60" w:after="60"/>
            </w:pPr>
            <w:r w:rsidRPr="00D8539B">
              <w:t>2</w:t>
            </w:r>
          </w:p>
        </w:tc>
      </w:tr>
      <w:tr w:rsidR="00C37AC3" w:rsidRPr="00D8539B" w14:paraId="2D00D090" w14:textId="77777777" w:rsidTr="001F5082">
        <w:tc>
          <w:tcPr>
            <w:tcW w:w="1129" w:type="dxa"/>
          </w:tcPr>
          <w:p w14:paraId="32C7FB40" w14:textId="77777777" w:rsidR="00C37AC3" w:rsidRPr="00D8539B" w:rsidRDefault="00C37AC3" w:rsidP="004F1D7B">
            <w:pPr>
              <w:spacing w:before="60" w:after="60"/>
            </w:pPr>
            <w:r w:rsidRPr="00D8539B">
              <w:t>3</w:t>
            </w:r>
          </w:p>
        </w:tc>
        <w:tc>
          <w:tcPr>
            <w:tcW w:w="1560" w:type="dxa"/>
          </w:tcPr>
          <w:p w14:paraId="3CFE9D78" w14:textId="77777777" w:rsidR="00C37AC3" w:rsidRPr="00D8539B" w:rsidRDefault="00C37AC3" w:rsidP="004F1D7B">
            <w:pPr>
              <w:spacing w:before="60" w:after="60"/>
            </w:pPr>
            <w:r w:rsidRPr="00D8539B">
              <w:t>James Report</w:t>
            </w:r>
          </w:p>
        </w:tc>
        <w:tc>
          <w:tcPr>
            <w:tcW w:w="3260" w:type="dxa"/>
          </w:tcPr>
          <w:p w14:paraId="0EEBC88F" w14:textId="77777777" w:rsidR="00C37AC3" w:rsidRPr="00D8539B" w:rsidRDefault="00C37AC3" w:rsidP="004F1D7B">
            <w:pPr>
              <w:spacing w:before="60" w:after="60"/>
            </w:pPr>
            <w:r w:rsidRPr="00D8539B">
              <w:t>F:\SAS\Programs\Finance.sas</w:t>
            </w:r>
          </w:p>
        </w:tc>
        <w:tc>
          <w:tcPr>
            <w:tcW w:w="2410" w:type="dxa"/>
          </w:tcPr>
          <w:p w14:paraId="0679BFC3" w14:textId="77777777" w:rsidR="00C37AC3" w:rsidRPr="00D8539B" w:rsidRDefault="00C37AC3" w:rsidP="004F1D7B">
            <w:pPr>
              <w:spacing w:before="60" w:after="60"/>
            </w:pPr>
            <w:r w:rsidRPr="00D8539B">
              <w:t>F:\SAS\Logs\Finance</w:t>
            </w:r>
          </w:p>
        </w:tc>
        <w:tc>
          <w:tcPr>
            <w:tcW w:w="1417" w:type="dxa"/>
          </w:tcPr>
          <w:p w14:paraId="07BE5CF5" w14:textId="77777777" w:rsidR="00C37AC3" w:rsidRPr="00D8539B" w:rsidRDefault="00C37AC3" w:rsidP="004F1D7B">
            <w:pPr>
              <w:spacing w:before="60" w:after="60"/>
            </w:pPr>
            <w:r w:rsidRPr="00D8539B">
              <w:t>2</w:t>
            </w:r>
          </w:p>
        </w:tc>
      </w:tr>
      <w:tr w:rsidR="00C37AC3" w:rsidRPr="00D8539B" w14:paraId="35AB9E0E" w14:textId="77777777" w:rsidTr="001F5082">
        <w:tc>
          <w:tcPr>
            <w:tcW w:w="1129" w:type="dxa"/>
          </w:tcPr>
          <w:p w14:paraId="134DE893" w14:textId="77777777" w:rsidR="00C37AC3" w:rsidRPr="00D8539B" w:rsidRDefault="00C37AC3" w:rsidP="004F1D7B">
            <w:pPr>
              <w:spacing w:before="60" w:after="60"/>
            </w:pPr>
            <w:r w:rsidRPr="00D8539B">
              <w:t>4</w:t>
            </w:r>
          </w:p>
        </w:tc>
        <w:tc>
          <w:tcPr>
            <w:tcW w:w="1560" w:type="dxa"/>
          </w:tcPr>
          <w:p w14:paraId="2EE01516" w14:textId="77777777" w:rsidR="00C37AC3" w:rsidRPr="00D8539B" w:rsidRDefault="00C37AC3" w:rsidP="004F1D7B">
            <w:pPr>
              <w:spacing w:before="60" w:after="60"/>
            </w:pPr>
            <w:r w:rsidRPr="00D8539B">
              <w:t>Johns Report 2</w:t>
            </w:r>
          </w:p>
        </w:tc>
        <w:tc>
          <w:tcPr>
            <w:tcW w:w="3260" w:type="dxa"/>
          </w:tcPr>
          <w:p w14:paraId="6595C3FB" w14:textId="77777777" w:rsidR="00C37AC3" w:rsidRPr="00D8539B" w:rsidRDefault="00C37AC3" w:rsidP="004F1D7B">
            <w:pPr>
              <w:spacing w:before="60" w:after="60"/>
            </w:pPr>
            <w:r w:rsidRPr="00D8539B">
              <w:t>F:\SAS\Programs\Pricing_2.sas</w:t>
            </w:r>
          </w:p>
        </w:tc>
        <w:tc>
          <w:tcPr>
            <w:tcW w:w="2410" w:type="dxa"/>
          </w:tcPr>
          <w:p w14:paraId="3D8C6FF7" w14:textId="77777777" w:rsidR="00C37AC3" w:rsidRPr="00D8539B" w:rsidRDefault="00C37AC3" w:rsidP="004F1D7B">
            <w:pPr>
              <w:spacing w:before="60" w:after="60"/>
            </w:pPr>
            <w:r w:rsidRPr="00D8539B">
              <w:t>F:\SAS\Logs\Pricing</w:t>
            </w:r>
          </w:p>
        </w:tc>
        <w:tc>
          <w:tcPr>
            <w:tcW w:w="1417" w:type="dxa"/>
          </w:tcPr>
          <w:p w14:paraId="4FB03344" w14:textId="77777777" w:rsidR="00C37AC3" w:rsidRPr="006F6F24" w:rsidRDefault="00C37AC3" w:rsidP="004F1D7B">
            <w:pPr>
              <w:spacing w:before="60" w:after="60"/>
              <w:rPr>
                <w:highlight w:val="yellow"/>
              </w:rPr>
            </w:pPr>
            <w:r w:rsidRPr="006F6F24">
              <w:rPr>
                <w:highlight w:val="yellow"/>
              </w:rPr>
              <w:t>1</w:t>
            </w:r>
          </w:p>
        </w:tc>
      </w:tr>
      <w:tr w:rsidR="00C37AC3" w:rsidRPr="00D8539B" w14:paraId="7B95889C" w14:textId="77777777" w:rsidTr="001F5082">
        <w:tc>
          <w:tcPr>
            <w:tcW w:w="1129" w:type="dxa"/>
          </w:tcPr>
          <w:p w14:paraId="13DB5D93" w14:textId="77777777" w:rsidR="00C37AC3" w:rsidRPr="00D8539B" w:rsidRDefault="00C37AC3" w:rsidP="004F1D7B">
            <w:pPr>
              <w:spacing w:before="60" w:after="60"/>
            </w:pPr>
            <w:r w:rsidRPr="00D8539B">
              <w:t>5</w:t>
            </w:r>
          </w:p>
        </w:tc>
        <w:tc>
          <w:tcPr>
            <w:tcW w:w="1560" w:type="dxa"/>
          </w:tcPr>
          <w:p w14:paraId="61A185C0" w14:textId="77777777" w:rsidR="00C37AC3" w:rsidRPr="00D8539B" w:rsidRDefault="00C37AC3" w:rsidP="004F1D7B">
            <w:pPr>
              <w:spacing w:before="60" w:after="60"/>
            </w:pPr>
            <w:r w:rsidRPr="00D8539B">
              <w:t>James Report 2</w:t>
            </w:r>
          </w:p>
        </w:tc>
        <w:tc>
          <w:tcPr>
            <w:tcW w:w="3260" w:type="dxa"/>
          </w:tcPr>
          <w:p w14:paraId="0C94FD2E" w14:textId="77777777" w:rsidR="00C37AC3" w:rsidRPr="00D8539B" w:rsidRDefault="00C37AC3" w:rsidP="004F1D7B">
            <w:pPr>
              <w:spacing w:before="60" w:after="60"/>
            </w:pPr>
            <w:r w:rsidRPr="00D8539B">
              <w:t>F:\SAS\Programs\Finance_2.sas</w:t>
            </w:r>
          </w:p>
        </w:tc>
        <w:tc>
          <w:tcPr>
            <w:tcW w:w="2410" w:type="dxa"/>
          </w:tcPr>
          <w:p w14:paraId="4AC18CCD" w14:textId="77777777" w:rsidR="00C37AC3" w:rsidRPr="00D8539B" w:rsidRDefault="00C37AC3" w:rsidP="004F1D7B">
            <w:pPr>
              <w:spacing w:before="60" w:after="60"/>
            </w:pPr>
            <w:r w:rsidRPr="00D8539B">
              <w:t>F:\SAS\Logs\Finance</w:t>
            </w:r>
          </w:p>
        </w:tc>
        <w:tc>
          <w:tcPr>
            <w:tcW w:w="1417" w:type="dxa"/>
          </w:tcPr>
          <w:p w14:paraId="7E436C0F" w14:textId="77777777" w:rsidR="00C37AC3" w:rsidRPr="006F6F24" w:rsidRDefault="00C37AC3" w:rsidP="004F1D7B">
            <w:pPr>
              <w:keepNext/>
              <w:spacing w:before="60" w:after="60"/>
              <w:rPr>
                <w:highlight w:val="yellow"/>
              </w:rPr>
            </w:pPr>
            <w:r w:rsidRPr="006F6F24">
              <w:rPr>
                <w:highlight w:val="yellow"/>
              </w:rPr>
              <w:t>2</w:t>
            </w:r>
          </w:p>
        </w:tc>
      </w:tr>
    </w:tbl>
    <w:p w14:paraId="56A9AC0E" w14:textId="58300ABC" w:rsidR="00D8539B" w:rsidRDefault="00D8539B" w:rsidP="00E665FE">
      <w:pPr>
        <w:pStyle w:val="Caption"/>
        <w:jc w:val="center"/>
        <w:rPr>
          <w:noProof/>
        </w:rPr>
      </w:pPr>
      <w:r>
        <w:t xml:space="preserve">Table </w:t>
      </w:r>
      <w:r w:rsidR="005F3303">
        <w:fldChar w:fldCharType="begin"/>
      </w:r>
      <w:r w:rsidR="005F3303">
        <w:instrText xml:space="preserve"> SEQ Table \* ARABIC </w:instrText>
      </w:r>
      <w:r w:rsidR="005F3303">
        <w:fldChar w:fldCharType="separate"/>
      </w:r>
      <w:r w:rsidR="00D84EFA">
        <w:rPr>
          <w:noProof/>
        </w:rPr>
        <w:t>11</w:t>
      </w:r>
      <w:r w:rsidR="005F3303">
        <w:rPr>
          <w:noProof/>
        </w:rPr>
        <w:fldChar w:fldCharType="end"/>
      </w:r>
      <w:r>
        <w:t xml:space="preserve"> Expanded control table </w:t>
      </w:r>
      <w:r>
        <w:rPr>
          <w:noProof/>
        </w:rPr>
        <w:t>with Run Orders</w:t>
      </w:r>
    </w:p>
    <w:p w14:paraId="2819E8BF" w14:textId="71132BF7" w:rsidR="006F6F24" w:rsidRDefault="00E665FE" w:rsidP="0076777E">
      <w:pPr>
        <w:pStyle w:val="PaperBody"/>
        <w:jc w:val="both"/>
      </w:pPr>
      <w:r>
        <w:rPr>
          <w:noProof/>
          <w:lang w:val="en-AU" w:eastAsia="en-AU"/>
        </w:rPr>
        <w:lastRenderedPageBreak/>
        <w:drawing>
          <wp:anchor distT="0" distB="0" distL="114300" distR="114300" simplePos="0" relativeHeight="251652096" behindDoc="0" locked="0" layoutInCell="1" allowOverlap="1" wp14:anchorId="06F1AA2E" wp14:editId="5C3E8177">
            <wp:simplePos x="0" y="0"/>
            <wp:positionH relativeFrom="column">
              <wp:posOffset>2999740</wp:posOffset>
            </wp:positionH>
            <wp:positionV relativeFrom="paragraph">
              <wp:posOffset>565150</wp:posOffset>
            </wp:positionV>
            <wp:extent cx="3250565" cy="2559685"/>
            <wp:effectExtent l="0" t="0" r="0" b="0"/>
            <wp:wrapSquare wrapText="lef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50565" cy="2559685"/>
                    </a:xfrm>
                    <a:prstGeom prst="rect">
                      <a:avLst/>
                    </a:prstGeom>
                    <a:noFill/>
                  </pic:spPr>
                </pic:pic>
              </a:graphicData>
            </a:graphic>
            <wp14:sizeRelH relativeFrom="margin">
              <wp14:pctWidth>0</wp14:pctWidth>
            </wp14:sizeRelH>
            <wp14:sizeRelV relativeFrom="margin">
              <wp14:pctHeight>0</wp14:pctHeight>
            </wp14:sizeRelV>
          </wp:anchor>
        </w:drawing>
      </w:r>
      <w:r w:rsidR="006F6F24">
        <w:t xml:space="preserve">The new Reports are assigned the same Run Orders because “Johns Report 2” has </w:t>
      </w:r>
      <w:r w:rsidR="006F6F24" w:rsidRPr="00E44FEB">
        <w:rPr>
          <w:u w:val="single"/>
        </w:rPr>
        <w:t>no dependency</w:t>
      </w:r>
      <w:r w:rsidR="006F6F24">
        <w:t xml:space="preserve"> and should run first but at the same time as “Johns Report”. Meanwhile “James Report 2” is dependent on “Johns Report 2” and nothing else and will run second at the </w:t>
      </w:r>
      <w:r w:rsidR="006F6F24" w:rsidRPr="006F6F24">
        <w:rPr>
          <w:u w:val="single"/>
        </w:rPr>
        <w:t>same time</w:t>
      </w:r>
      <w:r w:rsidR="006F6F24">
        <w:t xml:space="preserve"> as “Marys Report” And “James Report”</w:t>
      </w:r>
      <w:r w:rsidR="0025224A">
        <w:t>.</w:t>
      </w:r>
    </w:p>
    <w:p w14:paraId="4B5F3D8D" w14:textId="77777777" w:rsidR="00062FB5" w:rsidRDefault="00062FB5" w:rsidP="006F6F24">
      <w:pPr>
        <w:pStyle w:val="PaperBody"/>
      </w:pPr>
    </w:p>
    <w:p w14:paraId="79F14B98" w14:textId="2AF41695" w:rsidR="0025224A" w:rsidRDefault="0025224A" w:rsidP="006F6F24">
      <w:pPr>
        <w:pStyle w:val="PaperBody"/>
      </w:pPr>
      <w:r>
        <w:t xml:space="preserve">Let’s </w:t>
      </w:r>
      <w:r w:rsidR="009178A2">
        <w:t>illustrate that further with some run times</w:t>
      </w:r>
      <w:r>
        <w:t>…</w:t>
      </w:r>
    </w:p>
    <w:p w14:paraId="4A6458EB" w14:textId="77777777" w:rsidR="00062FB5" w:rsidRDefault="00062FB5" w:rsidP="00E665FE">
      <w:pPr>
        <w:pStyle w:val="PaperBody"/>
        <w:keepNext/>
        <w:rPr>
          <w:b/>
        </w:rPr>
      </w:pPr>
    </w:p>
    <w:p w14:paraId="06B416B3" w14:textId="77777777" w:rsidR="00062FB5" w:rsidRDefault="00062FB5" w:rsidP="00E665FE">
      <w:pPr>
        <w:pStyle w:val="PaperBody"/>
        <w:keepNext/>
        <w:rPr>
          <w:b/>
        </w:rPr>
      </w:pPr>
    </w:p>
    <w:p w14:paraId="2B83A93D" w14:textId="3EB756E9" w:rsidR="006F6F24" w:rsidRDefault="006F6F24" w:rsidP="0076777E">
      <w:pPr>
        <w:pStyle w:val="PaperBody"/>
        <w:keepNext/>
        <w:jc w:val="both"/>
      </w:pPr>
      <w:r w:rsidRPr="00E27180">
        <w:rPr>
          <w:b/>
        </w:rPr>
        <w:t>What?</w:t>
      </w:r>
      <w:r>
        <w:t xml:space="preserve"> John’s and James’ </w:t>
      </w:r>
      <w:r w:rsidR="00DF5585">
        <w:t xml:space="preserve">new </w:t>
      </w:r>
      <w:r>
        <w:t xml:space="preserve">reports are not dependent on their </w:t>
      </w:r>
      <w:r w:rsidR="00DF5585">
        <w:t>existing</w:t>
      </w:r>
      <w:r>
        <w:t xml:space="preserve"> reports? But because these reports are independent they will </w:t>
      </w:r>
      <w:r w:rsidR="0025224A">
        <w:t xml:space="preserve">be assigned the same Run Order and run at the </w:t>
      </w:r>
      <w:r w:rsidR="0025224A" w:rsidRPr="0025224A">
        <w:rPr>
          <w:u w:val="single"/>
        </w:rPr>
        <w:t>completion</w:t>
      </w:r>
      <w:r w:rsidR="00E44FEB">
        <w:t xml:space="preserve"> of the longest running r</w:t>
      </w:r>
      <w:r w:rsidR="0025224A">
        <w:t>eport</w:t>
      </w:r>
      <w:r w:rsidR="00E44FEB">
        <w:t>.</w:t>
      </w:r>
      <w:r w:rsidR="0025224A">
        <w:t xml:space="preserve"> “John 2” completed in 5 minutes but “James 2” must wait for “John 1” to complete before beginning execution</w:t>
      </w:r>
      <w:r w:rsidR="00DF5585">
        <w:t>. In other word, Run Layer 2 can only begin after the completion of Run Layer 1.</w:t>
      </w:r>
    </w:p>
    <w:p w14:paraId="4A97C642" w14:textId="77777777" w:rsidR="00062FB5" w:rsidRDefault="00062FB5" w:rsidP="00E665FE">
      <w:pPr>
        <w:pStyle w:val="Caption"/>
        <w:ind w:left="4230"/>
        <w:jc w:val="right"/>
      </w:pPr>
    </w:p>
    <w:p w14:paraId="412C4CBD" w14:textId="77777777" w:rsidR="00AA12C0" w:rsidRDefault="00AA12C0" w:rsidP="0076777E">
      <w:pPr>
        <w:pStyle w:val="Caption"/>
        <w:ind w:left="4230"/>
        <w:jc w:val="center"/>
      </w:pPr>
      <w:r>
        <w:t xml:space="preserve">Figure </w:t>
      </w:r>
      <w:r w:rsidR="005F3303">
        <w:fldChar w:fldCharType="begin"/>
      </w:r>
      <w:r w:rsidR="005F3303">
        <w:instrText xml:space="preserve"> SEQ Figure \* ARABIC </w:instrText>
      </w:r>
      <w:r w:rsidR="005F3303">
        <w:fldChar w:fldCharType="separate"/>
      </w:r>
      <w:r w:rsidR="00D84EFA">
        <w:rPr>
          <w:noProof/>
        </w:rPr>
        <w:t>22</w:t>
      </w:r>
      <w:r w:rsidR="005F3303">
        <w:rPr>
          <w:noProof/>
        </w:rPr>
        <w:fldChar w:fldCharType="end"/>
      </w:r>
      <w:r>
        <w:t xml:space="preserve"> Indirect Dependencies</w:t>
      </w:r>
    </w:p>
    <w:p w14:paraId="5337F8C2" w14:textId="77777777" w:rsidR="004711E3" w:rsidRDefault="004711E3" w:rsidP="00274E36">
      <w:pPr>
        <w:pStyle w:val="PaperBody"/>
      </w:pPr>
    </w:p>
    <w:p w14:paraId="32A6D0F8" w14:textId="77777777" w:rsidR="00C37AC3" w:rsidRPr="00D8539B" w:rsidRDefault="00C37AC3" w:rsidP="00D8539B">
      <w:pPr>
        <w:pStyle w:val="Heading3"/>
      </w:pPr>
      <w:r w:rsidRPr="00D8539B">
        <w:t>Solution: We split the schedule into Groups</w:t>
      </w:r>
    </w:p>
    <w:p w14:paraId="44AB7D28" w14:textId="6CD59117" w:rsidR="00C37AC3" w:rsidRDefault="00C37AC3" w:rsidP="00D8539B">
      <w:pPr>
        <w:pStyle w:val="PaperBody"/>
      </w:pPr>
      <w:r>
        <w:t>We cal</w:t>
      </w:r>
      <w:r w:rsidR="00B469B2">
        <w:t xml:space="preserve">culate a new </w:t>
      </w:r>
      <w:r w:rsidR="00E44FEB">
        <w:t>parameter</w:t>
      </w:r>
      <w:r w:rsidR="00B469B2">
        <w:t xml:space="preserve"> at run time called</w:t>
      </w:r>
      <w:r>
        <w:t xml:space="preserve"> </w:t>
      </w:r>
      <w:r w:rsidR="00E44FEB">
        <w:t>“</w:t>
      </w:r>
      <w:r>
        <w:t>Run_Group</w:t>
      </w:r>
      <w:r w:rsidR="00E44FEB">
        <w:t>”.</w:t>
      </w:r>
    </w:p>
    <w:tbl>
      <w:tblPr>
        <w:tblStyle w:val="TableGrid"/>
        <w:tblW w:w="9917" w:type="dxa"/>
        <w:tblLayout w:type="fixed"/>
        <w:tblLook w:val="04A0" w:firstRow="1" w:lastRow="0" w:firstColumn="1" w:lastColumn="0" w:noHBand="0" w:noVBand="1"/>
      </w:tblPr>
      <w:tblGrid>
        <w:gridCol w:w="1101"/>
        <w:gridCol w:w="1559"/>
        <w:gridCol w:w="2864"/>
        <w:gridCol w:w="1984"/>
        <w:gridCol w:w="1134"/>
        <w:gridCol w:w="1275"/>
      </w:tblGrid>
      <w:tr w:rsidR="00C37AC3" w:rsidRPr="00020A0D" w14:paraId="61D9C8AF" w14:textId="77777777" w:rsidTr="0076777E">
        <w:trPr>
          <w:tblHeader/>
        </w:trPr>
        <w:tc>
          <w:tcPr>
            <w:tcW w:w="1101" w:type="dxa"/>
            <w:shd w:val="clear" w:color="auto" w:fill="DAEEF3" w:themeFill="accent5" w:themeFillTint="33"/>
          </w:tcPr>
          <w:p w14:paraId="01ED30D1" w14:textId="77777777" w:rsidR="00C37AC3" w:rsidRPr="00020A0D" w:rsidRDefault="00C37AC3" w:rsidP="00062FB5">
            <w:pPr>
              <w:spacing w:after="0"/>
              <w:rPr>
                <w:b/>
              </w:rPr>
            </w:pPr>
            <w:r w:rsidRPr="00020A0D">
              <w:rPr>
                <w:b/>
              </w:rPr>
              <w:t>Report ID</w:t>
            </w:r>
          </w:p>
        </w:tc>
        <w:tc>
          <w:tcPr>
            <w:tcW w:w="1559" w:type="dxa"/>
            <w:shd w:val="clear" w:color="auto" w:fill="DAEEF3" w:themeFill="accent5" w:themeFillTint="33"/>
          </w:tcPr>
          <w:p w14:paraId="037667C5" w14:textId="77777777" w:rsidR="00C37AC3" w:rsidRPr="00020A0D" w:rsidRDefault="00C37AC3" w:rsidP="00062FB5">
            <w:pPr>
              <w:spacing w:after="0"/>
              <w:rPr>
                <w:b/>
              </w:rPr>
            </w:pPr>
            <w:r w:rsidRPr="00020A0D">
              <w:rPr>
                <w:b/>
              </w:rPr>
              <w:t>Report Name</w:t>
            </w:r>
          </w:p>
        </w:tc>
        <w:tc>
          <w:tcPr>
            <w:tcW w:w="2864" w:type="dxa"/>
            <w:shd w:val="clear" w:color="auto" w:fill="DAEEF3" w:themeFill="accent5" w:themeFillTint="33"/>
          </w:tcPr>
          <w:p w14:paraId="707799A0" w14:textId="77777777" w:rsidR="00C37AC3" w:rsidRPr="00020A0D" w:rsidRDefault="00C37AC3" w:rsidP="00062FB5">
            <w:pPr>
              <w:spacing w:after="0"/>
              <w:rPr>
                <w:b/>
              </w:rPr>
            </w:pPr>
            <w:r w:rsidRPr="00020A0D">
              <w:rPr>
                <w:b/>
              </w:rPr>
              <w:t>SAS program</w:t>
            </w:r>
          </w:p>
        </w:tc>
        <w:tc>
          <w:tcPr>
            <w:tcW w:w="1984" w:type="dxa"/>
            <w:shd w:val="clear" w:color="auto" w:fill="DAEEF3" w:themeFill="accent5" w:themeFillTint="33"/>
          </w:tcPr>
          <w:p w14:paraId="374D94A4" w14:textId="77777777" w:rsidR="00C37AC3" w:rsidRPr="00020A0D" w:rsidRDefault="00C37AC3" w:rsidP="00062FB5">
            <w:pPr>
              <w:spacing w:after="0"/>
              <w:rPr>
                <w:b/>
              </w:rPr>
            </w:pPr>
            <w:r w:rsidRPr="00020A0D">
              <w:rPr>
                <w:b/>
              </w:rPr>
              <w:t>Log</w:t>
            </w:r>
          </w:p>
        </w:tc>
        <w:tc>
          <w:tcPr>
            <w:tcW w:w="1134" w:type="dxa"/>
            <w:shd w:val="clear" w:color="auto" w:fill="DAEEF3" w:themeFill="accent5" w:themeFillTint="33"/>
          </w:tcPr>
          <w:p w14:paraId="364C1625" w14:textId="77777777" w:rsidR="00C37AC3" w:rsidRPr="00020A0D" w:rsidRDefault="00C37AC3" w:rsidP="00062FB5">
            <w:pPr>
              <w:spacing w:after="0"/>
              <w:rPr>
                <w:b/>
              </w:rPr>
            </w:pPr>
            <w:r w:rsidRPr="00020A0D">
              <w:rPr>
                <w:b/>
              </w:rPr>
              <w:t>Run Layer</w:t>
            </w:r>
          </w:p>
        </w:tc>
        <w:tc>
          <w:tcPr>
            <w:tcW w:w="1275" w:type="dxa"/>
            <w:shd w:val="clear" w:color="auto" w:fill="DAEEF3" w:themeFill="accent5" w:themeFillTint="33"/>
          </w:tcPr>
          <w:p w14:paraId="1FFA569F" w14:textId="77777777" w:rsidR="00C37AC3" w:rsidRPr="005871A1" w:rsidRDefault="00C37AC3" w:rsidP="00062FB5">
            <w:pPr>
              <w:spacing w:after="0"/>
              <w:rPr>
                <w:b/>
                <w:highlight w:val="yellow"/>
              </w:rPr>
            </w:pPr>
            <w:r w:rsidRPr="005871A1">
              <w:rPr>
                <w:b/>
                <w:highlight w:val="yellow"/>
              </w:rPr>
              <w:t>Run Group</w:t>
            </w:r>
          </w:p>
        </w:tc>
      </w:tr>
      <w:tr w:rsidR="00C37AC3" w:rsidRPr="00020A0D" w14:paraId="7B9D183D" w14:textId="77777777" w:rsidTr="0076777E">
        <w:tc>
          <w:tcPr>
            <w:tcW w:w="1101" w:type="dxa"/>
          </w:tcPr>
          <w:p w14:paraId="7AF4C0E1" w14:textId="77777777" w:rsidR="00C37AC3" w:rsidRPr="00020A0D" w:rsidRDefault="00C37AC3" w:rsidP="00062FB5">
            <w:pPr>
              <w:spacing w:before="60" w:after="60"/>
            </w:pPr>
            <w:r w:rsidRPr="00020A0D">
              <w:t>1</w:t>
            </w:r>
          </w:p>
        </w:tc>
        <w:tc>
          <w:tcPr>
            <w:tcW w:w="1559" w:type="dxa"/>
          </w:tcPr>
          <w:p w14:paraId="1A9879BE" w14:textId="77777777" w:rsidR="00C37AC3" w:rsidRPr="00020A0D" w:rsidRDefault="00C37AC3" w:rsidP="00062FB5">
            <w:pPr>
              <w:spacing w:before="60" w:after="60"/>
            </w:pPr>
            <w:r w:rsidRPr="00020A0D">
              <w:t>Johns Report</w:t>
            </w:r>
          </w:p>
        </w:tc>
        <w:tc>
          <w:tcPr>
            <w:tcW w:w="2864" w:type="dxa"/>
          </w:tcPr>
          <w:p w14:paraId="66832731" w14:textId="77777777" w:rsidR="00C37AC3" w:rsidRPr="00020A0D" w:rsidRDefault="00C37AC3" w:rsidP="00062FB5">
            <w:pPr>
              <w:spacing w:before="60" w:after="60"/>
            </w:pPr>
            <w:r w:rsidRPr="00020A0D">
              <w:t>F:\SAS\Programs\Pricing.sas</w:t>
            </w:r>
          </w:p>
        </w:tc>
        <w:tc>
          <w:tcPr>
            <w:tcW w:w="1984" w:type="dxa"/>
          </w:tcPr>
          <w:p w14:paraId="50837358" w14:textId="77777777" w:rsidR="00C37AC3" w:rsidRPr="00020A0D" w:rsidRDefault="00C37AC3" w:rsidP="00062FB5">
            <w:pPr>
              <w:spacing w:before="60" w:after="60"/>
            </w:pPr>
            <w:r w:rsidRPr="00020A0D">
              <w:t>F:\SAS\Logs\Pricing</w:t>
            </w:r>
          </w:p>
        </w:tc>
        <w:tc>
          <w:tcPr>
            <w:tcW w:w="1134" w:type="dxa"/>
          </w:tcPr>
          <w:p w14:paraId="5DECCA10" w14:textId="77777777" w:rsidR="00C37AC3" w:rsidRPr="00020A0D" w:rsidRDefault="00C37AC3" w:rsidP="00062FB5">
            <w:pPr>
              <w:spacing w:before="60" w:after="60"/>
            </w:pPr>
            <w:r w:rsidRPr="00020A0D">
              <w:t>1</w:t>
            </w:r>
          </w:p>
        </w:tc>
        <w:tc>
          <w:tcPr>
            <w:tcW w:w="1275" w:type="dxa"/>
          </w:tcPr>
          <w:p w14:paraId="6010B282" w14:textId="77777777" w:rsidR="00C37AC3" w:rsidRPr="005871A1" w:rsidRDefault="00C37AC3" w:rsidP="00062FB5">
            <w:pPr>
              <w:spacing w:before="60" w:after="60"/>
              <w:rPr>
                <w:highlight w:val="yellow"/>
              </w:rPr>
            </w:pPr>
            <w:r w:rsidRPr="005871A1">
              <w:rPr>
                <w:highlight w:val="yellow"/>
              </w:rPr>
              <w:t>1</w:t>
            </w:r>
          </w:p>
        </w:tc>
      </w:tr>
      <w:tr w:rsidR="00C37AC3" w:rsidRPr="00020A0D" w14:paraId="4766D4C7" w14:textId="77777777" w:rsidTr="0076777E">
        <w:tc>
          <w:tcPr>
            <w:tcW w:w="1101" w:type="dxa"/>
          </w:tcPr>
          <w:p w14:paraId="54B7D565" w14:textId="77777777" w:rsidR="00C37AC3" w:rsidRPr="00020A0D" w:rsidRDefault="00C37AC3" w:rsidP="00062FB5">
            <w:pPr>
              <w:spacing w:before="60" w:after="60"/>
            </w:pPr>
            <w:r w:rsidRPr="00020A0D">
              <w:t>2</w:t>
            </w:r>
          </w:p>
        </w:tc>
        <w:tc>
          <w:tcPr>
            <w:tcW w:w="1559" w:type="dxa"/>
          </w:tcPr>
          <w:p w14:paraId="2B8259A3" w14:textId="77777777" w:rsidR="00C37AC3" w:rsidRPr="00020A0D" w:rsidRDefault="00C37AC3" w:rsidP="00062FB5">
            <w:pPr>
              <w:spacing w:before="60" w:after="60"/>
            </w:pPr>
            <w:r w:rsidRPr="00020A0D">
              <w:t>Marys Report</w:t>
            </w:r>
          </w:p>
        </w:tc>
        <w:tc>
          <w:tcPr>
            <w:tcW w:w="2864" w:type="dxa"/>
          </w:tcPr>
          <w:p w14:paraId="42B582CE" w14:textId="77777777" w:rsidR="00C37AC3" w:rsidRPr="00020A0D" w:rsidRDefault="00C37AC3" w:rsidP="00062FB5">
            <w:pPr>
              <w:spacing w:before="60" w:after="60"/>
            </w:pPr>
            <w:r w:rsidRPr="00020A0D">
              <w:t>F:\SAS\Programs\Product.sas</w:t>
            </w:r>
          </w:p>
        </w:tc>
        <w:tc>
          <w:tcPr>
            <w:tcW w:w="1984" w:type="dxa"/>
          </w:tcPr>
          <w:p w14:paraId="4867E257" w14:textId="77777777" w:rsidR="00C37AC3" w:rsidRPr="00020A0D" w:rsidRDefault="00C37AC3" w:rsidP="00062FB5">
            <w:pPr>
              <w:spacing w:before="60" w:after="60"/>
            </w:pPr>
            <w:r w:rsidRPr="00020A0D">
              <w:t>F:\SAS\Logs\Product</w:t>
            </w:r>
          </w:p>
        </w:tc>
        <w:tc>
          <w:tcPr>
            <w:tcW w:w="1134" w:type="dxa"/>
          </w:tcPr>
          <w:p w14:paraId="546304B6" w14:textId="77777777" w:rsidR="00C37AC3" w:rsidRPr="00020A0D" w:rsidRDefault="00C37AC3" w:rsidP="00062FB5">
            <w:pPr>
              <w:spacing w:before="60" w:after="60"/>
            </w:pPr>
            <w:r w:rsidRPr="00020A0D">
              <w:t>2</w:t>
            </w:r>
          </w:p>
        </w:tc>
        <w:tc>
          <w:tcPr>
            <w:tcW w:w="1275" w:type="dxa"/>
          </w:tcPr>
          <w:p w14:paraId="75B8A38A" w14:textId="77777777" w:rsidR="00C37AC3" w:rsidRPr="005871A1" w:rsidRDefault="00C37AC3" w:rsidP="00062FB5">
            <w:pPr>
              <w:spacing w:before="60" w:after="60"/>
              <w:rPr>
                <w:highlight w:val="yellow"/>
              </w:rPr>
            </w:pPr>
            <w:r w:rsidRPr="005871A1">
              <w:rPr>
                <w:highlight w:val="yellow"/>
              </w:rPr>
              <w:t>1</w:t>
            </w:r>
          </w:p>
        </w:tc>
      </w:tr>
      <w:tr w:rsidR="00C37AC3" w:rsidRPr="00020A0D" w14:paraId="14140FF8" w14:textId="77777777" w:rsidTr="0076777E">
        <w:tc>
          <w:tcPr>
            <w:tcW w:w="1101" w:type="dxa"/>
          </w:tcPr>
          <w:p w14:paraId="4EFDA2A5" w14:textId="77777777" w:rsidR="00C37AC3" w:rsidRPr="00020A0D" w:rsidRDefault="00C37AC3" w:rsidP="00062FB5">
            <w:pPr>
              <w:spacing w:before="60" w:after="60"/>
            </w:pPr>
            <w:r w:rsidRPr="00020A0D">
              <w:t>3</w:t>
            </w:r>
          </w:p>
        </w:tc>
        <w:tc>
          <w:tcPr>
            <w:tcW w:w="1559" w:type="dxa"/>
          </w:tcPr>
          <w:p w14:paraId="7355714D" w14:textId="77777777" w:rsidR="00C37AC3" w:rsidRPr="00020A0D" w:rsidRDefault="00C37AC3" w:rsidP="00062FB5">
            <w:pPr>
              <w:spacing w:before="60" w:after="60"/>
            </w:pPr>
            <w:r w:rsidRPr="00020A0D">
              <w:t>James Report</w:t>
            </w:r>
          </w:p>
        </w:tc>
        <w:tc>
          <w:tcPr>
            <w:tcW w:w="2864" w:type="dxa"/>
          </w:tcPr>
          <w:p w14:paraId="2FE87D40" w14:textId="77777777" w:rsidR="00C37AC3" w:rsidRPr="00020A0D" w:rsidRDefault="00C37AC3" w:rsidP="00062FB5">
            <w:pPr>
              <w:spacing w:before="60" w:after="60"/>
            </w:pPr>
            <w:r w:rsidRPr="00020A0D">
              <w:t>F:\SAS\Programs\Finance.sas</w:t>
            </w:r>
          </w:p>
        </w:tc>
        <w:tc>
          <w:tcPr>
            <w:tcW w:w="1984" w:type="dxa"/>
          </w:tcPr>
          <w:p w14:paraId="0519D7D8" w14:textId="77777777" w:rsidR="00C37AC3" w:rsidRPr="00020A0D" w:rsidRDefault="00C37AC3" w:rsidP="00062FB5">
            <w:pPr>
              <w:spacing w:before="60" w:after="60"/>
            </w:pPr>
            <w:r w:rsidRPr="00020A0D">
              <w:t>F:\SAS\Logs\Finance</w:t>
            </w:r>
          </w:p>
        </w:tc>
        <w:tc>
          <w:tcPr>
            <w:tcW w:w="1134" w:type="dxa"/>
          </w:tcPr>
          <w:p w14:paraId="4B7A39E8" w14:textId="77777777" w:rsidR="00C37AC3" w:rsidRPr="00020A0D" w:rsidRDefault="00C37AC3" w:rsidP="00062FB5">
            <w:pPr>
              <w:spacing w:before="60" w:after="60"/>
            </w:pPr>
            <w:r w:rsidRPr="00020A0D">
              <w:t>2</w:t>
            </w:r>
          </w:p>
        </w:tc>
        <w:tc>
          <w:tcPr>
            <w:tcW w:w="1275" w:type="dxa"/>
          </w:tcPr>
          <w:p w14:paraId="2B0C5B37" w14:textId="77777777" w:rsidR="00C37AC3" w:rsidRPr="005871A1" w:rsidRDefault="00C37AC3" w:rsidP="00062FB5">
            <w:pPr>
              <w:spacing w:before="60" w:after="60"/>
              <w:rPr>
                <w:highlight w:val="yellow"/>
              </w:rPr>
            </w:pPr>
            <w:r w:rsidRPr="005871A1">
              <w:rPr>
                <w:highlight w:val="yellow"/>
              </w:rPr>
              <w:t>1</w:t>
            </w:r>
          </w:p>
        </w:tc>
      </w:tr>
      <w:tr w:rsidR="00C37AC3" w:rsidRPr="00020A0D" w14:paraId="54E52516" w14:textId="77777777" w:rsidTr="0076777E">
        <w:tc>
          <w:tcPr>
            <w:tcW w:w="1101" w:type="dxa"/>
          </w:tcPr>
          <w:p w14:paraId="60B55F67" w14:textId="77777777" w:rsidR="00C37AC3" w:rsidRPr="00020A0D" w:rsidRDefault="00C37AC3" w:rsidP="00062FB5">
            <w:pPr>
              <w:spacing w:before="60" w:after="60"/>
            </w:pPr>
            <w:r w:rsidRPr="00020A0D">
              <w:t>4</w:t>
            </w:r>
          </w:p>
        </w:tc>
        <w:tc>
          <w:tcPr>
            <w:tcW w:w="1559" w:type="dxa"/>
          </w:tcPr>
          <w:p w14:paraId="2919E91B" w14:textId="77777777" w:rsidR="00C37AC3" w:rsidRPr="00020A0D" w:rsidRDefault="00C37AC3" w:rsidP="00062FB5">
            <w:pPr>
              <w:spacing w:before="60" w:after="60"/>
            </w:pPr>
            <w:r w:rsidRPr="00020A0D">
              <w:t>Johns Report 2</w:t>
            </w:r>
          </w:p>
        </w:tc>
        <w:tc>
          <w:tcPr>
            <w:tcW w:w="2864" w:type="dxa"/>
          </w:tcPr>
          <w:p w14:paraId="62107FDB" w14:textId="77777777" w:rsidR="00C37AC3" w:rsidRPr="00020A0D" w:rsidRDefault="00C37AC3" w:rsidP="00062FB5">
            <w:pPr>
              <w:spacing w:before="60" w:after="60"/>
            </w:pPr>
            <w:r w:rsidRPr="00020A0D">
              <w:t>F:\SAS\Programs\Pricing_2.sas</w:t>
            </w:r>
          </w:p>
        </w:tc>
        <w:tc>
          <w:tcPr>
            <w:tcW w:w="1984" w:type="dxa"/>
          </w:tcPr>
          <w:p w14:paraId="2E05E69A" w14:textId="77777777" w:rsidR="00C37AC3" w:rsidRPr="00020A0D" w:rsidRDefault="00C37AC3" w:rsidP="00062FB5">
            <w:pPr>
              <w:spacing w:before="60" w:after="60"/>
            </w:pPr>
            <w:r w:rsidRPr="00020A0D">
              <w:t>F:\SAS\Logs\Pricing</w:t>
            </w:r>
          </w:p>
        </w:tc>
        <w:tc>
          <w:tcPr>
            <w:tcW w:w="1134" w:type="dxa"/>
          </w:tcPr>
          <w:p w14:paraId="336C66F5" w14:textId="77777777" w:rsidR="00C37AC3" w:rsidRPr="00020A0D" w:rsidRDefault="00C37AC3" w:rsidP="00062FB5">
            <w:pPr>
              <w:spacing w:before="60" w:after="60"/>
            </w:pPr>
            <w:r w:rsidRPr="00020A0D">
              <w:t>1</w:t>
            </w:r>
          </w:p>
        </w:tc>
        <w:tc>
          <w:tcPr>
            <w:tcW w:w="1275" w:type="dxa"/>
          </w:tcPr>
          <w:p w14:paraId="60B683A4" w14:textId="77777777" w:rsidR="00C37AC3" w:rsidRPr="005871A1" w:rsidRDefault="00C37AC3" w:rsidP="00062FB5">
            <w:pPr>
              <w:spacing w:before="60" w:after="60"/>
              <w:rPr>
                <w:highlight w:val="yellow"/>
              </w:rPr>
            </w:pPr>
            <w:r w:rsidRPr="005871A1">
              <w:rPr>
                <w:highlight w:val="yellow"/>
              </w:rPr>
              <w:t>2</w:t>
            </w:r>
          </w:p>
        </w:tc>
      </w:tr>
      <w:tr w:rsidR="00C37AC3" w:rsidRPr="00020A0D" w14:paraId="32E9E907" w14:textId="77777777" w:rsidTr="0076777E">
        <w:tc>
          <w:tcPr>
            <w:tcW w:w="1101" w:type="dxa"/>
          </w:tcPr>
          <w:p w14:paraId="75CC9627" w14:textId="77777777" w:rsidR="00C37AC3" w:rsidRPr="00020A0D" w:rsidRDefault="00C37AC3" w:rsidP="00062FB5">
            <w:pPr>
              <w:spacing w:before="60" w:after="60"/>
            </w:pPr>
            <w:r w:rsidRPr="00020A0D">
              <w:t>5</w:t>
            </w:r>
          </w:p>
        </w:tc>
        <w:tc>
          <w:tcPr>
            <w:tcW w:w="1559" w:type="dxa"/>
          </w:tcPr>
          <w:p w14:paraId="44A95C37" w14:textId="77777777" w:rsidR="00C37AC3" w:rsidRPr="00020A0D" w:rsidRDefault="00C37AC3" w:rsidP="00062FB5">
            <w:pPr>
              <w:spacing w:before="60" w:after="60"/>
            </w:pPr>
            <w:r w:rsidRPr="00020A0D">
              <w:t>James Report 2</w:t>
            </w:r>
          </w:p>
        </w:tc>
        <w:tc>
          <w:tcPr>
            <w:tcW w:w="2864" w:type="dxa"/>
          </w:tcPr>
          <w:p w14:paraId="3043822C" w14:textId="77777777" w:rsidR="00C37AC3" w:rsidRPr="00020A0D" w:rsidRDefault="00C37AC3" w:rsidP="00062FB5">
            <w:pPr>
              <w:spacing w:before="60" w:after="60"/>
            </w:pPr>
            <w:r w:rsidRPr="00020A0D">
              <w:t>F:\SAS\Programs\Finance_2.sas</w:t>
            </w:r>
          </w:p>
        </w:tc>
        <w:tc>
          <w:tcPr>
            <w:tcW w:w="1984" w:type="dxa"/>
          </w:tcPr>
          <w:p w14:paraId="28E5A3CF" w14:textId="77777777" w:rsidR="00C37AC3" w:rsidRPr="00020A0D" w:rsidRDefault="00C37AC3" w:rsidP="00062FB5">
            <w:pPr>
              <w:spacing w:before="60" w:after="60"/>
            </w:pPr>
            <w:r w:rsidRPr="00020A0D">
              <w:t>F:\SAS\Logs\Finance</w:t>
            </w:r>
          </w:p>
        </w:tc>
        <w:tc>
          <w:tcPr>
            <w:tcW w:w="1134" w:type="dxa"/>
          </w:tcPr>
          <w:p w14:paraId="0CC9FD2A" w14:textId="77777777" w:rsidR="00C37AC3" w:rsidRPr="00020A0D" w:rsidRDefault="00C37AC3" w:rsidP="00062FB5">
            <w:pPr>
              <w:spacing w:before="60" w:after="60"/>
            </w:pPr>
            <w:r w:rsidRPr="00020A0D">
              <w:t>2</w:t>
            </w:r>
          </w:p>
        </w:tc>
        <w:tc>
          <w:tcPr>
            <w:tcW w:w="1275" w:type="dxa"/>
          </w:tcPr>
          <w:p w14:paraId="3C01FA3E" w14:textId="77777777" w:rsidR="00C37AC3" w:rsidRPr="005871A1" w:rsidRDefault="00C37AC3" w:rsidP="00062FB5">
            <w:pPr>
              <w:keepNext/>
              <w:spacing w:before="60" w:after="60"/>
              <w:rPr>
                <w:highlight w:val="yellow"/>
              </w:rPr>
            </w:pPr>
            <w:r w:rsidRPr="005871A1">
              <w:rPr>
                <w:highlight w:val="yellow"/>
              </w:rPr>
              <w:t>2</w:t>
            </w:r>
          </w:p>
        </w:tc>
      </w:tr>
    </w:tbl>
    <w:p w14:paraId="033463BD" w14:textId="779C8FE5" w:rsidR="00020A0D" w:rsidRDefault="00020A0D" w:rsidP="00062FB5">
      <w:pPr>
        <w:pStyle w:val="Caption"/>
        <w:jc w:val="center"/>
      </w:pPr>
      <w:r>
        <w:t xml:space="preserve">Table </w:t>
      </w:r>
      <w:r w:rsidR="005F3303">
        <w:fldChar w:fldCharType="begin"/>
      </w:r>
      <w:r w:rsidR="005F3303">
        <w:instrText xml:space="preserve"> SEQ Table \* ARABIC </w:instrText>
      </w:r>
      <w:r w:rsidR="005F3303">
        <w:fldChar w:fldCharType="separate"/>
      </w:r>
      <w:r w:rsidR="00D84EFA">
        <w:rPr>
          <w:noProof/>
        </w:rPr>
        <w:t>12</w:t>
      </w:r>
      <w:r w:rsidR="005F3303">
        <w:rPr>
          <w:noProof/>
        </w:rPr>
        <w:fldChar w:fldCharType="end"/>
      </w:r>
      <w:r>
        <w:t xml:space="preserve"> Expanded Control Table with Run Groups</w:t>
      </w:r>
    </w:p>
    <w:p w14:paraId="773A9482" w14:textId="77777777" w:rsidR="004711E3" w:rsidRDefault="004711E3" w:rsidP="0076777E">
      <w:pPr>
        <w:pStyle w:val="PaperBody"/>
        <w:jc w:val="both"/>
      </w:pPr>
      <w:r>
        <w:rPr>
          <w:noProof/>
          <w:lang w:val="en-AU" w:eastAsia="en-AU"/>
        </w:rPr>
        <w:drawing>
          <wp:anchor distT="0" distB="0" distL="114300" distR="114300" simplePos="0" relativeHeight="251656192" behindDoc="0" locked="0" layoutInCell="1" allowOverlap="1" wp14:anchorId="59DB7327" wp14:editId="14B39836">
            <wp:simplePos x="0" y="0"/>
            <wp:positionH relativeFrom="column">
              <wp:posOffset>3122930</wp:posOffset>
            </wp:positionH>
            <wp:positionV relativeFrom="paragraph">
              <wp:posOffset>57150</wp:posOffset>
            </wp:positionV>
            <wp:extent cx="2778760" cy="1456055"/>
            <wp:effectExtent l="0" t="0" r="2540" b="0"/>
            <wp:wrapSquare wrapText="left"/>
            <wp:docPr id="42" name="Picture 42" descr="C:\Users\patri\AppData\Local\Microsoft\Windows\INetCache\Content.Word\pic1525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tri\AppData\Local\Microsoft\Windows\INetCache\Content.Word\pic15255.gif"/>
                    <pic:cNvPicPr>
                      <a:picLocks noChangeAspect="1" noChangeArrowheads="1"/>
                    </pic:cNvPicPr>
                  </pic:nvPicPr>
                  <pic:blipFill rotWithShape="1">
                    <a:blip r:embed="rId39">
                      <a:extLst>
                        <a:ext uri="{28A0092B-C50C-407E-A947-70E740481C1C}">
                          <a14:useLocalDpi xmlns:a14="http://schemas.microsoft.com/office/drawing/2010/main" val="0"/>
                        </a:ext>
                      </a:extLst>
                    </a:blip>
                    <a:srcRect l="9068" r="7863"/>
                    <a:stretch/>
                  </pic:blipFill>
                  <pic:spPr bwMode="auto">
                    <a:xfrm>
                      <a:off x="0" y="0"/>
                      <a:ext cx="2778760" cy="145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871C89" w14:textId="1D60480C" w:rsidR="00E44FEB" w:rsidRDefault="00E44FEB" w:rsidP="0076777E">
      <w:pPr>
        <w:pStyle w:val="PaperBody"/>
        <w:jc w:val="both"/>
      </w:pPr>
      <w:r>
        <w:t>We add a another Parent DI Studio Job to the hierarchy</w:t>
      </w:r>
    </w:p>
    <w:p w14:paraId="2DDBB8DE" w14:textId="481FDE47" w:rsidR="00E43EB4" w:rsidRDefault="00E44FEB" w:rsidP="0076777E">
      <w:pPr>
        <w:pStyle w:val="PaperBody"/>
        <w:jc w:val="both"/>
      </w:pPr>
      <w:r>
        <w:t>L0 is the parent of L1.</w:t>
      </w:r>
    </w:p>
    <w:p w14:paraId="6443BCE9" w14:textId="77777777" w:rsidR="00062FB5" w:rsidRDefault="00E44FEB" w:rsidP="0076777E">
      <w:pPr>
        <w:pStyle w:val="PaperBody"/>
        <w:jc w:val="both"/>
      </w:pPr>
      <w:r>
        <w:t xml:space="preserve">We are now able </w:t>
      </w:r>
      <w:r w:rsidR="00C37AC3">
        <w:t>to split the DI Studio job</w:t>
      </w:r>
      <w:r>
        <w:t>s</w:t>
      </w:r>
      <w:r w:rsidR="00062FB5">
        <w:t xml:space="preserve"> further across the Grid.</w:t>
      </w:r>
    </w:p>
    <w:p w14:paraId="14831494" w14:textId="77777777" w:rsidR="00062FB5" w:rsidRDefault="00062FB5" w:rsidP="00020A0D">
      <w:pPr>
        <w:pStyle w:val="PaperBody"/>
      </w:pPr>
    </w:p>
    <w:p w14:paraId="53145A23" w14:textId="77777777" w:rsidR="004711E3" w:rsidRDefault="004711E3" w:rsidP="00020A0D">
      <w:pPr>
        <w:pStyle w:val="PaperBody"/>
      </w:pPr>
    </w:p>
    <w:p w14:paraId="4ED2C010" w14:textId="77777777" w:rsidR="004711E3" w:rsidRDefault="004711E3" w:rsidP="00020A0D">
      <w:pPr>
        <w:pStyle w:val="PaperBody"/>
      </w:pPr>
    </w:p>
    <w:p w14:paraId="061F0D5E" w14:textId="77777777" w:rsidR="004711E3" w:rsidRDefault="004711E3" w:rsidP="00020A0D">
      <w:pPr>
        <w:pStyle w:val="PaperBody"/>
      </w:pPr>
    </w:p>
    <w:p w14:paraId="705083AC" w14:textId="77777777" w:rsidR="004711E3" w:rsidRDefault="004711E3" w:rsidP="00020A0D">
      <w:pPr>
        <w:pStyle w:val="PaperBody"/>
      </w:pPr>
    </w:p>
    <w:p w14:paraId="5BD843FC" w14:textId="77777777" w:rsidR="004711E3" w:rsidRDefault="004711E3" w:rsidP="00020A0D">
      <w:pPr>
        <w:pStyle w:val="PaperBody"/>
      </w:pPr>
    </w:p>
    <w:p w14:paraId="12B506F9" w14:textId="77777777" w:rsidR="004711E3" w:rsidRDefault="004711E3" w:rsidP="00020A0D">
      <w:pPr>
        <w:pStyle w:val="PaperBody"/>
      </w:pPr>
    </w:p>
    <w:p w14:paraId="529D767A" w14:textId="15B32444" w:rsidR="00C37AC3" w:rsidRDefault="00E44FEB" w:rsidP="00020A0D">
      <w:pPr>
        <w:pStyle w:val="PaperBody"/>
      </w:pPr>
      <w:r>
        <w:t>Let’s take a closer look at the job</w:t>
      </w:r>
      <w:r w:rsidR="00C37AC3">
        <w:t xml:space="preserve"> </w:t>
      </w:r>
      <w:r w:rsidR="00C37AC3" w:rsidRPr="003625F7">
        <w:rPr>
          <w:u w:val="single"/>
        </w:rPr>
        <w:t>RN_Daily_Report_Run_L0</w:t>
      </w:r>
      <w:r w:rsidR="005871A1">
        <w:t xml:space="preserve"> (establish what reports must run together)</w:t>
      </w:r>
    </w:p>
    <w:p w14:paraId="5E159954" w14:textId="7B2F6131" w:rsidR="00020A0D" w:rsidRDefault="00874DB2" w:rsidP="00062FB5">
      <w:pPr>
        <w:keepNext/>
        <w:jc w:val="center"/>
      </w:pPr>
      <w:r>
        <w:rPr>
          <w:noProof/>
          <w:lang w:val="en-AU" w:eastAsia="en-AU"/>
        </w:rPr>
        <w:drawing>
          <wp:inline distT="0" distB="0" distL="0" distR="0" wp14:anchorId="6394FB9C" wp14:editId="6C6FC030">
            <wp:extent cx="6201455" cy="199505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7329" cy="2006596"/>
                    </a:xfrm>
                    <a:prstGeom prst="rect">
                      <a:avLst/>
                    </a:prstGeom>
                    <a:noFill/>
                  </pic:spPr>
                </pic:pic>
              </a:graphicData>
            </a:graphic>
          </wp:inline>
        </w:drawing>
      </w:r>
    </w:p>
    <w:p w14:paraId="7DD7045A" w14:textId="7E5E1D7A" w:rsidR="00C37AC3" w:rsidRDefault="00540B85" w:rsidP="00062FB5">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23</w:t>
      </w:r>
      <w:r w:rsidR="005F3303">
        <w:rPr>
          <w:noProof/>
        </w:rPr>
        <w:fldChar w:fldCharType="end"/>
      </w:r>
      <w:r>
        <w:rPr>
          <w:noProof/>
        </w:rPr>
        <w:t>:</w:t>
      </w:r>
      <w:r>
        <w:t xml:space="preserve"> Adding SAS DI Job level 0</w:t>
      </w:r>
    </w:p>
    <w:p w14:paraId="2C1B2885" w14:textId="7660B0BE" w:rsidR="005871A1" w:rsidRDefault="00C37AC3" w:rsidP="005871A1">
      <w:pPr>
        <w:pStyle w:val="PaperBody"/>
        <w:numPr>
          <w:ilvl w:val="0"/>
          <w:numId w:val="9"/>
        </w:numPr>
      </w:pPr>
      <w:r>
        <w:t>Select Distinct Run_Group</w:t>
      </w:r>
      <w:r w:rsidR="00874DB2">
        <w:t xml:space="preserve"> -</w:t>
      </w:r>
      <w:r>
        <w:t xml:space="preserve"> </w:t>
      </w:r>
      <w:r w:rsidR="00874DB2">
        <w:t>t</w:t>
      </w:r>
      <w:r w:rsidR="005871A1">
        <w:t xml:space="preserve">o </w:t>
      </w:r>
      <w:r w:rsidR="00874DB2">
        <w:t>determine</w:t>
      </w:r>
      <w:r w:rsidR="005871A1">
        <w:t xml:space="preserve"> how many groups we will need</w:t>
      </w:r>
    </w:p>
    <w:p w14:paraId="4A213B32" w14:textId="24C1E933" w:rsidR="00C37AC3" w:rsidRDefault="00C37AC3" w:rsidP="00E013C6">
      <w:pPr>
        <w:pStyle w:val="PaperBody"/>
        <w:numPr>
          <w:ilvl w:val="0"/>
          <w:numId w:val="9"/>
        </w:numPr>
      </w:pPr>
      <w:r>
        <w:t xml:space="preserve">Run Groups 1 and 2 will run </w:t>
      </w:r>
      <w:r w:rsidR="00DF5585">
        <w:t>in parallel</w:t>
      </w:r>
    </w:p>
    <w:p w14:paraId="77E8D529" w14:textId="55132686" w:rsidR="00C37AC3" w:rsidRPr="00821B2B" w:rsidRDefault="00C37AC3" w:rsidP="00E013C6">
      <w:pPr>
        <w:pStyle w:val="PaperBody"/>
        <w:numPr>
          <w:ilvl w:val="0"/>
          <w:numId w:val="9"/>
        </w:numPr>
      </w:pPr>
      <w:r>
        <w:t xml:space="preserve">Parse </w:t>
      </w:r>
      <w:r>
        <w:rPr>
          <w:b/>
        </w:rPr>
        <w:t>Run_Group</w:t>
      </w:r>
      <w:r>
        <w:t xml:space="preserve"> </w:t>
      </w:r>
      <w:r w:rsidR="00DF5585">
        <w:t xml:space="preserve">number </w:t>
      </w:r>
      <w:r>
        <w:t xml:space="preserve">to Subjob </w:t>
      </w:r>
      <w:r>
        <w:rPr>
          <w:u w:val="single"/>
        </w:rPr>
        <w:t>RN_Daily_Report_Run_L1</w:t>
      </w:r>
    </w:p>
    <w:p w14:paraId="79159824" w14:textId="64460DDE" w:rsidR="00C37AC3" w:rsidRDefault="00B52EC1" w:rsidP="00821B2B">
      <w:pPr>
        <w:pStyle w:val="PaperBody"/>
      </w:pPr>
      <w:r>
        <w:t>In essence w</w:t>
      </w:r>
      <w:r w:rsidR="005871A1">
        <w:t xml:space="preserve">e have </w:t>
      </w:r>
      <w:r>
        <w:t xml:space="preserve">separated the control table into two </w:t>
      </w:r>
      <w:r w:rsidR="00E44FEB">
        <w:t xml:space="preserve">independent </w:t>
      </w:r>
      <w:r>
        <w:t>control tables.</w:t>
      </w:r>
      <w:r w:rsidR="00C37AC3">
        <w:t xml:space="preserve"> </w:t>
      </w:r>
    </w:p>
    <w:tbl>
      <w:tblPr>
        <w:tblStyle w:val="TableGrid"/>
        <w:tblW w:w="9918" w:type="dxa"/>
        <w:tblLook w:val="04A0" w:firstRow="1" w:lastRow="0" w:firstColumn="1" w:lastColumn="0" w:noHBand="0" w:noVBand="1"/>
      </w:tblPr>
      <w:tblGrid>
        <w:gridCol w:w="1101"/>
        <w:gridCol w:w="1534"/>
        <w:gridCol w:w="3710"/>
        <w:gridCol w:w="2142"/>
        <w:gridCol w:w="1431"/>
      </w:tblGrid>
      <w:tr w:rsidR="00C37AC3" w:rsidRPr="00821B2B" w14:paraId="68E07934" w14:textId="77777777" w:rsidTr="0076777E">
        <w:trPr>
          <w:tblHeader/>
        </w:trPr>
        <w:tc>
          <w:tcPr>
            <w:tcW w:w="1101" w:type="dxa"/>
            <w:shd w:val="clear" w:color="auto" w:fill="DAEEF3" w:themeFill="accent5" w:themeFillTint="33"/>
          </w:tcPr>
          <w:p w14:paraId="4C7AA273" w14:textId="77777777" w:rsidR="00C37AC3" w:rsidRPr="00821B2B" w:rsidRDefault="00C37AC3" w:rsidP="00062FB5">
            <w:pPr>
              <w:spacing w:after="0"/>
              <w:rPr>
                <w:b/>
              </w:rPr>
            </w:pPr>
            <w:r w:rsidRPr="00821B2B">
              <w:rPr>
                <w:b/>
              </w:rPr>
              <w:t>Report ID</w:t>
            </w:r>
          </w:p>
        </w:tc>
        <w:tc>
          <w:tcPr>
            <w:tcW w:w="1534" w:type="dxa"/>
            <w:shd w:val="clear" w:color="auto" w:fill="DAEEF3" w:themeFill="accent5" w:themeFillTint="33"/>
          </w:tcPr>
          <w:p w14:paraId="17B6FBE8" w14:textId="77777777" w:rsidR="00C37AC3" w:rsidRPr="00821B2B" w:rsidRDefault="00C37AC3" w:rsidP="00062FB5">
            <w:pPr>
              <w:spacing w:after="0"/>
              <w:rPr>
                <w:b/>
              </w:rPr>
            </w:pPr>
            <w:r w:rsidRPr="00821B2B">
              <w:rPr>
                <w:b/>
              </w:rPr>
              <w:t>Report Name</w:t>
            </w:r>
          </w:p>
        </w:tc>
        <w:tc>
          <w:tcPr>
            <w:tcW w:w="3710" w:type="dxa"/>
            <w:shd w:val="clear" w:color="auto" w:fill="DAEEF3" w:themeFill="accent5" w:themeFillTint="33"/>
          </w:tcPr>
          <w:p w14:paraId="61EABCDC" w14:textId="77777777" w:rsidR="00C37AC3" w:rsidRPr="00821B2B" w:rsidRDefault="00C37AC3" w:rsidP="00062FB5">
            <w:pPr>
              <w:spacing w:after="0"/>
              <w:rPr>
                <w:b/>
              </w:rPr>
            </w:pPr>
            <w:r w:rsidRPr="00821B2B">
              <w:rPr>
                <w:b/>
              </w:rPr>
              <w:t>SAS program</w:t>
            </w:r>
          </w:p>
        </w:tc>
        <w:tc>
          <w:tcPr>
            <w:tcW w:w="2142" w:type="dxa"/>
            <w:shd w:val="clear" w:color="auto" w:fill="DAEEF3" w:themeFill="accent5" w:themeFillTint="33"/>
          </w:tcPr>
          <w:p w14:paraId="055C2C00" w14:textId="77777777" w:rsidR="00C37AC3" w:rsidRPr="00821B2B" w:rsidRDefault="00C37AC3" w:rsidP="00062FB5">
            <w:pPr>
              <w:spacing w:after="0"/>
              <w:rPr>
                <w:b/>
              </w:rPr>
            </w:pPr>
            <w:r w:rsidRPr="00821B2B">
              <w:rPr>
                <w:b/>
              </w:rPr>
              <w:t>Log</w:t>
            </w:r>
          </w:p>
        </w:tc>
        <w:tc>
          <w:tcPr>
            <w:tcW w:w="1431" w:type="dxa"/>
            <w:shd w:val="clear" w:color="auto" w:fill="DAEEF3" w:themeFill="accent5" w:themeFillTint="33"/>
          </w:tcPr>
          <w:p w14:paraId="3C10BAF1" w14:textId="77777777" w:rsidR="00C37AC3" w:rsidRPr="00821B2B" w:rsidRDefault="00C37AC3" w:rsidP="00062FB5">
            <w:pPr>
              <w:spacing w:after="0"/>
              <w:rPr>
                <w:b/>
              </w:rPr>
            </w:pPr>
            <w:r w:rsidRPr="00821B2B">
              <w:rPr>
                <w:b/>
              </w:rPr>
              <w:t>Run Layer</w:t>
            </w:r>
          </w:p>
        </w:tc>
      </w:tr>
      <w:tr w:rsidR="00C37AC3" w:rsidRPr="00821B2B" w14:paraId="10D67186" w14:textId="77777777" w:rsidTr="0076777E">
        <w:tc>
          <w:tcPr>
            <w:tcW w:w="1101" w:type="dxa"/>
          </w:tcPr>
          <w:p w14:paraId="0696AEF0" w14:textId="77777777" w:rsidR="00C37AC3" w:rsidRPr="00821B2B" w:rsidRDefault="00C37AC3" w:rsidP="00062FB5">
            <w:pPr>
              <w:spacing w:before="60" w:after="60"/>
            </w:pPr>
            <w:r w:rsidRPr="00821B2B">
              <w:t>1</w:t>
            </w:r>
          </w:p>
        </w:tc>
        <w:tc>
          <w:tcPr>
            <w:tcW w:w="1534" w:type="dxa"/>
          </w:tcPr>
          <w:p w14:paraId="5DC1E801" w14:textId="77777777" w:rsidR="00C37AC3" w:rsidRPr="00821B2B" w:rsidRDefault="00C37AC3" w:rsidP="00062FB5">
            <w:pPr>
              <w:spacing w:before="60" w:after="60"/>
            </w:pPr>
            <w:r w:rsidRPr="00821B2B">
              <w:t>Johns Report</w:t>
            </w:r>
          </w:p>
        </w:tc>
        <w:tc>
          <w:tcPr>
            <w:tcW w:w="3710" w:type="dxa"/>
          </w:tcPr>
          <w:p w14:paraId="72EE5EC1" w14:textId="77777777" w:rsidR="00C37AC3" w:rsidRPr="00821B2B" w:rsidRDefault="00C37AC3" w:rsidP="00062FB5">
            <w:pPr>
              <w:spacing w:before="60" w:after="60"/>
            </w:pPr>
            <w:r w:rsidRPr="00821B2B">
              <w:t>F:\SAS\Programs\Pricing.sas</w:t>
            </w:r>
          </w:p>
        </w:tc>
        <w:tc>
          <w:tcPr>
            <w:tcW w:w="2142" w:type="dxa"/>
          </w:tcPr>
          <w:p w14:paraId="3DB5FDA3" w14:textId="77777777" w:rsidR="00C37AC3" w:rsidRPr="00821B2B" w:rsidRDefault="00C37AC3" w:rsidP="00062FB5">
            <w:pPr>
              <w:spacing w:before="60" w:after="60"/>
            </w:pPr>
            <w:r w:rsidRPr="00821B2B">
              <w:t>F:\SAS\Logs\Pricing</w:t>
            </w:r>
          </w:p>
        </w:tc>
        <w:tc>
          <w:tcPr>
            <w:tcW w:w="1431" w:type="dxa"/>
          </w:tcPr>
          <w:p w14:paraId="09D022DF" w14:textId="77777777" w:rsidR="00C37AC3" w:rsidRPr="00821B2B" w:rsidRDefault="00C37AC3" w:rsidP="00062FB5">
            <w:pPr>
              <w:spacing w:before="60" w:after="60"/>
            </w:pPr>
            <w:r w:rsidRPr="00821B2B">
              <w:t>1</w:t>
            </w:r>
          </w:p>
        </w:tc>
      </w:tr>
      <w:tr w:rsidR="00C37AC3" w:rsidRPr="00821B2B" w14:paraId="11118E17" w14:textId="77777777" w:rsidTr="0076777E">
        <w:tc>
          <w:tcPr>
            <w:tcW w:w="1101" w:type="dxa"/>
          </w:tcPr>
          <w:p w14:paraId="0DCDD11D" w14:textId="77777777" w:rsidR="00C37AC3" w:rsidRPr="00821B2B" w:rsidRDefault="00C37AC3" w:rsidP="00062FB5">
            <w:pPr>
              <w:spacing w:before="60" w:after="60"/>
            </w:pPr>
            <w:r w:rsidRPr="00821B2B">
              <w:t>2</w:t>
            </w:r>
          </w:p>
        </w:tc>
        <w:tc>
          <w:tcPr>
            <w:tcW w:w="1534" w:type="dxa"/>
          </w:tcPr>
          <w:p w14:paraId="2BDBF830" w14:textId="77777777" w:rsidR="00C37AC3" w:rsidRPr="00821B2B" w:rsidRDefault="00C37AC3" w:rsidP="00062FB5">
            <w:pPr>
              <w:spacing w:before="60" w:after="60"/>
            </w:pPr>
            <w:r w:rsidRPr="00821B2B">
              <w:t>Marys Report</w:t>
            </w:r>
          </w:p>
        </w:tc>
        <w:tc>
          <w:tcPr>
            <w:tcW w:w="3710" w:type="dxa"/>
          </w:tcPr>
          <w:p w14:paraId="30CD1B2F" w14:textId="77777777" w:rsidR="00C37AC3" w:rsidRPr="00821B2B" w:rsidRDefault="00C37AC3" w:rsidP="00062FB5">
            <w:pPr>
              <w:spacing w:before="60" w:after="60"/>
            </w:pPr>
            <w:r w:rsidRPr="00821B2B">
              <w:t>F:\SAS\Programs\Product.sas</w:t>
            </w:r>
          </w:p>
        </w:tc>
        <w:tc>
          <w:tcPr>
            <w:tcW w:w="2142" w:type="dxa"/>
          </w:tcPr>
          <w:p w14:paraId="4798BA6F" w14:textId="77777777" w:rsidR="00C37AC3" w:rsidRPr="00821B2B" w:rsidRDefault="00C37AC3" w:rsidP="00062FB5">
            <w:pPr>
              <w:spacing w:before="60" w:after="60"/>
            </w:pPr>
            <w:r w:rsidRPr="00821B2B">
              <w:t>F:\SAS\Logs\Product</w:t>
            </w:r>
          </w:p>
        </w:tc>
        <w:tc>
          <w:tcPr>
            <w:tcW w:w="1431" w:type="dxa"/>
          </w:tcPr>
          <w:p w14:paraId="4934FE6E" w14:textId="77777777" w:rsidR="00C37AC3" w:rsidRPr="00821B2B" w:rsidRDefault="00C37AC3" w:rsidP="00062FB5">
            <w:pPr>
              <w:spacing w:before="60" w:after="60"/>
            </w:pPr>
            <w:r w:rsidRPr="00821B2B">
              <w:t>2</w:t>
            </w:r>
          </w:p>
        </w:tc>
      </w:tr>
      <w:tr w:rsidR="00C37AC3" w:rsidRPr="00821B2B" w14:paraId="76CD72FF" w14:textId="77777777" w:rsidTr="0076777E">
        <w:tc>
          <w:tcPr>
            <w:tcW w:w="1101" w:type="dxa"/>
          </w:tcPr>
          <w:p w14:paraId="6984D0CF" w14:textId="77777777" w:rsidR="00C37AC3" w:rsidRPr="00821B2B" w:rsidRDefault="00C37AC3" w:rsidP="00062FB5">
            <w:pPr>
              <w:spacing w:before="60" w:after="60"/>
            </w:pPr>
            <w:r w:rsidRPr="00821B2B">
              <w:t>3</w:t>
            </w:r>
          </w:p>
        </w:tc>
        <w:tc>
          <w:tcPr>
            <w:tcW w:w="1534" w:type="dxa"/>
          </w:tcPr>
          <w:p w14:paraId="274B87D7" w14:textId="77777777" w:rsidR="00C37AC3" w:rsidRPr="00821B2B" w:rsidRDefault="00C37AC3" w:rsidP="00062FB5">
            <w:pPr>
              <w:spacing w:before="60" w:after="60"/>
            </w:pPr>
            <w:r w:rsidRPr="00821B2B">
              <w:t>James Report</w:t>
            </w:r>
          </w:p>
        </w:tc>
        <w:tc>
          <w:tcPr>
            <w:tcW w:w="3710" w:type="dxa"/>
          </w:tcPr>
          <w:p w14:paraId="17A71980" w14:textId="77777777" w:rsidR="00C37AC3" w:rsidRPr="00821B2B" w:rsidRDefault="00C37AC3" w:rsidP="00062FB5">
            <w:pPr>
              <w:spacing w:before="60" w:after="60"/>
            </w:pPr>
            <w:r w:rsidRPr="00821B2B">
              <w:t>F:\SAS\Programs\Finance.sas</w:t>
            </w:r>
          </w:p>
        </w:tc>
        <w:tc>
          <w:tcPr>
            <w:tcW w:w="2142" w:type="dxa"/>
          </w:tcPr>
          <w:p w14:paraId="008A078A" w14:textId="77777777" w:rsidR="00C37AC3" w:rsidRPr="00821B2B" w:rsidRDefault="00C37AC3" w:rsidP="00062FB5">
            <w:pPr>
              <w:spacing w:before="60" w:after="60"/>
            </w:pPr>
            <w:r w:rsidRPr="00821B2B">
              <w:t>F:\SAS\Logs\Finance</w:t>
            </w:r>
          </w:p>
        </w:tc>
        <w:tc>
          <w:tcPr>
            <w:tcW w:w="1431" w:type="dxa"/>
          </w:tcPr>
          <w:p w14:paraId="4A4FE9E9" w14:textId="77777777" w:rsidR="00C37AC3" w:rsidRPr="00821B2B" w:rsidRDefault="00C37AC3" w:rsidP="00062FB5">
            <w:pPr>
              <w:keepNext/>
              <w:spacing w:before="60" w:after="60"/>
            </w:pPr>
            <w:r w:rsidRPr="00821B2B">
              <w:t>2</w:t>
            </w:r>
          </w:p>
        </w:tc>
      </w:tr>
    </w:tbl>
    <w:p w14:paraId="429D7D03" w14:textId="32037B6D" w:rsidR="00821B2B" w:rsidRDefault="00856723" w:rsidP="00062FB5">
      <w:pPr>
        <w:pStyle w:val="Caption"/>
        <w:spacing w:after="60"/>
        <w:jc w:val="center"/>
      </w:pPr>
      <w:r>
        <w:t>Table</w:t>
      </w:r>
      <w:r w:rsidR="00821B2B">
        <w:t xml:space="preserve"> </w:t>
      </w:r>
      <w:r w:rsidR="005F3303">
        <w:fldChar w:fldCharType="begin"/>
      </w:r>
      <w:r w:rsidR="005F3303">
        <w:instrText xml:space="preserve"> SEQ Figure \* ARABIC </w:instrText>
      </w:r>
      <w:r w:rsidR="005F3303">
        <w:fldChar w:fldCharType="separate"/>
      </w:r>
      <w:r w:rsidR="00D84EFA">
        <w:rPr>
          <w:noProof/>
        </w:rPr>
        <w:t>24</w:t>
      </w:r>
      <w:r w:rsidR="005F3303">
        <w:rPr>
          <w:noProof/>
        </w:rPr>
        <w:fldChar w:fldCharType="end"/>
      </w:r>
      <w:r w:rsidR="00821B2B">
        <w:t xml:space="preserve"> Group 1</w:t>
      </w:r>
    </w:p>
    <w:tbl>
      <w:tblPr>
        <w:tblStyle w:val="TableGrid"/>
        <w:tblW w:w="9918" w:type="dxa"/>
        <w:tblLook w:val="04A0" w:firstRow="1" w:lastRow="0" w:firstColumn="1" w:lastColumn="0" w:noHBand="0" w:noVBand="1"/>
      </w:tblPr>
      <w:tblGrid>
        <w:gridCol w:w="1101"/>
        <w:gridCol w:w="1559"/>
        <w:gridCol w:w="3685"/>
        <w:gridCol w:w="2142"/>
        <w:gridCol w:w="1431"/>
      </w:tblGrid>
      <w:tr w:rsidR="00C37AC3" w:rsidRPr="00821B2B" w14:paraId="619A8904" w14:textId="77777777" w:rsidTr="0076777E">
        <w:trPr>
          <w:tblHeader/>
        </w:trPr>
        <w:tc>
          <w:tcPr>
            <w:tcW w:w="1101" w:type="dxa"/>
            <w:shd w:val="clear" w:color="auto" w:fill="DAEEF3" w:themeFill="accent5" w:themeFillTint="33"/>
          </w:tcPr>
          <w:p w14:paraId="1A273FB7" w14:textId="77777777" w:rsidR="00C37AC3" w:rsidRPr="00821B2B" w:rsidRDefault="00C37AC3" w:rsidP="00062FB5">
            <w:pPr>
              <w:spacing w:after="0"/>
              <w:rPr>
                <w:b/>
              </w:rPr>
            </w:pPr>
            <w:r w:rsidRPr="00821B2B">
              <w:rPr>
                <w:b/>
              </w:rPr>
              <w:t>Report ID</w:t>
            </w:r>
          </w:p>
        </w:tc>
        <w:tc>
          <w:tcPr>
            <w:tcW w:w="1559" w:type="dxa"/>
            <w:shd w:val="clear" w:color="auto" w:fill="DAEEF3" w:themeFill="accent5" w:themeFillTint="33"/>
          </w:tcPr>
          <w:p w14:paraId="6EC3FDC9" w14:textId="77777777" w:rsidR="00C37AC3" w:rsidRPr="00821B2B" w:rsidRDefault="00C37AC3" w:rsidP="00062FB5">
            <w:pPr>
              <w:spacing w:after="0"/>
              <w:rPr>
                <w:b/>
              </w:rPr>
            </w:pPr>
            <w:r w:rsidRPr="00821B2B">
              <w:rPr>
                <w:b/>
              </w:rPr>
              <w:t>Report Name</w:t>
            </w:r>
          </w:p>
        </w:tc>
        <w:tc>
          <w:tcPr>
            <w:tcW w:w="3685" w:type="dxa"/>
            <w:shd w:val="clear" w:color="auto" w:fill="DAEEF3" w:themeFill="accent5" w:themeFillTint="33"/>
          </w:tcPr>
          <w:p w14:paraId="6FEBEB99" w14:textId="77777777" w:rsidR="00C37AC3" w:rsidRPr="00821B2B" w:rsidRDefault="00C37AC3" w:rsidP="00062FB5">
            <w:pPr>
              <w:spacing w:after="0"/>
              <w:rPr>
                <w:b/>
              </w:rPr>
            </w:pPr>
            <w:r w:rsidRPr="00821B2B">
              <w:rPr>
                <w:b/>
              </w:rPr>
              <w:t>SAS program</w:t>
            </w:r>
          </w:p>
        </w:tc>
        <w:tc>
          <w:tcPr>
            <w:tcW w:w="2142" w:type="dxa"/>
            <w:shd w:val="clear" w:color="auto" w:fill="DAEEF3" w:themeFill="accent5" w:themeFillTint="33"/>
          </w:tcPr>
          <w:p w14:paraId="48BA35DB" w14:textId="77777777" w:rsidR="00C37AC3" w:rsidRPr="00821B2B" w:rsidRDefault="00C37AC3" w:rsidP="00062FB5">
            <w:pPr>
              <w:spacing w:after="0"/>
              <w:rPr>
                <w:b/>
              </w:rPr>
            </w:pPr>
            <w:r w:rsidRPr="00821B2B">
              <w:rPr>
                <w:b/>
              </w:rPr>
              <w:t>Log</w:t>
            </w:r>
          </w:p>
        </w:tc>
        <w:tc>
          <w:tcPr>
            <w:tcW w:w="1431" w:type="dxa"/>
            <w:shd w:val="clear" w:color="auto" w:fill="DAEEF3" w:themeFill="accent5" w:themeFillTint="33"/>
          </w:tcPr>
          <w:p w14:paraId="2AB0F457" w14:textId="77777777" w:rsidR="00C37AC3" w:rsidRPr="00821B2B" w:rsidRDefault="00C37AC3" w:rsidP="00062FB5">
            <w:pPr>
              <w:spacing w:after="0"/>
              <w:rPr>
                <w:b/>
              </w:rPr>
            </w:pPr>
            <w:r w:rsidRPr="00821B2B">
              <w:rPr>
                <w:b/>
              </w:rPr>
              <w:t>Run Layer</w:t>
            </w:r>
          </w:p>
        </w:tc>
      </w:tr>
      <w:tr w:rsidR="00C37AC3" w:rsidRPr="00821B2B" w14:paraId="78F9EEE4" w14:textId="77777777" w:rsidTr="0076777E">
        <w:tc>
          <w:tcPr>
            <w:tcW w:w="1101" w:type="dxa"/>
          </w:tcPr>
          <w:p w14:paraId="00874F60" w14:textId="77777777" w:rsidR="00C37AC3" w:rsidRPr="00821B2B" w:rsidRDefault="00C37AC3" w:rsidP="00062FB5">
            <w:pPr>
              <w:spacing w:before="60" w:after="60"/>
            </w:pPr>
            <w:r w:rsidRPr="00821B2B">
              <w:t>4</w:t>
            </w:r>
          </w:p>
        </w:tc>
        <w:tc>
          <w:tcPr>
            <w:tcW w:w="1559" w:type="dxa"/>
          </w:tcPr>
          <w:p w14:paraId="61FCBF15" w14:textId="77777777" w:rsidR="00C37AC3" w:rsidRPr="00821B2B" w:rsidRDefault="00C37AC3" w:rsidP="00062FB5">
            <w:pPr>
              <w:spacing w:before="60" w:after="60"/>
            </w:pPr>
            <w:r w:rsidRPr="00821B2B">
              <w:t>Johns Report 2</w:t>
            </w:r>
          </w:p>
        </w:tc>
        <w:tc>
          <w:tcPr>
            <w:tcW w:w="3685" w:type="dxa"/>
          </w:tcPr>
          <w:p w14:paraId="383B8516" w14:textId="77777777" w:rsidR="00C37AC3" w:rsidRPr="00821B2B" w:rsidRDefault="00C37AC3" w:rsidP="00062FB5">
            <w:pPr>
              <w:spacing w:before="60" w:after="60"/>
            </w:pPr>
            <w:r w:rsidRPr="00821B2B">
              <w:t>F:\SAS\Programs\Pricing_2.sas</w:t>
            </w:r>
          </w:p>
        </w:tc>
        <w:tc>
          <w:tcPr>
            <w:tcW w:w="2142" w:type="dxa"/>
          </w:tcPr>
          <w:p w14:paraId="5E6D76FB" w14:textId="77777777" w:rsidR="00C37AC3" w:rsidRPr="00821B2B" w:rsidRDefault="00C37AC3" w:rsidP="00062FB5">
            <w:pPr>
              <w:spacing w:before="60" w:after="60"/>
            </w:pPr>
            <w:r w:rsidRPr="00821B2B">
              <w:t>F:\SAS\Logs\Pricing</w:t>
            </w:r>
          </w:p>
        </w:tc>
        <w:tc>
          <w:tcPr>
            <w:tcW w:w="1431" w:type="dxa"/>
          </w:tcPr>
          <w:p w14:paraId="287A5ACB" w14:textId="77777777" w:rsidR="00C37AC3" w:rsidRPr="00821B2B" w:rsidRDefault="00C37AC3" w:rsidP="00062FB5">
            <w:pPr>
              <w:spacing w:before="60" w:after="60"/>
            </w:pPr>
            <w:r w:rsidRPr="00821B2B">
              <w:t>1</w:t>
            </w:r>
          </w:p>
        </w:tc>
      </w:tr>
      <w:tr w:rsidR="00C37AC3" w:rsidRPr="00821B2B" w14:paraId="062EB2B8" w14:textId="77777777" w:rsidTr="0076777E">
        <w:tc>
          <w:tcPr>
            <w:tcW w:w="1101" w:type="dxa"/>
          </w:tcPr>
          <w:p w14:paraId="274E962B" w14:textId="77777777" w:rsidR="00C37AC3" w:rsidRPr="00821B2B" w:rsidRDefault="00C37AC3" w:rsidP="00062FB5">
            <w:pPr>
              <w:spacing w:before="60" w:after="60"/>
            </w:pPr>
            <w:r w:rsidRPr="00821B2B">
              <w:t>5</w:t>
            </w:r>
          </w:p>
        </w:tc>
        <w:tc>
          <w:tcPr>
            <w:tcW w:w="1559" w:type="dxa"/>
          </w:tcPr>
          <w:p w14:paraId="0CE3B47C" w14:textId="77777777" w:rsidR="00C37AC3" w:rsidRPr="00821B2B" w:rsidRDefault="00C37AC3" w:rsidP="00062FB5">
            <w:pPr>
              <w:spacing w:before="60" w:after="60"/>
            </w:pPr>
            <w:r w:rsidRPr="00821B2B">
              <w:t>James Report 2</w:t>
            </w:r>
          </w:p>
        </w:tc>
        <w:tc>
          <w:tcPr>
            <w:tcW w:w="3685" w:type="dxa"/>
          </w:tcPr>
          <w:p w14:paraId="168FA9C1" w14:textId="77777777" w:rsidR="00C37AC3" w:rsidRPr="00821B2B" w:rsidRDefault="00C37AC3" w:rsidP="00062FB5">
            <w:pPr>
              <w:spacing w:before="60" w:after="60"/>
            </w:pPr>
            <w:r w:rsidRPr="00821B2B">
              <w:t>F:\SAS\Programs\Finance_2.sas</w:t>
            </w:r>
          </w:p>
        </w:tc>
        <w:tc>
          <w:tcPr>
            <w:tcW w:w="2142" w:type="dxa"/>
          </w:tcPr>
          <w:p w14:paraId="20700724" w14:textId="77777777" w:rsidR="00C37AC3" w:rsidRPr="00821B2B" w:rsidRDefault="00C37AC3" w:rsidP="00062FB5">
            <w:pPr>
              <w:spacing w:before="60" w:after="60"/>
            </w:pPr>
            <w:r w:rsidRPr="00821B2B">
              <w:t>F:\SAS\Logs\Finance</w:t>
            </w:r>
          </w:p>
        </w:tc>
        <w:tc>
          <w:tcPr>
            <w:tcW w:w="1431" w:type="dxa"/>
          </w:tcPr>
          <w:p w14:paraId="04CEA222" w14:textId="77777777" w:rsidR="00C37AC3" w:rsidRPr="00821B2B" w:rsidRDefault="00C37AC3" w:rsidP="00062FB5">
            <w:pPr>
              <w:spacing w:before="60" w:after="60"/>
            </w:pPr>
            <w:r w:rsidRPr="00821B2B">
              <w:t>2</w:t>
            </w:r>
          </w:p>
        </w:tc>
      </w:tr>
    </w:tbl>
    <w:p w14:paraId="60425ED1" w14:textId="41F216E0" w:rsidR="00821B2B" w:rsidRDefault="00856723" w:rsidP="00062FB5">
      <w:pPr>
        <w:pStyle w:val="Caption"/>
        <w:jc w:val="center"/>
      </w:pPr>
      <w:r>
        <w:t>Table</w:t>
      </w:r>
      <w:r w:rsidR="00821B2B">
        <w:t xml:space="preserve"> </w:t>
      </w:r>
      <w:r w:rsidR="005F3303">
        <w:fldChar w:fldCharType="begin"/>
      </w:r>
      <w:r w:rsidR="005F3303">
        <w:instrText xml:space="preserve"> SEQ Figure \* ARABIC </w:instrText>
      </w:r>
      <w:r w:rsidR="005F3303">
        <w:fldChar w:fldCharType="separate"/>
      </w:r>
      <w:r w:rsidR="00D84EFA">
        <w:rPr>
          <w:noProof/>
        </w:rPr>
        <w:t>25</w:t>
      </w:r>
      <w:r w:rsidR="005F3303">
        <w:rPr>
          <w:noProof/>
        </w:rPr>
        <w:fldChar w:fldCharType="end"/>
      </w:r>
      <w:r w:rsidR="00821B2B">
        <w:t xml:space="preserve"> Group 2</w:t>
      </w:r>
    </w:p>
    <w:p w14:paraId="3D57462E" w14:textId="77777777" w:rsidR="00062FB5" w:rsidRDefault="00856723" w:rsidP="00A133ED">
      <w:pPr>
        <w:pStyle w:val="PaperBody"/>
      </w:pPr>
      <w:r>
        <w:t xml:space="preserve">And now the scheduling picture </w:t>
      </w:r>
      <w:r w:rsidR="00E44FEB">
        <w:t>to us will look</w:t>
      </w:r>
      <w:r>
        <w:t xml:space="preserve"> like</w:t>
      </w:r>
      <w:r w:rsidR="00E44FEB">
        <w:t xml:space="preserve"> this</w:t>
      </w:r>
      <w:r>
        <w:t>….</w:t>
      </w:r>
    </w:p>
    <w:p w14:paraId="3C049FF9" w14:textId="582C39D0" w:rsidR="00C37AC3" w:rsidRDefault="00062FB5" w:rsidP="00062FB5">
      <w:pPr>
        <w:pStyle w:val="PaperBody"/>
        <w:jc w:val="center"/>
      </w:pPr>
      <w:r>
        <w:rPr>
          <w:noProof/>
          <w:lang w:val="en-AU" w:eastAsia="en-AU"/>
        </w:rPr>
        <w:drawing>
          <wp:inline distT="0" distB="0" distL="0" distR="0" wp14:anchorId="04A4F335" wp14:editId="73C27EFB">
            <wp:extent cx="3823854" cy="2260662"/>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8755" cy="2281295"/>
                    </a:xfrm>
                    <a:prstGeom prst="rect">
                      <a:avLst/>
                    </a:prstGeom>
                    <a:noFill/>
                  </pic:spPr>
                </pic:pic>
              </a:graphicData>
            </a:graphic>
          </wp:inline>
        </w:drawing>
      </w:r>
    </w:p>
    <w:p w14:paraId="16A541F7" w14:textId="72AC5A48" w:rsidR="00C37AC3" w:rsidRDefault="00540B85" w:rsidP="006014B2">
      <w:pPr>
        <w:pStyle w:val="Caption"/>
        <w:ind w:firstLine="2160"/>
        <w:rPr>
          <w:rFonts w:cs="Arial"/>
        </w:rPr>
      </w:pPr>
      <w:r>
        <w:t xml:space="preserve">Figure </w:t>
      </w:r>
      <w:r w:rsidR="005F3303">
        <w:fldChar w:fldCharType="begin"/>
      </w:r>
      <w:r w:rsidR="005F3303">
        <w:instrText xml:space="preserve"> SEQ Figure \* ARABIC </w:instrText>
      </w:r>
      <w:r w:rsidR="005F3303">
        <w:fldChar w:fldCharType="separate"/>
      </w:r>
      <w:r w:rsidR="00D84EFA">
        <w:rPr>
          <w:noProof/>
        </w:rPr>
        <w:t>26</w:t>
      </w:r>
      <w:r w:rsidR="005F3303">
        <w:rPr>
          <w:noProof/>
        </w:rPr>
        <w:fldChar w:fldCharType="end"/>
      </w:r>
      <w:r>
        <w:rPr>
          <w:noProof/>
        </w:rPr>
        <w:t>:</w:t>
      </w:r>
      <w:r>
        <w:t xml:space="preserve"> Fully optimized schedule</w:t>
      </w:r>
    </w:p>
    <w:p w14:paraId="7A57DEF6" w14:textId="19955FC2" w:rsidR="00C37AC3" w:rsidRPr="00821B2B" w:rsidRDefault="00C37AC3" w:rsidP="00821B2B">
      <w:pPr>
        <w:pStyle w:val="Heading1"/>
      </w:pPr>
      <w:r w:rsidRPr="00821B2B">
        <w:lastRenderedPageBreak/>
        <w:t xml:space="preserve">Conclusion </w:t>
      </w:r>
    </w:p>
    <w:p w14:paraId="181173FD" w14:textId="17B9500F" w:rsidR="00C37AC3" w:rsidRDefault="00C37AC3" w:rsidP="0076777E">
      <w:pPr>
        <w:pStyle w:val="PaperBody"/>
        <w:jc w:val="both"/>
      </w:pPr>
      <w:r>
        <w:t>Using a bit of know-how and imagination you can use SAS DI Studio and Grid</w:t>
      </w:r>
      <w:r w:rsidR="00747D3C">
        <w:t xml:space="preserve"> (or Connect)</w:t>
      </w:r>
      <w:r>
        <w:t xml:space="preserve"> to perform not just ETL but powerful applications to </w:t>
      </w:r>
      <w:r w:rsidR="007127F6">
        <w:t xml:space="preserve">enable the business to function faster </w:t>
      </w:r>
      <w:r w:rsidR="00747D3C">
        <w:t>a</w:t>
      </w:r>
      <w:r w:rsidR="007127F6">
        <w:t xml:space="preserve">nd more efficiently. </w:t>
      </w:r>
      <w:r>
        <w:t>Building your o</w:t>
      </w:r>
      <w:r w:rsidR="00747D3C">
        <w:t>wn scheduler is just one of the practical applications</w:t>
      </w:r>
      <w:r>
        <w:t xml:space="preserve"> </w:t>
      </w:r>
      <w:r w:rsidR="00747D3C">
        <w:t xml:space="preserve">I have built through the years </w:t>
      </w:r>
      <w:r>
        <w:t xml:space="preserve">and </w:t>
      </w:r>
      <w:r w:rsidR="003868A5">
        <w:t xml:space="preserve">it </w:t>
      </w:r>
      <w:r w:rsidR="00747D3C">
        <w:t>can leverage</w:t>
      </w:r>
      <w:r>
        <w:t xml:space="preserve"> hi</w:t>
      </w:r>
      <w:r w:rsidR="007127F6">
        <w:t xml:space="preserve">gh </w:t>
      </w:r>
      <w:r w:rsidR="003868A5">
        <w:t>performance technologies</w:t>
      </w:r>
      <w:r w:rsidR="007127F6">
        <w:t xml:space="preserve"> like SAS Grid</w:t>
      </w:r>
      <w:r w:rsidR="001C6B74">
        <w:t xml:space="preserve"> and Connect</w:t>
      </w:r>
      <w:r w:rsidR="007127F6">
        <w:t xml:space="preserve">. If you are licensed for either product SAS DI Studio will generate the code for you. </w:t>
      </w:r>
      <w:r w:rsidR="003868A5">
        <w:t xml:space="preserve">If you are not licensed this </w:t>
      </w:r>
      <w:r w:rsidR="007127F6">
        <w:t>custom scheduler will still function, but the parallelism is lost.</w:t>
      </w:r>
    </w:p>
    <w:p w14:paraId="709B64AF" w14:textId="63958FBC" w:rsidR="00C37AC3" w:rsidRDefault="00C37AC3" w:rsidP="0076777E">
      <w:pPr>
        <w:pStyle w:val="PaperBody"/>
        <w:jc w:val="both"/>
      </w:pPr>
      <w:r>
        <w:t xml:space="preserve">My SAS Grid scheduler can handle any number of SAS programs, </w:t>
      </w:r>
      <w:r w:rsidR="00441BB3">
        <w:t>calculate</w:t>
      </w:r>
      <w:r>
        <w:t xml:space="preserve"> their run order and decipher which reports must run in </w:t>
      </w:r>
      <w:r w:rsidR="00815E9C">
        <w:t>groups</w:t>
      </w:r>
      <w:r w:rsidR="00747D3C">
        <w:t>.</w:t>
      </w:r>
    </w:p>
    <w:p w14:paraId="7BB80A84" w14:textId="2E0016B1" w:rsidR="00441BB3" w:rsidRDefault="00441BB3" w:rsidP="0076777E">
      <w:pPr>
        <w:pStyle w:val="PaperBody"/>
        <w:jc w:val="both"/>
      </w:pPr>
      <w:r>
        <w:t>How it calculates the Run_Layers and Run_Groups would be the subject of another paper.</w:t>
      </w:r>
    </w:p>
    <w:p w14:paraId="4F276CC9" w14:textId="67527540" w:rsidR="003868A5" w:rsidRDefault="0052068B" w:rsidP="004304C5">
      <w:pPr>
        <w:pStyle w:val="PaperBody"/>
        <w:tabs>
          <w:tab w:val="left" w:pos="5415"/>
        </w:tabs>
      </w:pPr>
      <w:r>
        <w:rPr>
          <w:noProof/>
          <w:lang w:val="en-AU" w:eastAsia="en-AU"/>
        </w:rPr>
        <w:drawing>
          <wp:inline distT="0" distB="0" distL="0" distR="0" wp14:anchorId="616913E1" wp14:editId="5095B48C">
            <wp:extent cx="5763492" cy="2291997"/>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0837" cy="2298895"/>
                    </a:xfrm>
                    <a:prstGeom prst="rect">
                      <a:avLst/>
                    </a:prstGeom>
                    <a:noFill/>
                  </pic:spPr>
                </pic:pic>
              </a:graphicData>
            </a:graphic>
          </wp:inline>
        </w:drawing>
      </w:r>
      <w:r w:rsidR="004304C5">
        <w:tab/>
      </w:r>
    </w:p>
    <w:p w14:paraId="368534C9" w14:textId="0758D8B3" w:rsidR="003868A5" w:rsidRDefault="00121F02" w:rsidP="0052068B">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27</w:t>
      </w:r>
      <w:r w:rsidR="005F3303">
        <w:rPr>
          <w:noProof/>
        </w:rPr>
        <w:fldChar w:fldCharType="end"/>
      </w:r>
      <w:r>
        <w:t xml:space="preserve"> </w:t>
      </w:r>
      <w:r w:rsidR="003868A5">
        <w:t>Schedule when it is running</w:t>
      </w:r>
    </w:p>
    <w:p w14:paraId="6A40DD1E" w14:textId="7BBE579D" w:rsidR="003868A5" w:rsidRDefault="003868A5" w:rsidP="003868A5">
      <w:pPr>
        <w:pStyle w:val="PaperBody"/>
      </w:pPr>
      <w:r>
        <w:t>Here is a screen dump of the installed components in DI Studio</w:t>
      </w:r>
      <w:r w:rsidR="004E3420">
        <w:t xml:space="preserve"> to make this work</w:t>
      </w:r>
    </w:p>
    <w:p w14:paraId="2DBB2FAB" w14:textId="2242A9E9" w:rsidR="003868A5" w:rsidRDefault="0052068B" w:rsidP="0052068B">
      <w:pPr>
        <w:pStyle w:val="PaperBody"/>
        <w:keepNext/>
        <w:jc w:val="center"/>
      </w:pPr>
      <w:r>
        <w:rPr>
          <w:noProof/>
          <w:lang w:val="en-AU" w:eastAsia="en-AU"/>
        </w:rPr>
        <w:drawing>
          <wp:inline distT="0" distB="0" distL="0" distR="0" wp14:anchorId="727D0750" wp14:editId="7C52CE4C">
            <wp:extent cx="2743200" cy="24463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8274"/>
                    <a:stretch/>
                  </pic:blipFill>
                  <pic:spPr bwMode="auto">
                    <a:xfrm>
                      <a:off x="0" y="0"/>
                      <a:ext cx="2743817" cy="2446867"/>
                    </a:xfrm>
                    <a:prstGeom prst="rect">
                      <a:avLst/>
                    </a:prstGeom>
                    <a:noFill/>
                    <a:ln>
                      <a:noFill/>
                    </a:ln>
                    <a:extLst>
                      <a:ext uri="{53640926-AAD7-44D8-BBD7-CCE9431645EC}">
                        <a14:shadowObscured xmlns:a14="http://schemas.microsoft.com/office/drawing/2010/main"/>
                      </a:ext>
                    </a:extLst>
                  </pic:spPr>
                </pic:pic>
              </a:graphicData>
            </a:graphic>
          </wp:inline>
        </w:drawing>
      </w:r>
    </w:p>
    <w:p w14:paraId="7E1A0D3F" w14:textId="40229399" w:rsidR="003868A5" w:rsidRPr="003868A5" w:rsidRDefault="003868A5" w:rsidP="0052068B">
      <w:pPr>
        <w:pStyle w:val="Caption"/>
        <w:jc w:val="center"/>
      </w:pPr>
      <w:r>
        <w:t xml:space="preserve">Figure </w:t>
      </w:r>
      <w:r w:rsidR="005F3303">
        <w:fldChar w:fldCharType="begin"/>
      </w:r>
      <w:r w:rsidR="005F3303">
        <w:instrText xml:space="preserve"> SEQ Figure \* ARABIC </w:instrText>
      </w:r>
      <w:r w:rsidR="005F3303">
        <w:fldChar w:fldCharType="separate"/>
      </w:r>
      <w:r w:rsidR="00D84EFA">
        <w:rPr>
          <w:noProof/>
        </w:rPr>
        <w:t>28</w:t>
      </w:r>
      <w:r w:rsidR="005F3303">
        <w:rPr>
          <w:noProof/>
        </w:rPr>
        <w:fldChar w:fldCharType="end"/>
      </w:r>
      <w:r>
        <w:t xml:space="preserve"> Metadata Folder Tree structure for installed components</w:t>
      </w:r>
    </w:p>
    <w:p w14:paraId="078E5E85" w14:textId="77777777" w:rsidR="004711E3" w:rsidRDefault="004711E3" w:rsidP="00274E36">
      <w:pPr>
        <w:pStyle w:val="PaperBody"/>
      </w:pPr>
    </w:p>
    <w:p w14:paraId="7BCCC730" w14:textId="77777777" w:rsidR="004711E3" w:rsidRDefault="004711E3" w:rsidP="00274E36">
      <w:pPr>
        <w:pStyle w:val="PaperBody"/>
      </w:pPr>
    </w:p>
    <w:p w14:paraId="7A028973" w14:textId="77777777" w:rsidR="004711E3" w:rsidRDefault="004711E3" w:rsidP="00274E36">
      <w:pPr>
        <w:pStyle w:val="PaperBody"/>
      </w:pPr>
    </w:p>
    <w:p w14:paraId="76DF29DA" w14:textId="77777777" w:rsidR="00C37AC3" w:rsidRPr="00121F02" w:rsidRDefault="00C37AC3" w:rsidP="004711E3">
      <w:pPr>
        <w:pStyle w:val="Heading2"/>
        <w:jc w:val="center"/>
      </w:pPr>
      <w:r w:rsidRPr="00121F02">
        <w:t>Special Thanks to John, Mary and James for participating</w:t>
      </w:r>
    </w:p>
    <w:p w14:paraId="6C4FD04E" w14:textId="77777777" w:rsidR="00C37AC3" w:rsidRDefault="00C37AC3" w:rsidP="00C37AC3">
      <w:pPr>
        <w:jc w:val="center"/>
      </w:pPr>
      <w:r w:rsidRPr="00B80C46">
        <w:rPr>
          <w:noProof/>
          <w:lang w:val="en-AU" w:eastAsia="en-AU"/>
        </w:rPr>
        <w:lastRenderedPageBreak/>
        <w:drawing>
          <wp:inline distT="0" distB="0" distL="0" distR="0" wp14:anchorId="4CF7268A" wp14:editId="408E4CAE">
            <wp:extent cx="932180" cy="932180"/>
            <wp:effectExtent l="0" t="0" r="0" b="0"/>
            <wp:docPr id="5283" name="Picture 52" descr="C:\Users\Patrick Cuba\AppData\Local\Microsoft\Windows\INetCache\IE\BN5A07UE\smiling-man-face[1].png"/>
            <wp:cNvGraphicFramePr/>
            <a:graphic xmlns:a="http://schemas.openxmlformats.org/drawingml/2006/main">
              <a:graphicData uri="http://schemas.openxmlformats.org/drawingml/2006/picture">
                <pic:pic xmlns:pic="http://schemas.openxmlformats.org/drawingml/2006/picture">
                  <pic:nvPicPr>
                    <pic:cNvPr id="53" name="Picture 52" descr="C:\Users\Patrick Cuba\AppData\Local\Microsoft\Windows\INetCache\IE\BN5A07UE\smiling-man-face[1].pn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32180" cy="932180"/>
                    </a:xfrm>
                    <a:prstGeom prst="rect">
                      <a:avLst/>
                    </a:prstGeom>
                    <a:noFill/>
                    <a:ln>
                      <a:noFill/>
                    </a:ln>
                  </pic:spPr>
                </pic:pic>
              </a:graphicData>
            </a:graphic>
          </wp:inline>
        </w:drawing>
      </w:r>
      <w:r w:rsidRPr="00B80C46">
        <w:rPr>
          <w:noProof/>
          <w:lang w:val="en-AU" w:eastAsia="en-AU"/>
        </w:rPr>
        <w:drawing>
          <wp:inline distT="0" distB="0" distL="0" distR="0" wp14:anchorId="2E20932B" wp14:editId="32BA97F0">
            <wp:extent cx="958462" cy="958462"/>
            <wp:effectExtent l="0" t="0" r="0" b="0"/>
            <wp:docPr id="5284" name="Picture 2" descr="C:\Users\Patrick Cuba\AppData\Local\Microsoft\Windows\INetCache\IE\HWDTA074\Caricatura-de-una-chica-sorie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descr="C:\Users\Patrick Cuba\AppData\Local\Microsoft\Windows\INetCache\IE\HWDTA074\Caricatura-de-una-chica-soriendo[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8462" cy="9584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B80C46">
        <w:rPr>
          <w:noProof/>
          <w:lang w:val="en-AU" w:eastAsia="en-AU"/>
        </w:rPr>
        <w:drawing>
          <wp:inline distT="0" distB="0" distL="0" distR="0" wp14:anchorId="3B639852" wp14:editId="76D75C39">
            <wp:extent cx="759160" cy="680576"/>
            <wp:effectExtent l="0" t="0" r="3175" b="5715"/>
            <wp:docPr id="1027" name="Picture 3" descr="C:\Users\Patrick Cuba\AppData\Local\Microsoft\Windows\INetCache\IE\BN5A07UE\lgi01a201309060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atrick Cuba\AppData\Local\Microsoft\Windows\INetCache\IE\BN5A07UE\lgi01a201309060500[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9160" cy="6805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759AD1F" w14:textId="7C14AFE3" w:rsidR="000C07E9" w:rsidRPr="004B5F1F" w:rsidRDefault="000C07E9" w:rsidP="000C07E9">
      <w:pPr>
        <w:pStyle w:val="Heading1"/>
      </w:pPr>
      <w:r w:rsidRPr="00D61D89">
        <w:t>Contact Information</w:t>
      </w:r>
    </w:p>
    <w:p w14:paraId="61F575AA" w14:textId="20AFF5DE" w:rsidR="000C07E9" w:rsidRDefault="000C07E9" w:rsidP="000C07E9">
      <w:pPr>
        <w:pStyle w:val="PaperBody"/>
      </w:pPr>
      <w:r w:rsidRPr="0030406D">
        <w:t>Your comments and questions are valued and encouraged.</w:t>
      </w:r>
      <w:r>
        <w:t xml:space="preserve"> </w:t>
      </w:r>
      <w:r w:rsidRPr="0030406D">
        <w:t>Contact the author at:</w:t>
      </w:r>
    </w:p>
    <w:p w14:paraId="14258C05" w14:textId="77777777" w:rsidR="004E3420" w:rsidRDefault="000C07E9" w:rsidP="000C07E9">
      <w:pPr>
        <w:pStyle w:val="AddressBlock"/>
      </w:pPr>
      <w:r>
        <w:t>Patrick Cuba</w:t>
      </w:r>
    </w:p>
    <w:p w14:paraId="35EE28B5" w14:textId="6139F458" w:rsidR="000C07E9" w:rsidRPr="0030406D" w:rsidRDefault="00000B13" w:rsidP="000C07E9">
      <w:pPr>
        <w:pStyle w:val="AddressBlock"/>
        <w:rPr>
          <w:rFonts w:cs="Arial"/>
        </w:rPr>
      </w:pPr>
      <w:r>
        <w:t>Principal Consultant</w:t>
      </w:r>
      <w:r w:rsidR="000C07E9">
        <w:rPr>
          <w:rFonts w:cs="Arial"/>
        </w:rPr>
        <w:t xml:space="preserve"> </w:t>
      </w:r>
    </w:p>
    <w:p w14:paraId="0C9C6F17" w14:textId="5E06CCF4" w:rsidR="000C07E9" w:rsidRPr="0030406D" w:rsidRDefault="000C07E9" w:rsidP="000C07E9">
      <w:pPr>
        <w:pStyle w:val="AddressBlock"/>
        <w:rPr>
          <w:rFonts w:cs="Arial"/>
        </w:rPr>
      </w:pPr>
      <w:r>
        <w:rPr>
          <w:rFonts w:cs="Arial"/>
        </w:rPr>
        <w:t>Cuba BI Consulting</w:t>
      </w:r>
    </w:p>
    <w:p w14:paraId="685E75D5" w14:textId="0E1830A5" w:rsidR="000C07E9" w:rsidRPr="004E3E32" w:rsidRDefault="0076777E" w:rsidP="000C07E9">
      <w:pPr>
        <w:pStyle w:val="AddressBlock"/>
      </w:pPr>
      <w:r>
        <w:t xml:space="preserve">+61 (0) </w:t>
      </w:r>
      <w:r w:rsidR="000C07E9">
        <w:t>458 912 634</w:t>
      </w:r>
      <w:r w:rsidR="000C07E9" w:rsidRPr="004E3E32">
        <w:t xml:space="preserve"> </w:t>
      </w:r>
    </w:p>
    <w:p w14:paraId="0ADB5A3A" w14:textId="6C3DF0C7" w:rsidR="000C07E9" w:rsidRPr="0030406D" w:rsidRDefault="000C07E9" w:rsidP="000C07E9">
      <w:pPr>
        <w:pStyle w:val="AddressBlock"/>
        <w:rPr>
          <w:rFonts w:cs="Arial"/>
        </w:rPr>
      </w:pPr>
      <w:r>
        <w:rPr>
          <w:rFonts w:cs="Arial"/>
        </w:rPr>
        <w:t xml:space="preserve">patrickcuba8@gmail.com </w:t>
      </w:r>
    </w:p>
    <w:p w14:paraId="1C21217D" w14:textId="30DFDA04" w:rsidR="000C07E9" w:rsidRDefault="00D84EFA" w:rsidP="000C07E9">
      <w:pPr>
        <w:pStyle w:val="AddressBlock"/>
        <w:rPr>
          <w:rFonts w:cs="Arial"/>
        </w:rPr>
      </w:pPr>
      <w:hyperlink r:id="rId47" w:history="1">
        <w:r w:rsidR="000C07E9" w:rsidRPr="00647026">
          <w:rPr>
            <w:rStyle w:val="Hyperlink"/>
          </w:rPr>
          <w:t>https://au.linkedin.com/in/patrickcuba</w:t>
        </w:r>
      </w:hyperlink>
      <w:r w:rsidR="000C07E9">
        <w:rPr>
          <w:rFonts w:cs="Arial"/>
        </w:rPr>
        <w:t xml:space="preserve"> </w:t>
      </w:r>
    </w:p>
    <w:p w14:paraId="13277DD3" w14:textId="77777777" w:rsidR="00C37AC3" w:rsidRPr="000C07E9" w:rsidRDefault="00C37AC3" w:rsidP="000C07E9">
      <w:pPr>
        <w:pStyle w:val="Heading1"/>
      </w:pPr>
      <w:r w:rsidRPr="000C07E9">
        <w:t>References</w:t>
      </w:r>
    </w:p>
    <w:p w14:paraId="6D12C22B" w14:textId="77777777" w:rsidR="00C37AC3" w:rsidRPr="008105BA" w:rsidRDefault="00C37AC3" w:rsidP="00274E36">
      <w:pPr>
        <w:pStyle w:val="PaperBody"/>
      </w:pPr>
      <w:r w:rsidRPr="00105476">
        <w:t>SAS® Data Integration Studio</w:t>
      </w:r>
      <w:r w:rsidRPr="008105BA">
        <w:t xml:space="preserve">, </w:t>
      </w:r>
      <w:hyperlink r:id="rId48" w:history="1">
        <w:r w:rsidRPr="008105BA">
          <w:rPr>
            <w:rStyle w:val="Hyperlink"/>
            <w:sz w:val="18"/>
            <w:szCs w:val="18"/>
          </w:rPr>
          <w:t>https://support.sas.com/documentation/onlinedoc/etls/</w:t>
        </w:r>
      </w:hyperlink>
    </w:p>
    <w:p w14:paraId="03AFE682" w14:textId="77777777" w:rsidR="00C37AC3" w:rsidRPr="008105BA" w:rsidRDefault="00C37AC3" w:rsidP="00274E36">
      <w:pPr>
        <w:pStyle w:val="PaperBody"/>
      </w:pPr>
      <w:r w:rsidRPr="00105476">
        <w:t>Administering SAS Data Integration Studio,</w:t>
      </w:r>
      <w:r w:rsidRPr="008105BA">
        <w:t xml:space="preserve"> </w:t>
      </w:r>
      <w:hyperlink r:id="rId49" w:anchor="n1ls1shqj6td2hn1a1p1u8ylcqoy.htm" w:history="1">
        <w:r w:rsidRPr="008105BA">
          <w:rPr>
            <w:rStyle w:val="Hyperlink"/>
            <w:sz w:val="18"/>
            <w:szCs w:val="18"/>
          </w:rPr>
          <w:t>https://support.sas.com/documentation/cdl/en/bidaag/69541/HTML/default/viewer.htm#n1ls1shqj6td2hn1a1p1u8ylcqoy.htm</w:t>
        </w:r>
      </w:hyperlink>
    </w:p>
    <w:p w14:paraId="0E2AB882" w14:textId="77777777" w:rsidR="00C37AC3" w:rsidRPr="008105BA" w:rsidRDefault="00C37AC3" w:rsidP="00274E36">
      <w:pPr>
        <w:pStyle w:val="PaperBody"/>
      </w:pPr>
      <w:r w:rsidRPr="00105476">
        <w:t>SAS Grid Topology,</w:t>
      </w:r>
      <w:r w:rsidRPr="008105BA">
        <w:t xml:space="preserve"> </w:t>
      </w:r>
      <w:hyperlink r:id="rId50" w:anchor="p1wtsd898mxckin1mmbemp5uzwds.htm" w:history="1">
        <w:r w:rsidRPr="008105BA">
          <w:rPr>
            <w:rStyle w:val="Hyperlink"/>
            <w:sz w:val="18"/>
            <w:szCs w:val="18"/>
          </w:rPr>
          <w:t>http://support.sas.com/documentation/cdl/en/gridref/67371/HTML/default/viewer.htm#p1wtsd898mxckin1mmbemp5uzwds.htm</w:t>
        </w:r>
      </w:hyperlink>
    </w:p>
    <w:p w14:paraId="17F51E4F" w14:textId="77777777" w:rsidR="00C37AC3" w:rsidRPr="008105BA" w:rsidRDefault="00C37AC3" w:rsidP="00274E36">
      <w:pPr>
        <w:pStyle w:val="PaperBody"/>
        <w:rPr>
          <w:sz w:val="18"/>
          <w:szCs w:val="18"/>
        </w:rPr>
      </w:pPr>
      <w:r w:rsidRPr="00274E36">
        <w:t>Defining a SAS DATA Step Batch Server,</w:t>
      </w:r>
      <w:r w:rsidRPr="008105BA">
        <w:rPr>
          <w:sz w:val="18"/>
          <w:szCs w:val="18"/>
        </w:rPr>
        <w:t xml:space="preserve"> </w:t>
      </w:r>
      <w:hyperlink r:id="rId51" w:anchor="p1nzohoe0nkyqfn17uori4m82dwl.htm" w:history="1">
        <w:r w:rsidRPr="008105BA">
          <w:rPr>
            <w:rStyle w:val="Hyperlink"/>
            <w:sz w:val="18"/>
            <w:szCs w:val="18"/>
          </w:rPr>
          <w:t>http://support.sas.com/documentation/cdl/en/scheduleug/68697/HTML/default/viewer.htm#p1nzohoe0nkyqfn17uori4m82dwl.htm</w:t>
        </w:r>
      </w:hyperlink>
    </w:p>
    <w:p w14:paraId="4019FFC3" w14:textId="046BDFF3" w:rsidR="00C37AC3" w:rsidRPr="0052068B" w:rsidRDefault="00C37AC3" w:rsidP="00274E36">
      <w:pPr>
        <w:pStyle w:val="PaperBody"/>
        <w:rPr>
          <w:sz w:val="18"/>
          <w:szCs w:val="18"/>
        </w:rPr>
      </w:pPr>
      <w:r w:rsidRPr="00274E36">
        <w:t>Scheduling in SAS® 9.4,</w:t>
      </w:r>
      <w:r w:rsidRPr="008105BA">
        <w:rPr>
          <w:sz w:val="18"/>
          <w:szCs w:val="18"/>
        </w:rPr>
        <w:t xml:space="preserve"> </w:t>
      </w:r>
      <w:hyperlink r:id="rId52" w:anchor="titlepage.htm" w:history="1">
        <w:r w:rsidRPr="008105BA">
          <w:rPr>
            <w:rStyle w:val="Hyperlink"/>
            <w:sz w:val="18"/>
            <w:szCs w:val="18"/>
          </w:rPr>
          <w:t>http://support.sas.com/documentation/cdl/en/scheduleug/68697/HTML/default/viewer.htm#titlepage.htm</w:t>
        </w:r>
      </w:hyperlink>
    </w:p>
    <w:sectPr w:rsidR="00C37AC3" w:rsidRPr="0052068B" w:rsidSect="008D22B8">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7E4797" w14:textId="77777777" w:rsidR="00464611" w:rsidRDefault="00464611">
      <w:r>
        <w:separator/>
      </w:r>
    </w:p>
  </w:endnote>
  <w:endnote w:type="continuationSeparator" w:id="0">
    <w:p w14:paraId="5F89E86C" w14:textId="77777777" w:rsidR="00464611" w:rsidRDefault="00464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E889208-C7FA-4EFB-933C-A595832F2FA6}"/>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2" w:fontKey="{116CFABA-6764-4792-8533-3C565E4F70B8}"/>
  </w:font>
  <w:font w:name="Helvetica">
    <w:panose1 w:val="020B0604020202020204"/>
    <w:charset w:val="00"/>
    <w:family w:val="swiss"/>
    <w:pitch w:val="variable"/>
    <w:sig w:usb0="E0002EFF" w:usb1="C0007843" w:usb2="00000009" w:usb3="00000000" w:csb0="000001FF" w:csb1="00000000"/>
    <w:embedRegular r:id="rId3" w:fontKey="{1A8A2AEC-E366-4981-9095-1A357D7785E6}"/>
    <w:embedBold r:id="rId4" w:fontKey="{69167764-5792-4701-8B8D-E012AB8BFB9D}"/>
  </w:font>
  <w:font w:name="Tahoma">
    <w:panose1 w:val="020B0604030504040204"/>
    <w:charset w:val="00"/>
    <w:family w:val="swiss"/>
    <w:pitch w:val="variable"/>
    <w:sig w:usb0="E1002EFF" w:usb1="C000605B" w:usb2="00000029" w:usb3="00000000" w:csb0="000101FF" w:csb1="00000000"/>
    <w:embedRegular r:id="rId5" w:fontKey="{BFE5C9E7-1DD9-402B-B097-56172327AB83}"/>
    <w:embedBold r:id="rId6" w:fontKey="{CBA93EAB-AF1B-4684-A00E-7D95630F3BCB}"/>
  </w:font>
  <w:font w:name="Book Antiqua">
    <w:panose1 w:val="02040602050305030304"/>
    <w:charset w:val="00"/>
    <w:family w:val="roman"/>
    <w:pitch w:val="variable"/>
    <w:sig w:usb0="00000287" w:usb1="00000000" w:usb2="00000000" w:usb3="00000000" w:csb0="0000009F" w:csb1="00000000"/>
    <w:embedRegular r:id="rId7" w:fontKey="{60229FFC-D094-4040-917F-2FB2AF39AA88}"/>
  </w:font>
  <w:font w:name="Cambria">
    <w:panose1 w:val="02040503050406030204"/>
    <w:charset w:val="00"/>
    <w:family w:val="roman"/>
    <w:pitch w:val="variable"/>
    <w:sig w:usb0="E00002FF" w:usb1="400004FF" w:usb2="00000000" w:usb3="00000000" w:csb0="0000019F" w:csb1="00000000"/>
    <w:embedRegular r:id="rId8" w:fontKey="{01813EDD-007B-4D40-BC0D-9DF009D8E433}"/>
    <w:embedBold r:id="rId9" w:fontKey="{CE160DE8-8DAA-44D0-910C-175DCFBE80AD}"/>
    <w:embedBoldItalic r:id="rId10" w:fontKey="{C0CC3DAF-05EB-47B0-B188-9F63F8C9BC68}"/>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EBF12" w14:textId="77777777" w:rsidR="00D84EFA" w:rsidRDefault="00D84EFA">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2F756D">
      <w:rPr>
        <w:rStyle w:val="PageNumber"/>
        <w:noProof/>
      </w:rPr>
      <w:t>17</w:t>
    </w:r>
    <w:r>
      <w:rPr>
        <w:rStyle w:val="PageNumber"/>
      </w:rPr>
      <w:fldChar w:fldCharType="end"/>
    </w:r>
  </w:p>
  <w:p w14:paraId="5BDF34A6" w14:textId="77777777" w:rsidR="00D84EFA" w:rsidRDefault="00D84EF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EBF13" w14:textId="77777777" w:rsidR="00D84EFA" w:rsidRDefault="00D84EFA">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2F756D">
      <w:rPr>
        <w:rFonts w:cs="Arial"/>
        <w:noProof/>
        <w:snapToGrid w:val="0"/>
      </w:rPr>
      <w:t>3</w:t>
    </w:r>
    <w:r>
      <w:rPr>
        <w:rFonts w:cs="Arial"/>
        <w:snapToGrid w:val="0"/>
      </w:rPr>
      <w:fldChar w:fldCharType="end"/>
    </w:r>
  </w:p>
  <w:p w14:paraId="045D9C17" w14:textId="77777777" w:rsidR="00D84EFA" w:rsidRDefault="00D84EF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F038B7" w14:textId="77777777" w:rsidR="00464611" w:rsidRDefault="00464611">
      <w:r>
        <w:separator/>
      </w:r>
    </w:p>
  </w:footnote>
  <w:footnote w:type="continuationSeparator" w:id="0">
    <w:p w14:paraId="32C5677C" w14:textId="77777777" w:rsidR="00464611" w:rsidRDefault="004646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1">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EBF745E"/>
    <w:multiLevelType w:val="hybridMultilevel"/>
    <w:tmpl w:val="1AF0EC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607471"/>
    <w:multiLevelType w:val="hybridMultilevel"/>
    <w:tmpl w:val="E4E22F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DFE195F"/>
    <w:multiLevelType w:val="hybridMultilevel"/>
    <w:tmpl w:val="1F4639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033599D"/>
    <w:multiLevelType w:val="hybridMultilevel"/>
    <w:tmpl w:val="46EC493C"/>
    <w:lvl w:ilvl="0" w:tplc="6B76F20C">
      <w:start w:val="1"/>
      <w:numFmt w:val="decimal"/>
      <w:lvlText w:val="%1."/>
      <w:lvlJc w:val="left"/>
      <w:pPr>
        <w:ind w:left="720" w:hanging="360"/>
      </w:pPr>
      <w:rPr>
        <w:rFonts w:ascii="Calibri" w:hAnsi="Calibri" w:hint="default"/>
        <w:b w:val="0"/>
        <w:i w:val="0"/>
        <w:caps w:val="0"/>
        <w:strike w:val="0"/>
        <w:dstrike w:val="0"/>
        <w:vanish w:val="0"/>
        <w:color w:val="auto"/>
        <w:sz w:val="22"/>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D0E1118"/>
    <w:multiLevelType w:val="hybridMultilevel"/>
    <w:tmpl w:val="ED7896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40890B58"/>
    <w:multiLevelType w:val="hybridMultilevel"/>
    <w:tmpl w:val="B7A48E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D9A46D3"/>
    <w:multiLevelType w:val="hybridMultilevel"/>
    <w:tmpl w:val="85FA70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E597FAC"/>
    <w:multiLevelType w:val="hybridMultilevel"/>
    <w:tmpl w:val="1AFEDBA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618B4B12"/>
    <w:multiLevelType w:val="hybridMultilevel"/>
    <w:tmpl w:val="B658EE1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795F0C84"/>
    <w:multiLevelType w:val="hybridMultilevel"/>
    <w:tmpl w:val="8B34AB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8"/>
  </w:num>
  <w:num w:numId="6">
    <w:abstractNumId w:val="5"/>
  </w:num>
  <w:num w:numId="7">
    <w:abstractNumId w:val="12"/>
  </w:num>
  <w:num w:numId="8">
    <w:abstractNumId w:val="2"/>
  </w:num>
  <w:num w:numId="9">
    <w:abstractNumId w:val="9"/>
  </w:num>
  <w:num w:numId="10">
    <w:abstractNumId w:val="7"/>
  </w:num>
  <w:num w:numId="11">
    <w:abstractNumId w:val="10"/>
  </w:num>
  <w:num w:numId="12">
    <w:abstractNumId w:val="11"/>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E5F"/>
    <w:rsid w:val="00000B13"/>
    <w:rsid w:val="0001065F"/>
    <w:rsid w:val="000121B7"/>
    <w:rsid w:val="00012C8D"/>
    <w:rsid w:val="00020A0D"/>
    <w:rsid w:val="00020E74"/>
    <w:rsid w:val="000218DA"/>
    <w:rsid w:val="00022399"/>
    <w:rsid w:val="00022FCB"/>
    <w:rsid w:val="00030F5F"/>
    <w:rsid w:val="00031A7C"/>
    <w:rsid w:val="00033B9B"/>
    <w:rsid w:val="00035EB2"/>
    <w:rsid w:val="00053C0F"/>
    <w:rsid w:val="000552A3"/>
    <w:rsid w:val="000603E7"/>
    <w:rsid w:val="00060DD9"/>
    <w:rsid w:val="00062FB5"/>
    <w:rsid w:val="000631F0"/>
    <w:rsid w:val="0006706C"/>
    <w:rsid w:val="000745BC"/>
    <w:rsid w:val="000758AB"/>
    <w:rsid w:val="0008520A"/>
    <w:rsid w:val="000854E0"/>
    <w:rsid w:val="00086226"/>
    <w:rsid w:val="00087B9B"/>
    <w:rsid w:val="00096857"/>
    <w:rsid w:val="00097B8E"/>
    <w:rsid w:val="000A07DD"/>
    <w:rsid w:val="000A39C5"/>
    <w:rsid w:val="000B18B0"/>
    <w:rsid w:val="000B3956"/>
    <w:rsid w:val="000B7A67"/>
    <w:rsid w:val="000C07E9"/>
    <w:rsid w:val="000C0E54"/>
    <w:rsid w:val="000C1842"/>
    <w:rsid w:val="000C45FF"/>
    <w:rsid w:val="000C5153"/>
    <w:rsid w:val="000C6940"/>
    <w:rsid w:val="000D65D4"/>
    <w:rsid w:val="000E411A"/>
    <w:rsid w:val="000E509F"/>
    <w:rsid w:val="000F3D8B"/>
    <w:rsid w:val="000F5452"/>
    <w:rsid w:val="000F641E"/>
    <w:rsid w:val="00102037"/>
    <w:rsid w:val="00103796"/>
    <w:rsid w:val="0010452F"/>
    <w:rsid w:val="001046A2"/>
    <w:rsid w:val="00105476"/>
    <w:rsid w:val="00105D49"/>
    <w:rsid w:val="0011325C"/>
    <w:rsid w:val="00120022"/>
    <w:rsid w:val="001211CD"/>
    <w:rsid w:val="00121F02"/>
    <w:rsid w:val="00124E40"/>
    <w:rsid w:val="001318FF"/>
    <w:rsid w:val="00134360"/>
    <w:rsid w:val="00135EBF"/>
    <w:rsid w:val="001361DC"/>
    <w:rsid w:val="001367A5"/>
    <w:rsid w:val="00137C68"/>
    <w:rsid w:val="001442DA"/>
    <w:rsid w:val="00147673"/>
    <w:rsid w:val="001520DE"/>
    <w:rsid w:val="001543A6"/>
    <w:rsid w:val="00161B73"/>
    <w:rsid w:val="00162B78"/>
    <w:rsid w:val="00166C6A"/>
    <w:rsid w:val="00170046"/>
    <w:rsid w:val="00170953"/>
    <w:rsid w:val="00171CC3"/>
    <w:rsid w:val="001804A2"/>
    <w:rsid w:val="001805E2"/>
    <w:rsid w:val="00184E8F"/>
    <w:rsid w:val="00186211"/>
    <w:rsid w:val="001863BB"/>
    <w:rsid w:val="00192CCC"/>
    <w:rsid w:val="001936C6"/>
    <w:rsid w:val="00196545"/>
    <w:rsid w:val="001A1C7E"/>
    <w:rsid w:val="001A4F08"/>
    <w:rsid w:val="001B6359"/>
    <w:rsid w:val="001B648A"/>
    <w:rsid w:val="001C1339"/>
    <w:rsid w:val="001C2969"/>
    <w:rsid w:val="001C53E2"/>
    <w:rsid w:val="001C5EC6"/>
    <w:rsid w:val="001C61DE"/>
    <w:rsid w:val="001C6B74"/>
    <w:rsid w:val="001D14DE"/>
    <w:rsid w:val="001D2C05"/>
    <w:rsid w:val="001D3A65"/>
    <w:rsid w:val="001D7C35"/>
    <w:rsid w:val="001E4D2A"/>
    <w:rsid w:val="001F5082"/>
    <w:rsid w:val="002024D1"/>
    <w:rsid w:val="00202EFC"/>
    <w:rsid w:val="002053FF"/>
    <w:rsid w:val="00205ED9"/>
    <w:rsid w:val="002100EF"/>
    <w:rsid w:val="00212D05"/>
    <w:rsid w:val="00214170"/>
    <w:rsid w:val="00220E38"/>
    <w:rsid w:val="00224857"/>
    <w:rsid w:val="002252C1"/>
    <w:rsid w:val="00226606"/>
    <w:rsid w:val="0023114D"/>
    <w:rsid w:val="00232B0E"/>
    <w:rsid w:val="00232E92"/>
    <w:rsid w:val="00241BE7"/>
    <w:rsid w:val="00243138"/>
    <w:rsid w:val="002503C1"/>
    <w:rsid w:val="0025224A"/>
    <w:rsid w:val="00253CB1"/>
    <w:rsid w:val="00255AF8"/>
    <w:rsid w:val="0026141D"/>
    <w:rsid w:val="002616F3"/>
    <w:rsid w:val="002643C3"/>
    <w:rsid w:val="00265945"/>
    <w:rsid w:val="002702EE"/>
    <w:rsid w:val="00273174"/>
    <w:rsid w:val="00274D27"/>
    <w:rsid w:val="00274E36"/>
    <w:rsid w:val="00277263"/>
    <w:rsid w:val="002772D6"/>
    <w:rsid w:val="00277B64"/>
    <w:rsid w:val="00280291"/>
    <w:rsid w:val="00283258"/>
    <w:rsid w:val="0028536D"/>
    <w:rsid w:val="00285DEC"/>
    <w:rsid w:val="0028604F"/>
    <w:rsid w:val="00292408"/>
    <w:rsid w:val="002968F4"/>
    <w:rsid w:val="0029775C"/>
    <w:rsid w:val="002A23D0"/>
    <w:rsid w:val="002A7239"/>
    <w:rsid w:val="002B2CDB"/>
    <w:rsid w:val="002B3295"/>
    <w:rsid w:val="002B4602"/>
    <w:rsid w:val="002C06A9"/>
    <w:rsid w:val="002C1BA0"/>
    <w:rsid w:val="002C24D5"/>
    <w:rsid w:val="002C3C3A"/>
    <w:rsid w:val="002C6069"/>
    <w:rsid w:val="002D309A"/>
    <w:rsid w:val="002E6187"/>
    <w:rsid w:val="002E6364"/>
    <w:rsid w:val="002F756D"/>
    <w:rsid w:val="002F7915"/>
    <w:rsid w:val="0030293E"/>
    <w:rsid w:val="0030406D"/>
    <w:rsid w:val="00304983"/>
    <w:rsid w:val="0031167A"/>
    <w:rsid w:val="00312A62"/>
    <w:rsid w:val="003144E4"/>
    <w:rsid w:val="00314828"/>
    <w:rsid w:val="00316BBA"/>
    <w:rsid w:val="0031774A"/>
    <w:rsid w:val="00327769"/>
    <w:rsid w:val="00334810"/>
    <w:rsid w:val="00334DFB"/>
    <w:rsid w:val="00342881"/>
    <w:rsid w:val="0034592D"/>
    <w:rsid w:val="003519E3"/>
    <w:rsid w:val="003540D5"/>
    <w:rsid w:val="00357BA7"/>
    <w:rsid w:val="0036008A"/>
    <w:rsid w:val="0036099C"/>
    <w:rsid w:val="00361DD5"/>
    <w:rsid w:val="003628FA"/>
    <w:rsid w:val="003671F1"/>
    <w:rsid w:val="00367AA4"/>
    <w:rsid w:val="003709E0"/>
    <w:rsid w:val="00372920"/>
    <w:rsid w:val="00380F58"/>
    <w:rsid w:val="00384EA8"/>
    <w:rsid w:val="003868A5"/>
    <w:rsid w:val="00395FE3"/>
    <w:rsid w:val="003A1539"/>
    <w:rsid w:val="003A30A7"/>
    <w:rsid w:val="003A3A10"/>
    <w:rsid w:val="003A3CB7"/>
    <w:rsid w:val="003B2A01"/>
    <w:rsid w:val="003B441C"/>
    <w:rsid w:val="003B6CF8"/>
    <w:rsid w:val="003C0E6D"/>
    <w:rsid w:val="003C1E1A"/>
    <w:rsid w:val="003C2570"/>
    <w:rsid w:val="003C7436"/>
    <w:rsid w:val="003D2AD5"/>
    <w:rsid w:val="003D3CEA"/>
    <w:rsid w:val="003D58E7"/>
    <w:rsid w:val="003E18D7"/>
    <w:rsid w:val="003F4EF3"/>
    <w:rsid w:val="003F5F7B"/>
    <w:rsid w:val="003F6F04"/>
    <w:rsid w:val="003F6FA1"/>
    <w:rsid w:val="004011DE"/>
    <w:rsid w:val="00401965"/>
    <w:rsid w:val="00406DA6"/>
    <w:rsid w:val="00406E7F"/>
    <w:rsid w:val="00414889"/>
    <w:rsid w:val="00415805"/>
    <w:rsid w:val="004159E7"/>
    <w:rsid w:val="00416E74"/>
    <w:rsid w:val="00417FBF"/>
    <w:rsid w:val="0042256D"/>
    <w:rsid w:val="004275AE"/>
    <w:rsid w:val="004304C5"/>
    <w:rsid w:val="00432E20"/>
    <w:rsid w:val="00441BB3"/>
    <w:rsid w:val="0044378C"/>
    <w:rsid w:val="0044443F"/>
    <w:rsid w:val="00445D47"/>
    <w:rsid w:val="00463065"/>
    <w:rsid w:val="004633A9"/>
    <w:rsid w:val="00463BA3"/>
    <w:rsid w:val="00464611"/>
    <w:rsid w:val="004667B2"/>
    <w:rsid w:val="00470EEB"/>
    <w:rsid w:val="004711E3"/>
    <w:rsid w:val="004826F7"/>
    <w:rsid w:val="004860D4"/>
    <w:rsid w:val="00490B15"/>
    <w:rsid w:val="00494C38"/>
    <w:rsid w:val="00494CE8"/>
    <w:rsid w:val="004A1476"/>
    <w:rsid w:val="004B3A25"/>
    <w:rsid w:val="004B5F1F"/>
    <w:rsid w:val="004B7957"/>
    <w:rsid w:val="004C33D2"/>
    <w:rsid w:val="004C3AD5"/>
    <w:rsid w:val="004C611D"/>
    <w:rsid w:val="004C6852"/>
    <w:rsid w:val="004D0CBD"/>
    <w:rsid w:val="004D458B"/>
    <w:rsid w:val="004D7556"/>
    <w:rsid w:val="004E0ABE"/>
    <w:rsid w:val="004E16C8"/>
    <w:rsid w:val="004E3420"/>
    <w:rsid w:val="004E3E32"/>
    <w:rsid w:val="004E404B"/>
    <w:rsid w:val="004F1D7B"/>
    <w:rsid w:val="004F4FDA"/>
    <w:rsid w:val="004F63E6"/>
    <w:rsid w:val="00501549"/>
    <w:rsid w:val="005031C9"/>
    <w:rsid w:val="00503DED"/>
    <w:rsid w:val="00504297"/>
    <w:rsid w:val="0050544B"/>
    <w:rsid w:val="005061A4"/>
    <w:rsid w:val="005079E3"/>
    <w:rsid w:val="005121D3"/>
    <w:rsid w:val="0051512D"/>
    <w:rsid w:val="0052068B"/>
    <w:rsid w:val="00520E36"/>
    <w:rsid w:val="00520E66"/>
    <w:rsid w:val="0052149A"/>
    <w:rsid w:val="00523083"/>
    <w:rsid w:val="00523D3D"/>
    <w:rsid w:val="00525B60"/>
    <w:rsid w:val="00525EA7"/>
    <w:rsid w:val="00531041"/>
    <w:rsid w:val="005321DE"/>
    <w:rsid w:val="0053612C"/>
    <w:rsid w:val="00540B85"/>
    <w:rsid w:val="00544E30"/>
    <w:rsid w:val="0054511D"/>
    <w:rsid w:val="005456A6"/>
    <w:rsid w:val="00545EAF"/>
    <w:rsid w:val="00546C52"/>
    <w:rsid w:val="00547EF1"/>
    <w:rsid w:val="005500A1"/>
    <w:rsid w:val="0055010C"/>
    <w:rsid w:val="00550C43"/>
    <w:rsid w:val="0056153B"/>
    <w:rsid w:val="00566D3C"/>
    <w:rsid w:val="005737E1"/>
    <w:rsid w:val="00574587"/>
    <w:rsid w:val="00574C89"/>
    <w:rsid w:val="005772F5"/>
    <w:rsid w:val="00577F01"/>
    <w:rsid w:val="005818C7"/>
    <w:rsid w:val="00583F4C"/>
    <w:rsid w:val="005871A1"/>
    <w:rsid w:val="00587E74"/>
    <w:rsid w:val="00592DB3"/>
    <w:rsid w:val="0059573F"/>
    <w:rsid w:val="005A240B"/>
    <w:rsid w:val="005A2F01"/>
    <w:rsid w:val="005A36BF"/>
    <w:rsid w:val="005A3E7F"/>
    <w:rsid w:val="005A6804"/>
    <w:rsid w:val="005B174F"/>
    <w:rsid w:val="005B1D1D"/>
    <w:rsid w:val="005C08F8"/>
    <w:rsid w:val="005C1FB3"/>
    <w:rsid w:val="005C2A9F"/>
    <w:rsid w:val="005C31D1"/>
    <w:rsid w:val="005C3DC3"/>
    <w:rsid w:val="005C412E"/>
    <w:rsid w:val="005C5EC6"/>
    <w:rsid w:val="005D17E3"/>
    <w:rsid w:val="005D54EA"/>
    <w:rsid w:val="005E2A41"/>
    <w:rsid w:val="005E610E"/>
    <w:rsid w:val="005E7B73"/>
    <w:rsid w:val="005F3235"/>
    <w:rsid w:val="005F3303"/>
    <w:rsid w:val="005F65D5"/>
    <w:rsid w:val="005F7BCF"/>
    <w:rsid w:val="006014B2"/>
    <w:rsid w:val="006020CF"/>
    <w:rsid w:val="00603763"/>
    <w:rsid w:val="006046EE"/>
    <w:rsid w:val="00605DFC"/>
    <w:rsid w:val="00610CD6"/>
    <w:rsid w:val="00617C96"/>
    <w:rsid w:val="0062404B"/>
    <w:rsid w:val="006248C2"/>
    <w:rsid w:val="00624EDE"/>
    <w:rsid w:val="00626B1E"/>
    <w:rsid w:val="00627845"/>
    <w:rsid w:val="00630333"/>
    <w:rsid w:val="0063179D"/>
    <w:rsid w:val="00631DE9"/>
    <w:rsid w:val="0065071F"/>
    <w:rsid w:val="00650E5F"/>
    <w:rsid w:val="00653434"/>
    <w:rsid w:val="00655AF9"/>
    <w:rsid w:val="006569A1"/>
    <w:rsid w:val="00660AE3"/>
    <w:rsid w:val="00666C74"/>
    <w:rsid w:val="0067005A"/>
    <w:rsid w:val="00670F43"/>
    <w:rsid w:val="00671723"/>
    <w:rsid w:val="00671BBC"/>
    <w:rsid w:val="00671CE7"/>
    <w:rsid w:val="0067400F"/>
    <w:rsid w:val="006745C9"/>
    <w:rsid w:val="00676D61"/>
    <w:rsid w:val="006812EE"/>
    <w:rsid w:val="0069658F"/>
    <w:rsid w:val="006A03BD"/>
    <w:rsid w:val="006A3D48"/>
    <w:rsid w:val="006A4D30"/>
    <w:rsid w:val="006A76EB"/>
    <w:rsid w:val="006B0706"/>
    <w:rsid w:val="006B1225"/>
    <w:rsid w:val="006B7F12"/>
    <w:rsid w:val="006C0E3C"/>
    <w:rsid w:val="006D0572"/>
    <w:rsid w:val="006D0E61"/>
    <w:rsid w:val="006D0F27"/>
    <w:rsid w:val="006D4147"/>
    <w:rsid w:val="006D4368"/>
    <w:rsid w:val="006F44C3"/>
    <w:rsid w:val="006F67FD"/>
    <w:rsid w:val="006F6F24"/>
    <w:rsid w:val="007030DF"/>
    <w:rsid w:val="00703614"/>
    <w:rsid w:val="00703701"/>
    <w:rsid w:val="00706242"/>
    <w:rsid w:val="007125AF"/>
    <w:rsid w:val="007127F6"/>
    <w:rsid w:val="0072394E"/>
    <w:rsid w:val="00734B07"/>
    <w:rsid w:val="00741D18"/>
    <w:rsid w:val="007450D4"/>
    <w:rsid w:val="0074577B"/>
    <w:rsid w:val="00747D3C"/>
    <w:rsid w:val="00754108"/>
    <w:rsid w:val="00757A6E"/>
    <w:rsid w:val="00762137"/>
    <w:rsid w:val="0076777E"/>
    <w:rsid w:val="00774432"/>
    <w:rsid w:val="00775619"/>
    <w:rsid w:val="00780D85"/>
    <w:rsid w:val="00793EE5"/>
    <w:rsid w:val="007A2ACE"/>
    <w:rsid w:val="007A43C1"/>
    <w:rsid w:val="007B6CCE"/>
    <w:rsid w:val="007B7010"/>
    <w:rsid w:val="007C0B87"/>
    <w:rsid w:val="007C2F8E"/>
    <w:rsid w:val="007D0FA0"/>
    <w:rsid w:val="007D244D"/>
    <w:rsid w:val="007D4191"/>
    <w:rsid w:val="007E1D47"/>
    <w:rsid w:val="007E21B3"/>
    <w:rsid w:val="007E2E49"/>
    <w:rsid w:val="007F115E"/>
    <w:rsid w:val="007F1854"/>
    <w:rsid w:val="007F4B5A"/>
    <w:rsid w:val="007F518E"/>
    <w:rsid w:val="007F621E"/>
    <w:rsid w:val="007F7970"/>
    <w:rsid w:val="00801EFF"/>
    <w:rsid w:val="00815E9C"/>
    <w:rsid w:val="00821B2B"/>
    <w:rsid w:val="0082683A"/>
    <w:rsid w:val="00840BFB"/>
    <w:rsid w:val="0084440E"/>
    <w:rsid w:val="00855AC2"/>
    <w:rsid w:val="00856723"/>
    <w:rsid w:val="00860F5F"/>
    <w:rsid w:val="008613B4"/>
    <w:rsid w:val="008647AA"/>
    <w:rsid w:val="00874DB2"/>
    <w:rsid w:val="00874E88"/>
    <w:rsid w:val="0088129C"/>
    <w:rsid w:val="008863FC"/>
    <w:rsid w:val="00886F47"/>
    <w:rsid w:val="008903C6"/>
    <w:rsid w:val="008946DD"/>
    <w:rsid w:val="00895254"/>
    <w:rsid w:val="00897EEB"/>
    <w:rsid w:val="008A09A3"/>
    <w:rsid w:val="008B3338"/>
    <w:rsid w:val="008B4C07"/>
    <w:rsid w:val="008C1B32"/>
    <w:rsid w:val="008D05F7"/>
    <w:rsid w:val="008D0EFE"/>
    <w:rsid w:val="008D22B8"/>
    <w:rsid w:val="008D737E"/>
    <w:rsid w:val="008E253A"/>
    <w:rsid w:val="008E2A87"/>
    <w:rsid w:val="00905166"/>
    <w:rsid w:val="009071A3"/>
    <w:rsid w:val="00913154"/>
    <w:rsid w:val="009178A2"/>
    <w:rsid w:val="00921BB9"/>
    <w:rsid w:val="00931670"/>
    <w:rsid w:val="00937F31"/>
    <w:rsid w:val="00940957"/>
    <w:rsid w:val="00944B91"/>
    <w:rsid w:val="0095140A"/>
    <w:rsid w:val="00952422"/>
    <w:rsid w:val="00957B3C"/>
    <w:rsid w:val="00963130"/>
    <w:rsid w:val="00967E73"/>
    <w:rsid w:val="009719E3"/>
    <w:rsid w:val="00975154"/>
    <w:rsid w:val="009836E1"/>
    <w:rsid w:val="009A5334"/>
    <w:rsid w:val="009A7C34"/>
    <w:rsid w:val="009B3852"/>
    <w:rsid w:val="009B4777"/>
    <w:rsid w:val="009B4E98"/>
    <w:rsid w:val="009B4F9B"/>
    <w:rsid w:val="009C2605"/>
    <w:rsid w:val="009C2B01"/>
    <w:rsid w:val="009C63E1"/>
    <w:rsid w:val="009D06AB"/>
    <w:rsid w:val="009D422C"/>
    <w:rsid w:val="009D479C"/>
    <w:rsid w:val="009E49C4"/>
    <w:rsid w:val="009F032D"/>
    <w:rsid w:val="009F20B8"/>
    <w:rsid w:val="00A0156B"/>
    <w:rsid w:val="00A01AE7"/>
    <w:rsid w:val="00A03E15"/>
    <w:rsid w:val="00A03F21"/>
    <w:rsid w:val="00A06277"/>
    <w:rsid w:val="00A07AA8"/>
    <w:rsid w:val="00A11FF6"/>
    <w:rsid w:val="00A126A2"/>
    <w:rsid w:val="00A133ED"/>
    <w:rsid w:val="00A15E10"/>
    <w:rsid w:val="00A1661C"/>
    <w:rsid w:val="00A24434"/>
    <w:rsid w:val="00A26685"/>
    <w:rsid w:val="00A34C3E"/>
    <w:rsid w:val="00A50A7E"/>
    <w:rsid w:val="00A535DA"/>
    <w:rsid w:val="00A57E73"/>
    <w:rsid w:val="00A6589A"/>
    <w:rsid w:val="00A6642F"/>
    <w:rsid w:val="00A707A6"/>
    <w:rsid w:val="00A9095C"/>
    <w:rsid w:val="00A92094"/>
    <w:rsid w:val="00A93501"/>
    <w:rsid w:val="00A95BF9"/>
    <w:rsid w:val="00AA12C0"/>
    <w:rsid w:val="00AA308D"/>
    <w:rsid w:val="00AB0011"/>
    <w:rsid w:val="00AB32E5"/>
    <w:rsid w:val="00AC353C"/>
    <w:rsid w:val="00AC5643"/>
    <w:rsid w:val="00AC5FC0"/>
    <w:rsid w:val="00AD2C87"/>
    <w:rsid w:val="00AD3886"/>
    <w:rsid w:val="00AD4AAB"/>
    <w:rsid w:val="00AD776B"/>
    <w:rsid w:val="00AD7EAD"/>
    <w:rsid w:val="00AE643B"/>
    <w:rsid w:val="00AE691D"/>
    <w:rsid w:val="00AF26C3"/>
    <w:rsid w:val="00AF7EB4"/>
    <w:rsid w:val="00B0189C"/>
    <w:rsid w:val="00B05A3E"/>
    <w:rsid w:val="00B1027E"/>
    <w:rsid w:val="00B137C3"/>
    <w:rsid w:val="00B16F23"/>
    <w:rsid w:val="00B214F8"/>
    <w:rsid w:val="00B245D3"/>
    <w:rsid w:val="00B25F52"/>
    <w:rsid w:val="00B27FA9"/>
    <w:rsid w:val="00B3031C"/>
    <w:rsid w:val="00B319DC"/>
    <w:rsid w:val="00B33BCF"/>
    <w:rsid w:val="00B34026"/>
    <w:rsid w:val="00B41AD8"/>
    <w:rsid w:val="00B4478D"/>
    <w:rsid w:val="00B449C8"/>
    <w:rsid w:val="00B467B0"/>
    <w:rsid w:val="00B469B2"/>
    <w:rsid w:val="00B47219"/>
    <w:rsid w:val="00B47B17"/>
    <w:rsid w:val="00B52EC1"/>
    <w:rsid w:val="00B52F9B"/>
    <w:rsid w:val="00B530E3"/>
    <w:rsid w:val="00B538C5"/>
    <w:rsid w:val="00B6139C"/>
    <w:rsid w:val="00B71610"/>
    <w:rsid w:val="00B72130"/>
    <w:rsid w:val="00B812E8"/>
    <w:rsid w:val="00B8190D"/>
    <w:rsid w:val="00B823A2"/>
    <w:rsid w:val="00B8511C"/>
    <w:rsid w:val="00B85542"/>
    <w:rsid w:val="00B85C69"/>
    <w:rsid w:val="00B91421"/>
    <w:rsid w:val="00BA47E1"/>
    <w:rsid w:val="00BA5522"/>
    <w:rsid w:val="00BB07B9"/>
    <w:rsid w:val="00BB0831"/>
    <w:rsid w:val="00BC02CA"/>
    <w:rsid w:val="00BC2428"/>
    <w:rsid w:val="00BC5B54"/>
    <w:rsid w:val="00BD63CF"/>
    <w:rsid w:val="00BD70D2"/>
    <w:rsid w:val="00BD7D7E"/>
    <w:rsid w:val="00BD7E6D"/>
    <w:rsid w:val="00BE04B9"/>
    <w:rsid w:val="00BE2FEC"/>
    <w:rsid w:val="00BE58E2"/>
    <w:rsid w:val="00BF18B8"/>
    <w:rsid w:val="00BF336A"/>
    <w:rsid w:val="00BF4C5B"/>
    <w:rsid w:val="00BF5498"/>
    <w:rsid w:val="00BF6743"/>
    <w:rsid w:val="00C01EFB"/>
    <w:rsid w:val="00C05245"/>
    <w:rsid w:val="00C117CC"/>
    <w:rsid w:val="00C11B81"/>
    <w:rsid w:val="00C16742"/>
    <w:rsid w:val="00C16907"/>
    <w:rsid w:val="00C17E13"/>
    <w:rsid w:val="00C22B16"/>
    <w:rsid w:val="00C24178"/>
    <w:rsid w:val="00C244AD"/>
    <w:rsid w:val="00C2565E"/>
    <w:rsid w:val="00C26BE0"/>
    <w:rsid w:val="00C27975"/>
    <w:rsid w:val="00C32855"/>
    <w:rsid w:val="00C35B4B"/>
    <w:rsid w:val="00C36B0F"/>
    <w:rsid w:val="00C37AC3"/>
    <w:rsid w:val="00C40A50"/>
    <w:rsid w:val="00C42E5F"/>
    <w:rsid w:val="00C46591"/>
    <w:rsid w:val="00C465E1"/>
    <w:rsid w:val="00C4671B"/>
    <w:rsid w:val="00C5587F"/>
    <w:rsid w:val="00C57199"/>
    <w:rsid w:val="00C57397"/>
    <w:rsid w:val="00C65B73"/>
    <w:rsid w:val="00C703DC"/>
    <w:rsid w:val="00C737CE"/>
    <w:rsid w:val="00C92FBC"/>
    <w:rsid w:val="00C96B00"/>
    <w:rsid w:val="00CA4B04"/>
    <w:rsid w:val="00CA4FD9"/>
    <w:rsid w:val="00CB1C1F"/>
    <w:rsid w:val="00CC13EA"/>
    <w:rsid w:val="00CC3407"/>
    <w:rsid w:val="00CC59DC"/>
    <w:rsid w:val="00CC6158"/>
    <w:rsid w:val="00CD1CDE"/>
    <w:rsid w:val="00CD2AB9"/>
    <w:rsid w:val="00CD4D4C"/>
    <w:rsid w:val="00CD7E4F"/>
    <w:rsid w:val="00CE35C8"/>
    <w:rsid w:val="00CE7713"/>
    <w:rsid w:val="00CF04D6"/>
    <w:rsid w:val="00CF4B5F"/>
    <w:rsid w:val="00D00830"/>
    <w:rsid w:val="00D0201D"/>
    <w:rsid w:val="00D0227F"/>
    <w:rsid w:val="00D02666"/>
    <w:rsid w:val="00D053C8"/>
    <w:rsid w:val="00D1320E"/>
    <w:rsid w:val="00D20026"/>
    <w:rsid w:val="00D21349"/>
    <w:rsid w:val="00D223BB"/>
    <w:rsid w:val="00D338EC"/>
    <w:rsid w:val="00D33E43"/>
    <w:rsid w:val="00D34289"/>
    <w:rsid w:val="00D43209"/>
    <w:rsid w:val="00D473C3"/>
    <w:rsid w:val="00D4792C"/>
    <w:rsid w:val="00D56055"/>
    <w:rsid w:val="00D61D89"/>
    <w:rsid w:val="00D65449"/>
    <w:rsid w:val="00D67317"/>
    <w:rsid w:val="00D67E6D"/>
    <w:rsid w:val="00D70048"/>
    <w:rsid w:val="00D714E6"/>
    <w:rsid w:val="00D73E5B"/>
    <w:rsid w:val="00D77C73"/>
    <w:rsid w:val="00D84EFA"/>
    <w:rsid w:val="00D8539B"/>
    <w:rsid w:val="00D854A6"/>
    <w:rsid w:val="00D900ED"/>
    <w:rsid w:val="00D90770"/>
    <w:rsid w:val="00D908A9"/>
    <w:rsid w:val="00D957F9"/>
    <w:rsid w:val="00D96971"/>
    <w:rsid w:val="00DA15A1"/>
    <w:rsid w:val="00DA38F2"/>
    <w:rsid w:val="00DA3F94"/>
    <w:rsid w:val="00DA7653"/>
    <w:rsid w:val="00DB2491"/>
    <w:rsid w:val="00DB29A8"/>
    <w:rsid w:val="00DB3466"/>
    <w:rsid w:val="00DB3DBE"/>
    <w:rsid w:val="00DB70D8"/>
    <w:rsid w:val="00DE22C6"/>
    <w:rsid w:val="00DE2339"/>
    <w:rsid w:val="00DE33D3"/>
    <w:rsid w:val="00DE710A"/>
    <w:rsid w:val="00DF5585"/>
    <w:rsid w:val="00E013C6"/>
    <w:rsid w:val="00E03AC0"/>
    <w:rsid w:val="00E16689"/>
    <w:rsid w:val="00E175C9"/>
    <w:rsid w:val="00E27180"/>
    <w:rsid w:val="00E274E1"/>
    <w:rsid w:val="00E43EB4"/>
    <w:rsid w:val="00E44FEB"/>
    <w:rsid w:val="00E47CFC"/>
    <w:rsid w:val="00E47E3C"/>
    <w:rsid w:val="00E548E0"/>
    <w:rsid w:val="00E57684"/>
    <w:rsid w:val="00E57CAE"/>
    <w:rsid w:val="00E61173"/>
    <w:rsid w:val="00E613A6"/>
    <w:rsid w:val="00E639CF"/>
    <w:rsid w:val="00E65804"/>
    <w:rsid w:val="00E665FE"/>
    <w:rsid w:val="00E754FF"/>
    <w:rsid w:val="00E8098F"/>
    <w:rsid w:val="00E81BF3"/>
    <w:rsid w:val="00E9126A"/>
    <w:rsid w:val="00E91FAB"/>
    <w:rsid w:val="00E92EAE"/>
    <w:rsid w:val="00E933F2"/>
    <w:rsid w:val="00E95AC1"/>
    <w:rsid w:val="00EA6B10"/>
    <w:rsid w:val="00EB3031"/>
    <w:rsid w:val="00EB66F7"/>
    <w:rsid w:val="00EC37D7"/>
    <w:rsid w:val="00ED20D5"/>
    <w:rsid w:val="00ED2B7F"/>
    <w:rsid w:val="00ED3992"/>
    <w:rsid w:val="00ED4DFA"/>
    <w:rsid w:val="00ED4E66"/>
    <w:rsid w:val="00EE0050"/>
    <w:rsid w:val="00EE0487"/>
    <w:rsid w:val="00EE04EB"/>
    <w:rsid w:val="00EE13E8"/>
    <w:rsid w:val="00EE27DB"/>
    <w:rsid w:val="00EE44C7"/>
    <w:rsid w:val="00EE5771"/>
    <w:rsid w:val="00EF1543"/>
    <w:rsid w:val="00EF32E9"/>
    <w:rsid w:val="00EF7296"/>
    <w:rsid w:val="00EF7B10"/>
    <w:rsid w:val="00F0362E"/>
    <w:rsid w:val="00F15808"/>
    <w:rsid w:val="00F201E9"/>
    <w:rsid w:val="00F22FAD"/>
    <w:rsid w:val="00F23349"/>
    <w:rsid w:val="00F256B7"/>
    <w:rsid w:val="00F33B32"/>
    <w:rsid w:val="00F41A66"/>
    <w:rsid w:val="00F462BD"/>
    <w:rsid w:val="00F53A09"/>
    <w:rsid w:val="00F5693A"/>
    <w:rsid w:val="00F5707B"/>
    <w:rsid w:val="00F57530"/>
    <w:rsid w:val="00F624B1"/>
    <w:rsid w:val="00F735AD"/>
    <w:rsid w:val="00F75FF2"/>
    <w:rsid w:val="00F913ED"/>
    <w:rsid w:val="00F96B3C"/>
    <w:rsid w:val="00FA12D2"/>
    <w:rsid w:val="00FA28E1"/>
    <w:rsid w:val="00FB2F5E"/>
    <w:rsid w:val="00FB3650"/>
    <w:rsid w:val="00FB5471"/>
    <w:rsid w:val="00FC048A"/>
    <w:rsid w:val="00FC0BC4"/>
    <w:rsid w:val="00FC274B"/>
    <w:rsid w:val="00FC7DB8"/>
    <w:rsid w:val="00FD5D94"/>
    <w:rsid w:val="00FD7765"/>
    <w:rsid w:val="00FE00BA"/>
    <w:rsid w:val="00FE19C7"/>
    <w:rsid w:val="00FE394C"/>
    <w:rsid w:val="00FE7A15"/>
    <w:rsid w:val="00FF19DF"/>
    <w:rsid w:val="00FF1E2E"/>
    <w:rsid w:val="00FF2A07"/>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4EB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uiPriority="9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link w:val="BalloonTextChar"/>
    <w:uiPriority w:val="99"/>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2"/>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uiPriority w:val="59"/>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paragraph" w:styleId="NormalIndent">
    <w:name w:val="Normal Indent"/>
    <w:basedOn w:val="Normal"/>
    <w:uiPriority w:val="99"/>
    <w:unhideWhenUsed/>
    <w:rsid w:val="00384EA8"/>
    <w:pPr>
      <w:widowControl/>
      <w:spacing w:after="200" w:line="276" w:lineRule="auto"/>
      <w:ind w:left="720"/>
    </w:pPr>
    <w:rPr>
      <w:rFonts w:asciiTheme="minorHAnsi" w:eastAsiaTheme="minorHAnsi" w:hAnsiTheme="minorHAnsi" w:cstheme="minorBidi"/>
      <w:sz w:val="22"/>
      <w:szCs w:val="22"/>
      <w:lang w:val="en-AU"/>
    </w:rPr>
  </w:style>
  <w:style w:type="paragraph" w:styleId="ListParagraph">
    <w:name w:val="List Paragraph"/>
    <w:basedOn w:val="Normal"/>
    <w:uiPriority w:val="34"/>
    <w:qFormat/>
    <w:rsid w:val="00384EA8"/>
    <w:pPr>
      <w:widowControl/>
      <w:spacing w:after="200" w:line="276" w:lineRule="auto"/>
      <w:ind w:left="720"/>
      <w:contextualSpacing/>
    </w:pPr>
    <w:rPr>
      <w:rFonts w:asciiTheme="minorHAnsi" w:eastAsiaTheme="minorHAnsi" w:hAnsiTheme="minorHAnsi" w:cstheme="minorBidi"/>
      <w:sz w:val="22"/>
      <w:szCs w:val="22"/>
      <w:lang w:val="en-AU"/>
    </w:rPr>
  </w:style>
  <w:style w:type="character" w:customStyle="1" w:styleId="HeaderChar">
    <w:name w:val="Header Char"/>
    <w:basedOn w:val="DefaultParagraphFont"/>
    <w:link w:val="Header"/>
    <w:uiPriority w:val="99"/>
    <w:rsid w:val="00384EA8"/>
    <w:rPr>
      <w:rFonts w:ascii="Arial Narrow" w:hAnsi="Arial Narrow"/>
      <w:sz w:val="18"/>
    </w:rPr>
  </w:style>
  <w:style w:type="character" w:customStyle="1" w:styleId="FooterChar">
    <w:name w:val="Footer Char"/>
    <w:basedOn w:val="DefaultParagraphFont"/>
    <w:link w:val="Footer"/>
    <w:uiPriority w:val="99"/>
    <w:rsid w:val="00384EA8"/>
    <w:rPr>
      <w:rFonts w:ascii="Arial" w:hAnsi="Arial"/>
      <w:sz w:val="18"/>
    </w:rPr>
  </w:style>
  <w:style w:type="character" w:customStyle="1" w:styleId="BalloonTextChar">
    <w:name w:val="Balloon Text Char"/>
    <w:basedOn w:val="DefaultParagraphFont"/>
    <w:link w:val="BalloonText"/>
    <w:uiPriority w:val="99"/>
    <w:semiHidden/>
    <w:rsid w:val="004B5F1F"/>
    <w:rPr>
      <w:rFonts w:ascii="Tahoma" w:hAnsi="Tahoma" w:cs="Tahoma"/>
      <w:sz w:val="16"/>
      <w:szCs w:val="16"/>
    </w:rPr>
  </w:style>
  <w:style w:type="paragraph" w:styleId="NormalWeb">
    <w:name w:val="Normal (Web)"/>
    <w:basedOn w:val="Normal"/>
    <w:uiPriority w:val="99"/>
    <w:semiHidden/>
    <w:unhideWhenUsed/>
    <w:rsid w:val="00C37AC3"/>
    <w:pPr>
      <w:widowControl/>
      <w:spacing w:before="100" w:beforeAutospacing="1" w:after="100" w:afterAutospacing="1"/>
    </w:pPr>
    <w:rPr>
      <w:rFonts w:ascii="Times New Roman" w:eastAsiaTheme="minorEastAsia" w:hAnsi="Times New Roman"/>
      <w:sz w:val="24"/>
      <w:szCs w:val="24"/>
      <w:lang w:val="en-AU"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Normal Indent" w:uiPriority="9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link w:val="FooterChar"/>
    <w:uiPriority w:val="99"/>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link w:val="BalloonTextChar"/>
    <w:uiPriority w:val="99"/>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2"/>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uiPriority w:val="59"/>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paragraph" w:styleId="NormalIndent">
    <w:name w:val="Normal Indent"/>
    <w:basedOn w:val="Normal"/>
    <w:uiPriority w:val="99"/>
    <w:unhideWhenUsed/>
    <w:rsid w:val="00384EA8"/>
    <w:pPr>
      <w:widowControl/>
      <w:spacing w:after="200" w:line="276" w:lineRule="auto"/>
      <w:ind w:left="720"/>
    </w:pPr>
    <w:rPr>
      <w:rFonts w:asciiTheme="minorHAnsi" w:eastAsiaTheme="minorHAnsi" w:hAnsiTheme="minorHAnsi" w:cstheme="minorBidi"/>
      <w:sz w:val="22"/>
      <w:szCs w:val="22"/>
      <w:lang w:val="en-AU"/>
    </w:rPr>
  </w:style>
  <w:style w:type="paragraph" w:styleId="ListParagraph">
    <w:name w:val="List Paragraph"/>
    <w:basedOn w:val="Normal"/>
    <w:uiPriority w:val="34"/>
    <w:qFormat/>
    <w:rsid w:val="00384EA8"/>
    <w:pPr>
      <w:widowControl/>
      <w:spacing w:after="200" w:line="276" w:lineRule="auto"/>
      <w:ind w:left="720"/>
      <w:contextualSpacing/>
    </w:pPr>
    <w:rPr>
      <w:rFonts w:asciiTheme="minorHAnsi" w:eastAsiaTheme="minorHAnsi" w:hAnsiTheme="minorHAnsi" w:cstheme="minorBidi"/>
      <w:sz w:val="22"/>
      <w:szCs w:val="22"/>
      <w:lang w:val="en-AU"/>
    </w:rPr>
  </w:style>
  <w:style w:type="character" w:customStyle="1" w:styleId="HeaderChar">
    <w:name w:val="Header Char"/>
    <w:basedOn w:val="DefaultParagraphFont"/>
    <w:link w:val="Header"/>
    <w:uiPriority w:val="99"/>
    <w:rsid w:val="00384EA8"/>
    <w:rPr>
      <w:rFonts w:ascii="Arial Narrow" w:hAnsi="Arial Narrow"/>
      <w:sz w:val="18"/>
    </w:rPr>
  </w:style>
  <w:style w:type="character" w:customStyle="1" w:styleId="FooterChar">
    <w:name w:val="Footer Char"/>
    <w:basedOn w:val="DefaultParagraphFont"/>
    <w:link w:val="Footer"/>
    <w:uiPriority w:val="99"/>
    <w:rsid w:val="00384EA8"/>
    <w:rPr>
      <w:rFonts w:ascii="Arial" w:hAnsi="Arial"/>
      <w:sz w:val="18"/>
    </w:rPr>
  </w:style>
  <w:style w:type="character" w:customStyle="1" w:styleId="BalloonTextChar">
    <w:name w:val="Balloon Text Char"/>
    <w:basedOn w:val="DefaultParagraphFont"/>
    <w:link w:val="BalloonText"/>
    <w:uiPriority w:val="99"/>
    <w:semiHidden/>
    <w:rsid w:val="004B5F1F"/>
    <w:rPr>
      <w:rFonts w:ascii="Tahoma" w:hAnsi="Tahoma" w:cs="Tahoma"/>
      <w:sz w:val="16"/>
      <w:szCs w:val="16"/>
    </w:rPr>
  </w:style>
  <w:style w:type="paragraph" w:styleId="NormalWeb">
    <w:name w:val="Normal (Web)"/>
    <w:basedOn w:val="Normal"/>
    <w:uiPriority w:val="99"/>
    <w:semiHidden/>
    <w:unhideWhenUsed/>
    <w:rsid w:val="00C37AC3"/>
    <w:pPr>
      <w:widowControl/>
      <w:spacing w:before="100" w:beforeAutospacing="1" w:after="100" w:afterAutospacing="1"/>
    </w:pPr>
    <w:rPr>
      <w:rFonts w:ascii="Times New Roman" w:eastAsiaTheme="minorEastAsia" w:hAnsi="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gi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au.linkedin.com/in/patrickcuba" TargetMode="External"/><Relationship Id="rId50" Type="http://schemas.openxmlformats.org/officeDocument/2006/relationships/hyperlink" Target="http://support.sas.com/documentation/cdl/en/gridref/67371/HTML/default/viewer.htm"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upport.sas.com/documentation/cdl/en/scheduleug/68697/HTML/default/viewer.htm"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support.sas.com/documentation/onlinedoc/etls/" TargetMode="External"/><Relationship Id="rId8" Type="http://schemas.microsoft.com/office/2007/relationships/stylesWithEffects" Target="stylesWithEffects.xml"/><Relationship Id="rId51" Type="http://schemas.openxmlformats.org/officeDocument/2006/relationships/hyperlink" Target="http://support.sas.com/documentation/cdl/en/scheduleug/68697/HTML/default/viewer.htm"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support.sas.com/documentation/cdl/en/bidaag/69541/HTML/default/viewer.ht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E20E938-7BD5-41AE-B688-F742963D3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60</TotalTime>
  <Pages>1</Pages>
  <Words>4012</Words>
  <Characters>22873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Paper 1148-2017 My SAS Grid Scheduler</vt:lpstr>
    </vt:vector>
  </TitlesOfParts>
  <Company/>
  <LinksUpToDate>false</LinksUpToDate>
  <CharactersWithSpaces>26832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1148-2017 My SAS Grid Scheduler</dc:title>
  <dc:subject>SAS Global Forum Paper</dc:subject>
  <dc:creator>Patrick Cuba</dc:creator>
  <cp:keywords>SAS Grid Scheduler Batch DI Data Integration Studio Connect Patrick Cuba</cp:keywords>
  <dc:description>No Batch Scheduler? No problem! This paper describes the use of a SAS DI Studio job that can be started by a time independent scheduler like Windows Scheduler (or crontab in UNIX) to mimic a batch scheduler on SAS Grid.</dc:description>
  <cp:lastModifiedBy>Patrick Cuba</cp:lastModifiedBy>
  <cp:revision>10</cp:revision>
  <cp:lastPrinted>2017-03-23T02:13:00Z</cp:lastPrinted>
  <dcterms:created xsi:type="dcterms:W3CDTF">2017-03-01T09:25:00Z</dcterms:created>
  <dcterms:modified xsi:type="dcterms:W3CDTF">2017-03-23T03:02:00Z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